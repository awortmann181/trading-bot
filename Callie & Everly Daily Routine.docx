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E1A4F" w14:textId="77777777" w:rsidR="00DF2B7C" w:rsidRDefault="00C53A53" w:rsidP="0005638C">
      <w:pPr>
        <w:pStyle w:val="ImagePlaceholder"/>
      </w:pPr>
      <w:r w:rsidRPr="00C53A53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77E1CA41" wp14:editId="74F0B516">
                <wp:simplePos x="0" y="0"/>
                <wp:positionH relativeFrom="column">
                  <wp:posOffset>-685800</wp:posOffset>
                </wp:positionH>
                <wp:positionV relativeFrom="paragraph">
                  <wp:posOffset>-339725</wp:posOffset>
                </wp:positionV>
                <wp:extent cx="7772403" cy="10058400"/>
                <wp:effectExtent l="0" t="0" r="0" b="0"/>
                <wp:wrapNone/>
                <wp:docPr id="4516" name="Group 45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29EC77-6BB9-C4BE-5280-B3AAAFFD0F65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3" cy="10058400"/>
                          <a:chOff x="0" y="0"/>
                          <a:chExt cx="7772403" cy="10058400"/>
                        </a:xfrm>
                      </wpg:grpSpPr>
                      <wps:wsp>
                        <wps:cNvPr id="1" name="Rectangle 1">
                          <a:extLst>
                            <a:ext uri="{FF2B5EF4-FFF2-40B4-BE49-F238E27FC236}">
                              <a16:creationId xmlns:a16="http://schemas.microsoft.com/office/drawing/2014/main" id="{D598ADA8-2AC9-8A6B-5950-1EA9CDA1B809}"/>
                            </a:ext>
                          </a:extLst>
                        </wps:cNvPr>
                        <wps:cNvSpPr/>
                        <wps:spPr>
                          <a:xfrm>
                            <a:off x="3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Graphic 2">
                            <a:extLst>
                              <a:ext uri="{FF2B5EF4-FFF2-40B4-BE49-F238E27FC236}">
                                <a16:creationId xmlns:a16="http://schemas.microsoft.com/office/drawing/2014/main" id="{EF735A2D-AF59-E71A-2A25-5CAB2A8D3F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rcRect t="42692" r="38462"/>
                          <a:stretch/>
                        </pic:blipFill>
                        <pic:spPr>
                          <a:xfrm>
                            <a:off x="5943603" y="0"/>
                            <a:ext cx="1828800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8">
                            <a:extLst>
                              <a:ext uri="{FF2B5EF4-FFF2-40B4-BE49-F238E27FC236}">
                                <a16:creationId xmlns:a16="http://schemas.microsoft.com/office/drawing/2014/main" id="{09282F3C-AEA2-4BA0-E931-9B86F4F5C0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rcRect l="42307" b="30030"/>
                          <a:stretch/>
                        </pic:blipFill>
                        <pic:spPr>
                          <a:xfrm rot="16200000" flipV="1">
                            <a:off x="1092201" y="6871017"/>
                            <a:ext cx="2095182" cy="4279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C287E" id="Group 4515" o:spid="_x0000_s1026" alt="&quot;&quot;" style="position:absolute;margin-left:-54pt;margin-top:-26.75pt;width:612pt;height:11in;z-index:-251657216" coordsize="77724,1005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">
                <v:rect id="Rectangle 1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" fillcolor="#f0f0ed [662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" o:spid="_x0000_s1028" type="#_x0000_t75" style="position:absolute;left:59436;width:18288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">
                  <v:imagedata r:id="rId15" o:title="" croptop="27979f" cropright="25206f"/>
                </v:shape>
                <v:shape id="Graphic 8" o:spid="_x0000_s1029" type="#_x0000_t75" style="position:absolute;left:10922;top:68710;width:20952;height:42795;rotation: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">
                  <v:imagedata r:id="rId16" o:title="" cropbottom="19680f" cropleft="27726f"/>
                </v:shape>
                <w10:anchorlock/>
              </v:group>
            </w:pict>
          </mc:Fallback>
        </mc:AlternateContent>
      </w:r>
    </w:p>
    <w:tbl>
      <w:tblPr>
        <w:tblW w:w="5184" w:type="pct"/>
        <w:tblLayout w:type="fixed"/>
        <w:tblCellMar>
          <w:left w:w="0" w:type="dxa"/>
          <w:bottom w:w="120" w:type="dxa"/>
          <w:right w:w="0" w:type="dxa"/>
        </w:tblCellMar>
        <w:tblLook w:val="0600" w:firstRow="0" w:lastRow="0" w:firstColumn="0" w:lastColumn="0" w:noHBand="1" w:noVBand="1"/>
        <w:tblDescription w:val="Title table"/>
      </w:tblPr>
      <w:tblGrid>
        <w:gridCol w:w="8585"/>
        <w:gridCol w:w="1866"/>
      </w:tblGrid>
      <w:tr w:rsidR="00DF2B7C" w14:paraId="75F2BA9D" w14:textId="77777777" w:rsidTr="00F93FA2">
        <w:trPr>
          <w:trHeight w:val="1593"/>
        </w:trPr>
        <w:tc>
          <w:tcPr>
            <w:tcW w:w="8280" w:type="dxa"/>
          </w:tcPr>
          <w:p w14:paraId="671AFFD4" w14:textId="77777777" w:rsidR="00E526E8" w:rsidRDefault="00E526E8" w:rsidP="00055195">
            <w:pPr>
              <w:pStyle w:val="Title"/>
            </w:pPr>
            <w:r>
              <w:t>Callie &amp; Everly’s</w:t>
            </w:r>
          </w:p>
          <w:p w14:paraId="6DCAB5C3" w14:textId="1474FD02" w:rsidR="00DF2B7C" w:rsidRDefault="00E526E8" w:rsidP="00055195">
            <w:pPr>
              <w:pStyle w:val="Title"/>
            </w:pPr>
            <w:r>
              <w:t xml:space="preserve"> Daily Routine </w:t>
            </w:r>
          </w:p>
          <w:p w14:paraId="13742038" w14:textId="20CA5607" w:rsidR="00E526E8" w:rsidRPr="00E526E8" w:rsidRDefault="00E526E8" w:rsidP="00E526E8"/>
        </w:tc>
        <w:tc>
          <w:tcPr>
            <w:tcW w:w="1800" w:type="dxa"/>
          </w:tcPr>
          <w:p w14:paraId="6904BDD0" w14:textId="77777777" w:rsidR="00DF2B7C" w:rsidRDefault="00DF2B7C" w:rsidP="00055195"/>
        </w:tc>
      </w:tr>
      <w:tr w:rsidR="00DF2B7C" w14:paraId="68AA0C9B" w14:textId="77777777" w:rsidTr="00F93FA2">
        <w:trPr>
          <w:trHeight w:val="1305"/>
        </w:trPr>
        <w:tc>
          <w:tcPr>
            <w:tcW w:w="8280" w:type="dxa"/>
            <w:vAlign w:val="bottom"/>
          </w:tcPr>
          <w:p w14:paraId="7BEE0202" w14:textId="6FC0E65C" w:rsidR="00DF2B7C" w:rsidRPr="001B1617" w:rsidRDefault="00DF2B7C" w:rsidP="00055195">
            <w:pPr>
              <w:pStyle w:val="Subtitle"/>
              <w:rPr>
                <w:noProof/>
              </w:rPr>
            </w:pPr>
          </w:p>
        </w:tc>
        <w:tc>
          <w:tcPr>
            <w:tcW w:w="1800" w:type="dxa"/>
          </w:tcPr>
          <w:p w14:paraId="74CFF2FF" w14:textId="77777777" w:rsidR="00DF2B7C" w:rsidRDefault="00DF2B7C" w:rsidP="00D609CC">
            <w:pPr>
              <w:pStyle w:val="Tablehead2"/>
              <w:ind w:left="2475"/>
              <w:rPr>
                <w:noProof/>
              </w:rPr>
            </w:pPr>
          </w:p>
        </w:tc>
      </w:tr>
    </w:tbl>
    <w:tbl>
      <w:tblPr>
        <w:tblpPr w:leftFromText="180" w:rightFromText="180" w:vertAnchor="text" w:horzAnchor="margin" w:tblpY="363"/>
        <w:tblW w:w="5184" w:type="pct"/>
        <w:tblLayout w:type="fixed"/>
        <w:tblCellMar>
          <w:top w:w="120" w:type="dxa"/>
          <w:left w:w="288" w:type="dxa"/>
          <w:bottom w:w="120" w:type="dxa"/>
          <w:right w:w="144" w:type="dxa"/>
        </w:tblCellMar>
        <w:tblLook w:val="0600" w:firstRow="0" w:lastRow="0" w:firstColumn="0" w:lastColumn="0" w:noHBand="1" w:noVBand="1"/>
        <w:tblDescription w:val="Agenda detail table"/>
      </w:tblPr>
      <w:tblGrid>
        <w:gridCol w:w="4203"/>
        <w:gridCol w:w="6248"/>
      </w:tblGrid>
      <w:tr w:rsidR="00F93FA2" w14:paraId="0221316A" w14:textId="77777777" w:rsidTr="00F93FA2">
        <w:trPr>
          <w:trHeight w:val="474"/>
        </w:trPr>
        <w:tc>
          <w:tcPr>
            <w:tcW w:w="4203" w:type="dxa"/>
            <w:shd w:val="clear" w:color="auto" w:fill="577366" w:themeFill="text2" w:themeFillShade="80"/>
            <w:vAlign w:val="center"/>
          </w:tcPr>
          <w:p w14:paraId="7428DE1D" w14:textId="0ABA9C77" w:rsidR="00F93FA2" w:rsidRPr="00D81867" w:rsidRDefault="00F93FA2" w:rsidP="00F93FA2">
            <w:pPr>
              <w:pStyle w:val="Heading1"/>
              <w:jc w:val="center"/>
            </w:pPr>
            <w:r>
              <w:t>Monday – Wednesday - Friday</w:t>
            </w:r>
          </w:p>
        </w:tc>
        <w:tc>
          <w:tcPr>
            <w:tcW w:w="6248" w:type="dxa"/>
            <w:shd w:val="clear" w:color="auto" w:fill="577366" w:themeFill="text2" w:themeFillShade="80"/>
            <w:vAlign w:val="center"/>
          </w:tcPr>
          <w:p w14:paraId="5EDDE82F" w14:textId="77777777" w:rsidR="00F93FA2" w:rsidRPr="00D81867" w:rsidRDefault="00F93FA2" w:rsidP="00F93FA2">
            <w:pPr>
              <w:pStyle w:val="Heading1"/>
            </w:pPr>
            <w:r>
              <w:t>Schedule</w:t>
            </w:r>
          </w:p>
        </w:tc>
      </w:tr>
      <w:tr w:rsidR="00F93FA2" w14:paraId="0EAACF58" w14:textId="77777777" w:rsidTr="00F93FA2">
        <w:trPr>
          <w:trHeight w:val="474"/>
        </w:trPr>
        <w:tc>
          <w:tcPr>
            <w:tcW w:w="4203" w:type="dxa"/>
            <w:tcBorders>
              <w:bottom w:val="single" w:sz="6" w:space="0" w:color="88A698" w:themeColor="text2" w:themeShade="BF"/>
            </w:tcBorders>
          </w:tcPr>
          <w:p w14:paraId="4E7156EB" w14:textId="77777777" w:rsidR="00F93FA2" w:rsidRDefault="00F93FA2" w:rsidP="00F93FA2">
            <w:sdt>
              <w:sdtPr>
                <w:id w:val="1618180927"/>
                <w:placeholder>
                  <w:docPart w:val="C6811DBE6EB0432E9B04BE3995E42DFC"/>
                </w:placeholder>
                <w:temporary/>
                <w:showingPlcHdr/>
                <w15:appearance w15:val="hidden"/>
              </w:sdtPr>
              <w:sdtContent>
                <w:r>
                  <w:t>7:00am</w:t>
                </w:r>
              </w:sdtContent>
            </w:sdt>
          </w:p>
        </w:tc>
        <w:tc>
          <w:tcPr>
            <w:tcW w:w="6248" w:type="dxa"/>
            <w:tcBorders>
              <w:bottom w:val="single" w:sz="6" w:space="0" w:color="88A698" w:themeColor="text2" w:themeShade="BF"/>
            </w:tcBorders>
          </w:tcPr>
          <w:p w14:paraId="6D20640A" w14:textId="77777777" w:rsidR="00F93FA2" w:rsidRDefault="00F93FA2" w:rsidP="00F93FA2">
            <w:r>
              <w:t xml:space="preserve">Wake up &amp; Eat Breakfast </w:t>
            </w:r>
          </w:p>
        </w:tc>
      </w:tr>
      <w:tr w:rsidR="00F93FA2" w14:paraId="5EC82C81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49E11240" w14:textId="77777777" w:rsidR="00F93FA2" w:rsidRDefault="00F93FA2" w:rsidP="00F93FA2">
            <w:sdt>
              <w:sdtPr>
                <w:id w:val="1933546428"/>
                <w:placeholder>
                  <w:docPart w:val="7B17E934F7B441A0901E2A7E81106F01"/>
                </w:placeholder>
                <w:temporary/>
                <w:showingPlcHdr/>
                <w15:appearance w15:val="hidden"/>
              </w:sdtPr>
              <w:sdtContent>
                <w:r>
                  <w:t>8:00am</w:t>
                </w:r>
              </w:sdtContent>
            </w:sdt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5A85EC54" w14:textId="77777777" w:rsidR="00F93FA2" w:rsidRDefault="00F93FA2" w:rsidP="00F93FA2">
            <w:r>
              <w:t>Clean up and get Callie ready for school</w:t>
            </w:r>
          </w:p>
        </w:tc>
      </w:tr>
      <w:tr w:rsidR="00F93FA2" w14:paraId="6C56D1C8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40603079" w14:textId="77777777" w:rsidR="00F93FA2" w:rsidRDefault="00F93FA2" w:rsidP="00F93FA2">
            <w:r>
              <w:t xml:space="preserve">8:15am 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4530631B" w14:textId="77777777" w:rsidR="00F93FA2" w:rsidRDefault="00F93FA2" w:rsidP="00F93FA2">
            <w:pPr>
              <w:pStyle w:val="SubList"/>
              <w:numPr>
                <w:ilvl w:val="0"/>
                <w:numId w:val="0"/>
              </w:numPr>
            </w:pPr>
            <w:r>
              <w:t xml:space="preserve">Bring Callie to school </w:t>
            </w:r>
          </w:p>
        </w:tc>
      </w:tr>
      <w:tr w:rsidR="00F93FA2" w14:paraId="16DCAD51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59BAD0BA" w14:textId="77777777" w:rsidR="00F93FA2" w:rsidRDefault="00F93FA2" w:rsidP="00F93FA2">
            <w:r>
              <w:t>9:00am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6EE65F23" w14:textId="7AC22B64" w:rsidR="00F93FA2" w:rsidRDefault="00F93FA2" w:rsidP="00F93FA2">
            <w:r>
              <w:t>Work on alphabet</w:t>
            </w:r>
            <w:r>
              <w:t xml:space="preserve">, colors, </w:t>
            </w:r>
            <w:proofErr w:type="gramStart"/>
            <w:r>
              <w:t>shapes</w:t>
            </w:r>
            <w:proofErr w:type="gramEnd"/>
            <w:r>
              <w:t xml:space="preserve"> or numbers</w:t>
            </w:r>
          </w:p>
        </w:tc>
      </w:tr>
      <w:tr w:rsidR="00F93FA2" w14:paraId="0DB3756F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2AF1A99C" w14:textId="77777777" w:rsidR="00F93FA2" w:rsidRDefault="00F93FA2" w:rsidP="00F93FA2">
            <w:r>
              <w:t>10:45am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14048D75" w14:textId="77777777" w:rsidR="00F93FA2" w:rsidRDefault="00F93FA2" w:rsidP="00F93FA2">
            <w:pPr>
              <w:pStyle w:val="SubList"/>
              <w:numPr>
                <w:ilvl w:val="0"/>
                <w:numId w:val="0"/>
              </w:numPr>
            </w:pPr>
            <w:r>
              <w:t xml:space="preserve">Get Callie </w:t>
            </w:r>
            <w:proofErr w:type="gramStart"/>
            <w:r>
              <w:t>From</w:t>
            </w:r>
            <w:proofErr w:type="gramEnd"/>
            <w:r>
              <w:t xml:space="preserve"> School </w:t>
            </w:r>
          </w:p>
        </w:tc>
      </w:tr>
      <w:tr w:rsidR="00F93FA2" w14:paraId="10BD7DB9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38ACD215" w14:textId="77777777" w:rsidR="00F93FA2" w:rsidRDefault="00F93FA2" w:rsidP="00F93FA2">
            <w:r>
              <w:t>12:00pm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5904304A" w14:textId="77777777" w:rsidR="00F93FA2" w:rsidRDefault="00F93FA2" w:rsidP="00F93FA2">
            <w:pPr>
              <w:pStyle w:val="SubList"/>
              <w:numPr>
                <w:ilvl w:val="0"/>
                <w:numId w:val="0"/>
              </w:numPr>
            </w:pPr>
            <w:r>
              <w:t>Lunch time</w:t>
            </w:r>
          </w:p>
        </w:tc>
      </w:tr>
      <w:tr w:rsidR="00F93FA2" w14:paraId="7E48E5AE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508CD8D4" w14:textId="77777777" w:rsidR="00F93FA2" w:rsidRDefault="00F93FA2" w:rsidP="00F93FA2">
            <w:r>
              <w:t>1:30pm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466726D0" w14:textId="77777777" w:rsidR="00F93FA2" w:rsidRDefault="00F93FA2" w:rsidP="00F93FA2">
            <w:pPr>
              <w:pStyle w:val="SubList"/>
              <w:numPr>
                <w:ilvl w:val="0"/>
                <w:numId w:val="0"/>
              </w:numPr>
            </w:pPr>
            <w:r>
              <w:t>Quiet time/movie</w:t>
            </w:r>
          </w:p>
        </w:tc>
      </w:tr>
      <w:tr w:rsidR="00F93FA2" w14:paraId="696905D3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4DA04889" w14:textId="77777777" w:rsidR="00F93FA2" w:rsidRDefault="00F93FA2" w:rsidP="00F93FA2">
            <w:r>
              <w:t>3:00pm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190B8138" w14:textId="77777777" w:rsidR="00F93FA2" w:rsidRDefault="00F93FA2" w:rsidP="00F93FA2">
            <w:r>
              <w:t>Free Play (playdough, sand, crafts)</w:t>
            </w:r>
          </w:p>
        </w:tc>
      </w:tr>
      <w:tr w:rsidR="00F93FA2" w14:paraId="723F31BA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7D11709A" w14:textId="77777777" w:rsidR="00F93FA2" w:rsidRDefault="00F93FA2" w:rsidP="00F93FA2">
            <w:r>
              <w:t>5:00pm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2119B4F0" w14:textId="77777777" w:rsidR="00F93FA2" w:rsidRDefault="00F93FA2" w:rsidP="00F93FA2">
            <w:r>
              <w:t>Dinner</w:t>
            </w:r>
          </w:p>
        </w:tc>
      </w:tr>
      <w:tr w:rsidR="00F93FA2" w14:paraId="6A83B3A1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7D63A4E7" w14:textId="77777777" w:rsidR="00F93FA2" w:rsidRDefault="00F93FA2" w:rsidP="00F93FA2">
            <w:r>
              <w:t>6:30pm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72BA2754" w14:textId="77777777" w:rsidR="00F93FA2" w:rsidRDefault="00F93FA2" w:rsidP="00F93FA2">
            <w:r>
              <w:t xml:space="preserve">Bath time/get ready for bed </w:t>
            </w:r>
          </w:p>
        </w:tc>
      </w:tr>
      <w:tr w:rsidR="00F93FA2" w14:paraId="26FB47F7" w14:textId="77777777" w:rsidTr="00F93FA2">
        <w:trPr>
          <w:trHeight w:val="474"/>
        </w:trPr>
        <w:tc>
          <w:tcPr>
            <w:tcW w:w="4203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598F19E7" w14:textId="77777777" w:rsidR="00F93FA2" w:rsidRDefault="00F93FA2" w:rsidP="00F93FA2">
            <w:r>
              <w:t>7:30pm</w:t>
            </w:r>
          </w:p>
        </w:tc>
        <w:tc>
          <w:tcPr>
            <w:tcW w:w="6248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61E19AC4" w14:textId="64F052A4" w:rsidR="00F93FA2" w:rsidRDefault="00F93FA2" w:rsidP="00F93FA2">
            <w:r>
              <w:t>Story time/</w:t>
            </w:r>
            <w:r>
              <w:t>bedtime</w:t>
            </w:r>
          </w:p>
        </w:tc>
      </w:tr>
    </w:tbl>
    <w:p w14:paraId="5EB28CC5" w14:textId="77777777" w:rsidR="00BA50A0" w:rsidRDefault="00BA50A0" w:rsidP="00C53A53">
      <w:pPr>
        <w:spacing w:before="480"/>
      </w:pPr>
    </w:p>
    <w:p w14:paraId="6B31FDC8" w14:textId="77777777" w:rsidR="00B008AA" w:rsidRPr="00326452" w:rsidRDefault="00B008AA" w:rsidP="00DF2B7C"/>
    <w:sectPr w:rsidR="00B008AA" w:rsidRPr="00326452" w:rsidSect="00EE682C">
      <w:pgSz w:w="12240" w:h="15840"/>
      <w:pgMar w:top="540" w:right="1080" w:bottom="72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98352" w14:textId="77777777" w:rsidR="00EE682C" w:rsidRDefault="00EE682C">
      <w:pPr>
        <w:spacing w:line="240" w:lineRule="auto"/>
      </w:pPr>
      <w:r>
        <w:separator/>
      </w:r>
    </w:p>
  </w:endnote>
  <w:endnote w:type="continuationSeparator" w:id="0">
    <w:p w14:paraId="6C1AC133" w14:textId="77777777" w:rsidR="00EE682C" w:rsidRDefault="00EE682C">
      <w:pPr>
        <w:spacing w:line="240" w:lineRule="auto"/>
      </w:pPr>
      <w:r>
        <w:continuationSeparator/>
      </w:r>
    </w:p>
  </w:endnote>
  <w:endnote w:type="continuationNotice" w:id="1">
    <w:p w14:paraId="20B8C91E" w14:textId="77777777" w:rsidR="00EE682C" w:rsidRDefault="00EE682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A4CCF" w14:textId="77777777" w:rsidR="00EE682C" w:rsidRDefault="00EE682C">
      <w:pPr>
        <w:spacing w:line="240" w:lineRule="auto"/>
      </w:pPr>
      <w:r>
        <w:separator/>
      </w:r>
    </w:p>
  </w:footnote>
  <w:footnote w:type="continuationSeparator" w:id="0">
    <w:p w14:paraId="16E1056D" w14:textId="77777777" w:rsidR="00EE682C" w:rsidRDefault="00EE682C">
      <w:pPr>
        <w:spacing w:line="240" w:lineRule="auto"/>
      </w:pPr>
      <w:r>
        <w:continuationSeparator/>
      </w:r>
    </w:p>
  </w:footnote>
  <w:footnote w:type="continuationNotice" w:id="1">
    <w:p w14:paraId="1547687A" w14:textId="77777777" w:rsidR="00EE682C" w:rsidRDefault="00EE682C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38C1F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4CCCE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476714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BF6F92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CCE31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94AB4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3EDD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EDE1C1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9C603C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C7440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82E5C56"/>
    <w:multiLevelType w:val="hybridMultilevel"/>
    <w:tmpl w:val="592A13B0"/>
    <w:lvl w:ilvl="0" w:tplc="8E7A76CA">
      <w:start w:val="11"/>
      <w:numFmt w:val="bullet"/>
      <w:pStyle w:val="SubList"/>
      <w:lvlText w:val="-"/>
      <w:lvlJc w:val="left"/>
      <w:pPr>
        <w:ind w:left="504" w:hanging="360"/>
      </w:pPr>
      <w:rPr>
        <w:rFonts w:ascii="Segoe UI" w:eastAsiaTheme="maj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num w:numId="1" w16cid:durableId="480931175">
    <w:abstractNumId w:val="9"/>
  </w:num>
  <w:num w:numId="2" w16cid:durableId="786896439">
    <w:abstractNumId w:val="7"/>
  </w:num>
  <w:num w:numId="3" w16cid:durableId="1134061135">
    <w:abstractNumId w:val="6"/>
  </w:num>
  <w:num w:numId="4" w16cid:durableId="166019860">
    <w:abstractNumId w:val="5"/>
  </w:num>
  <w:num w:numId="5" w16cid:durableId="534196171">
    <w:abstractNumId w:val="4"/>
  </w:num>
  <w:num w:numId="6" w16cid:durableId="1164734751">
    <w:abstractNumId w:val="8"/>
  </w:num>
  <w:num w:numId="7" w16cid:durableId="53085391">
    <w:abstractNumId w:val="3"/>
  </w:num>
  <w:num w:numId="8" w16cid:durableId="997734751">
    <w:abstractNumId w:val="2"/>
  </w:num>
  <w:num w:numId="9" w16cid:durableId="1478836949">
    <w:abstractNumId w:val="1"/>
  </w:num>
  <w:num w:numId="10" w16cid:durableId="1404181217">
    <w:abstractNumId w:val="0"/>
  </w:num>
  <w:num w:numId="11" w16cid:durableId="16022242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6E8"/>
    <w:rsid w:val="00040E33"/>
    <w:rsid w:val="00055195"/>
    <w:rsid w:val="0005638C"/>
    <w:rsid w:val="00056CA0"/>
    <w:rsid w:val="000B095C"/>
    <w:rsid w:val="000F34CB"/>
    <w:rsid w:val="00136B31"/>
    <w:rsid w:val="001B1617"/>
    <w:rsid w:val="001C2D86"/>
    <w:rsid w:val="001F6E14"/>
    <w:rsid w:val="0022600B"/>
    <w:rsid w:val="00227400"/>
    <w:rsid w:val="002715BB"/>
    <w:rsid w:val="00276EAA"/>
    <w:rsid w:val="002C4641"/>
    <w:rsid w:val="00303CED"/>
    <w:rsid w:val="00326452"/>
    <w:rsid w:val="0035250F"/>
    <w:rsid w:val="00387E11"/>
    <w:rsid w:val="003B3B50"/>
    <w:rsid w:val="00436E20"/>
    <w:rsid w:val="004541D9"/>
    <w:rsid w:val="004C463F"/>
    <w:rsid w:val="004C56E5"/>
    <w:rsid w:val="005247D1"/>
    <w:rsid w:val="0056162F"/>
    <w:rsid w:val="005628F9"/>
    <w:rsid w:val="005650A6"/>
    <w:rsid w:val="00591BFE"/>
    <w:rsid w:val="0059563E"/>
    <w:rsid w:val="005E44BF"/>
    <w:rsid w:val="005E760C"/>
    <w:rsid w:val="006052BB"/>
    <w:rsid w:val="006053A3"/>
    <w:rsid w:val="00642374"/>
    <w:rsid w:val="00654BD3"/>
    <w:rsid w:val="006631CD"/>
    <w:rsid w:val="00670887"/>
    <w:rsid w:val="00685196"/>
    <w:rsid w:val="006E66B3"/>
    <w:rsid w:val="0071258C"/>
    <w:rsid w:val="00717EC5"/>
    <w:rsid w:val="0075390B"/>
    <w:rsid w:val="00780AD4"/>
    <w:rsid w:val="00782686"/>
    <w:rsid w:val="00792CFF"/>
    <w:rsid w:val="007B208A"/>
    <w:rsid w:val="007C7D3D"/>
    <w:rsid w:val="007F1DE0"/>
    <w:rsid w:val="008116CB"/>
    <w:rsid w:val="008B0A8D"/>
    <w:rsid w:val="008C1DF1"/>
    <w:rsid w:val="008D2943"/>
    <w:rsid w:val="008D7F48"/>
    <w:rsid w:val="008E0BCE"/>
    <w:rsid w:val="00902968"/>
    <w:rsid w:val="00922334"/>
    <w:rsid w:val="00937F52"/>
    <w:rsid w:val="00981AD1"/>
    <w:rsid w:val="00A2753D"/>
    <w:rsid w:val="00A32552"/>
    <w:rsid w:val="00A649BD"/>
    <w:rsid w:val="00A71EAA"/>
    <w:rsid w:val="00A90957"/>
    <w:rsid w:val="00AD5DE0"/>
    <w:rsid w:val="00AD6DA6"/>
    <w:rsid w:val="00AE765B"/>
    <w:rsid w:val="00AF43EB"/>
    <w:rsid w:val="00B008AA"/>
    <w:rsid w:val="00B341DC"/>
    <w:rsid w:val="00B469BF"/>
    <w:rsid w:val="00B63920"/>
    <w:rsid w:val="00B75F50"/>
    <w:rsid w:val="00B86BF2"/>
    <w:rsid w:val="00B951B4"/>
    <w:rsid w:val="00BA50A0"/>
    <w:rsid w:val="00BB42F8"/>
    <w:rsid w:val="00BF0631"/>
    <w:rsid w:val="00C005B7"/>
    <w:rsid w:val="00C35AFF"/>
    <w:rsid w:val="00C3702C"/>
    <w:rsid w:val="00C53A53"/>
    <w:rsid w:val="00C8100A"/>
    <w:rsid w:val="00C878E5"/>
    <w:rsid w:val="00CE5CD1"/>
    <w:rsid w:val="00CF7380"/>
    <w:rsid w:val="00CF7B54"/>
    <w:rsid w:val="00D63E16"/>
    <w:rsid w:val="00D71778"/>
    <w:rsid w:val="00D7416A"/>
    <w:rsid w:val="00D7756D"/>
    <w:rsid w:val="00D81867"/>
    <w:rsid w:val="00D945ED"/>
    <w:rsid w:val="00DB76F7"/>
    <w:rsid w:val="00DE54D7"/>
    <w:rsid w:val="00DF2B7C"/>
    <w:rsid w:val="00E15995"/>
    <w:rsid w:val="00E26C02"/>
    <w:rsid w:val="00E526E8"/>
    <w:rsid w:val="00EE682C"/>
    <w:rsid w:val="00EE7345"/>
    <w:rsid w:val="00EF1D49"/>
    <w:rsid w:val="00F13964"/>
    <w:rsid w:val="00F93FA2"/>
    <w:rsid w:val="00FB05E4"/>
    <w:rsid w:val="00FC1FDC"/>
    <w:rsid w:val="00FD5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80CBF0"/>
  <w15:chartTrackingRefBased/>
  <w15:docId w15:val="{47B34093-8D2A-4464-BBDE-1C6513D20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ajorEastAsia" w:hAnsiTheme="majorHAnsi" w:cstheme="majorBidi"/>
        <w:b/>
        <w:color w:val="C3D2CB" w:themeColor="text2"/>
        <w:sz w:val="22"/>
        <w:szCs w:val="22"/>
        <w:lang w:val="en-US" w:eastAsia="ja-JP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638C"/>
    <w:pPr>
      <w:spacing w:before="0" w:after="0"/>
    </w:pPr>
    <w:rPr>
      <w:rFonts w:ascii="Segoe UI" w:hAnsi="Segoe UI"/>
      <w:b w:val="0"/>
      <w:color w:val="577366" w:themeColor="text2" w:themeShade="80"/>
      <w:sz w:val="24"/>
    </w:rPr>
  </w:style>
  <w:style w:type="paragraph" w:styleId="Heading1">
    <w:name w:val="heading 1"/>
    <w:basedOn w:val="Normal"/>
    <w:link w:val="Heading1Char"/>
    <w:uiPriority w:val="3"/>
    <w:qFormat/>
    <w:rsid w:val="00D81867"/>
    <w:pPr>
      <w:outlineLvl w:val="0"/>
    </w:pPr>
    <w:rPr>
      <w:rFonts w:asciiTheme="majorHAnsi" w:hAnsiTheme="majorHAnsi"/>
      <w:color w:val="F0F0ED" w:themeColor="accent3" w:themeTint="33"/>
    </w:rPr>
  </w:style>
  <w:style w:type="paragraph" w:styleId="Heading2">
    <w:name w:val="heading 2"/>
    <w:basedOn w:val="Normal"/>
    <w:link w:val="Heading2Char"/>
    <w:uiPriority w:val="9"/>
    <w:semiHidden/>
    <w:qFormat/>
    <w:rsid w:val="00B951B4"/>
    <w:pPr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B42F8"/>
    <w:pPr>
      <w:keepNext/>
      <w:keepLines/>
      <w:spacing w:before="40"/>
      <w:outlineLvl w:val="2"/>
    </w:pPr>
    <w:rPr>
      <w:color w:val="A86E39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040E33"/>
    <w:pPr>
      <w:keepNext/>
      <w:keepLines/>
      <w:spacing w:before="40"/>
      <w:outlineLvl w:val="3"/>
    </w:pPr>
    <w:rPr>
      <w:i/>
      <w:iCs/>
      <w:color w:val="D4A88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40E33"/>
    <w:pPr>
      <w:keepNext/>
      <w:keepLines/>
      <w:spacing w:before="40"/>
      <w:outlineLvl w:val="4"/>
    </w:pPr>
    <w:rPr>
      <w:color w:val="D4A88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40E33"/>
    <w:pPr>
      <w:keepNext/>
      <w:keepLines/>
      <w:spacing w:before="40"/>
      <w:outlineLvl w:val="5"/>
    </w:pPr>
    <w:rPr>
      <w:color w:val="A86E3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40E33"/>
    <w:pPr>
      <w:keepNext/>
      <w:keepLines/>
      <w:spacing w:before="40"/>
      <w:outlineLvl w:val="6"/>
    </w:pPr>
    <w:rPr>
      <w:i/>
      <w:iCs/>
      <w:color w:val="A86E39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40E33"/>
    <w:pPr>
      <w:keepNext/>
      <w:keepLines/>
      <w:spacing w:before="40"/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40E33"/>
    <w:pPr>
      <w:keepNext/>
      <w:keepLines/>
      <w:spacing w:before="40"/>
      <w:outlineLvl w:val="8"/>
    </w:pPr>
    <w:rPr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0"/>
    <w:semiHidden/>
    <w:qFormat/>
    <w:pPr>
      <w:spacing w:before="0" w:after="0" w:line="240" w:lineRule="auto"/>
    </w:p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qFormat/>
    <w:rsid w:val="00055195"/>
    <w:pPr>
      <w:spacing w:line="240" w:lineRule="auto"/>
      <w:contextualSpacing/>
    </w:pPr>
    <w:rPr>
      <w:rFonts w:asciiTheme="majorHAnsi" w:hAnsiTheme="majorHAnsi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055195"/>
    <w:rPr>
      <w:b w:val="0"/>
      <w:color w:val="577366" w:themeColor="text2" w:themeShade="80"/>
      <w:kern w:val="28"/>
      <w:sz w:val="72"/>
      <w:szCs w:val="52"/>
    </w:rPr>
  </w:style>
  <w:style w:type="character" w:customStyle="1" w:styleId="Heading1Char">
    <w:name w:val="Heading 1 Char"/>
    <w:basedOn w:val="DefaultParagraphFont"/>
    <w:link w:val="Heading1"/>
    <w:uiPriority w:val="3"/>
    <w:rsid w:val="0005638C"/>
    <w:rPr>
      <w:b w:val="0"/>
      <w:color w:val="F0F0ED" w:themeColor="accent3" w:themeTint="33"/>
      <w:sz w:val="24"/>
    </w:rPr>
  </w:style>
  <w:style w:type="table" w:customStyle="1" w:styleId="AgendaTable">
    <w:name w:val="Agenda Table"/>
    <w:basedOn w:val="TableNormal"/>
    <w:uiPriority w:val="99"/>
    <w:rsid w:val="00AD6DA6"/>
    <w:tblPr>
      <w:tblBorders>
        <w:bottom w:val="single" w:sz="18" w:space="0" w:color="767171" w:themeColor="background2" w:themeShade="80"/>
      </w:tblBorders>
      <w:tblCellMar>
        <w:left w:w="0" w:type="dxa"/>
        <w:right w:w="144" w:type="dxa"/>
      </w:tblCellMar>
    </w:tblPr>
  </w:style>
  <w:style w:type="paragraph" w:styleId="Header">
    <w:name w:val="header"/>
    <w:basedOn w:val="Normal"/>
    <w:link w:val="HeaderChar"/>
    <w:uiPriority w:val="99"/>
    <w:semiHidden/>
    <w:rsid w:val="00BA50A0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Footer">
    <w:name w:val="footer"/>
    <w:basedOn w:val="Normal"/>
    <w:link w:val="FooterChar"/>
    <w:uiPriority w:val="99"/>
    <w:semiHidden/>
    <w:rsid w:val="008116CB"/>
    <w:pPr>
      <w:spacing w:line="240" w:lineRule="auto"/>
      <w:jc w:val="right"/>
    </w:pPr>
    <w:rPr>
      <w:noProof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81AD1"/>
    <w:rPr>
      <w:rFonts w:ascii="Segoe UI" w:hAnsi="Segoe UI"/>
      <w:b w:val="0"/>
      <w:noProof/>
      <w:color w:val="577366" w:themeColor="text2" w:themeShade="80"/>
      <w:sz w:val="24"/>
    </w:rPr>
  </w:style>
  <w:style w:type="paragraph" w:styleId="BalloonText">
    <w:name w:val="Balloon Text"/>
    <w:basedOn w:val="Normal"/>
    <w:link w:val="BalloonTextChar"/>
    <w:uiPriority w:val="99"/>
    <w:semiHidden/>
    <w:rsid w:val="00040E33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40E33"/>
  </w:style>
  <w:style w:type="paragraph" w:styleId="BlockText">
    <w:name w:val="Block Text"/>
    <w:basedOn w:val="Normal"/>
    <w:uiPriority w:val="99"/>
    <w:semiHidden/>
    <w:rsid w:val="00040E33"/>
    <w:pPr>
      <w:pBdr>
        <w:top w:val="single" w:sz="2" w:space="10" w:color="F1E3D6" w:themeColor="accent1" w:shadow="1" w:frame="1"/>
        <w:left w:val="single" w:sz="2" w:space="10" w:color="F1E3D6" w:themeColor="accent1" w:shadow="1" w:frame="1"/>
        <w:bottom w:val="single" w:sz="2" w:space="10" w:color="F1E3D6" w:themeColor="accent1" w:shadow="1" w:frame="1"/>
        <w:right w:val="single" w:sz="2" w:space="10" w:color="F1E3D6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F1E3D6" w:themeColor="accent1"/>
    </w:rPr>
  </w:style>
  <w:style w:type="paragraph" w:styleId="BodyText">
    <w:name w:val="Body Text"/>
    <w:basedOn w:val="Normal"/>
    <w:link w:val="BodyTextChar"/>
    <w:uiPriority w:val="99"/>
    <w:semiHidden/>
    <w:rsid w:val="00040E33"/>
  </w:style>
  <w:style w:type="character" w:customStyle="1" w:styleId="BodyTextChar">
    <w:name w:val="Body Text Char"/>
    <w:basedOn w:val="DefaultParagraphFont"/>
    <w:link w:val="Body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2">
    <w:name w:val="Body Text 2"/>
    <w:basedOn w:val="Normal"/>
    <w:link w:val="BodyText2Char"/>
    <w:uiPriority w:val="99"/>
    <w:semiHidden/>
    <w:rsid w:val="00040E33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3">
    <w:name w:val="Body Text 3"/>
    <w:basedOn w:val="Normal"/>
    <w:link w:val="BodyText3Char"/>
    <w:uiPriority w:val="99"/>
    <w:semiHidden/>
    <w:rsid w:val="00040E33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40E33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rsid w:val="00040E33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40E33"/>
    <w:pPr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81AD1"/>
    <w:rPr>
      <w:rFonts w:ascii="Segoe UI" w:hAnsi="Segoe UI"/>
      <w:b/>
      <w:color w:val="577366" w:themeColor="text2" w:themeShade="80"/>
      <w:sz w:val="24"/>
    </w:rPr>
  </w:style>
  <w:style w:type="paragraph" w:styleId="BodyTextIndent2">
    <w:name w:val="Body Text Indent 2"/>
    <w:basedOn w:val="Normal"/>
    <w:link w:val="BodyTextIndent2Char"/>
    <w:uiPriority w:val="99"/>
    <w:semiHidden/>
    <w:rsid w:val="00040E33"/>
    <w:pPr>
      <w:spacing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3">
    <w:name w:val="Body Text Indent 3"/>
    <w:basedOn w:val="Normal"/>
    <w:link w:val="BodyTextIndent3Char"/>
    <w:uiPriority w:val="99"/>
    <w:semiHidden/>
    <w:rsid w:val="00040E33"/>
    <w:pPr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character" w:styleId="BookTitle">
    <w:name w:val="Book Title"/>
    <w:basedOn w:val="DefaultParagraphFont"/>
    <w:uiPriority w:val="33"/>
    <w:semiHidden/>
    <w:qFormat/>
    <w:rsid w:val="00040E33"/>
    <w:rPr>
      <w:b w:val="0"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qFormat/>
    <w:rsid w:val="00040E33"/>
    <w:pPr>
      <w:spacing w:after="200" w:line="240" w:lineRule="auto"/>
    </w:pPr>
    <w:rPr>
      <w:i/>
      <w:iCs/>
      <w:szCs w:val="18"/>
    </w:rPr>
  </w:style>
  <w:style w:type="paragraph" w:styleId="Closing">
    <w:name w:val="Closing"/>
    <w:basedOn w:val="Normal"/>
    <w:link w:val="ClosingChar"/>
    <w:uiPriority w:val="99"/>
    <w:semiHidden/>
    <w:rsid w:val="00040E33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table" w:styleId="ColorfulGrid">
    <w:name w:val="Colorful Grid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</w:rPr>
      <w:tblPr/>
      <w:tcPr>
        <w:shd w:val="clear" w:color="auto" w:fill="F9F3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F3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</w:rPr>
      <w:tblPr/>
      <w:tcPr>
        <w:shd w:val="clear" w:color="auto" w:fill="BCC7CE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C7CE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</w:rPr>
      <w:tblPr/>
      <w:tcPr>
        <w:shd w:val="clear" w:color="auto" w:fill="E2E2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E2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</w:rPr>
      <w:tblPr/>
      <w:tcPr>
        <w:shd w:val="clear" w:color="auto" w:fill="F7F5F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F5F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</w:rPr>
      <w:tblPr/>
      <w:tcPr>
        <w:shd w:val="clear" w:color="auto" w:fill="E6CEC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CEC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</w:rPr>
      <w:tblPr/>
      <w:tcPr>
        <w:shd w:val="clear" w:color="auto" w:fill="C9CEC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CEC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1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7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ABFA2" w:themeFill="accent4" w:themeFillShade="CC"/>
      </w:tcPr>
    </w:tblStylePr>
    <w:tblStylePr w:type="lastRow">
      <w:rPr>
        <w:b/>
        <w:bCs/>
        <w:color w:val="CABFA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977F" w:themeFill="accent3" w:themeFillShade="CC"/>
      </w:tcPr>
    </w:tblStylePr>
    <w:tblStylePr w:type="lastRow">
      <w:rPr>
        <w:b/>
        <w:bCs/>
        <w:color w:val="99977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3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6A65" w:themeFill="accent6" w:themeFillShade="CC"/>
      </w:tcPr>
    </w:tblStylePr>
    <w:tblStylePr w:type="lastRow">
      <w:rPr>
        <w:b/>
        <w:bCs/>
        <w:color w:val="606A65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C624C" w:themeFill="accent5" w:themeFillShade="CC"/>
      </w:tcPr>
    </w:tblStylePr>
    <w:tblStylePr w:type="lastRow">
      <w:rPr>
        <w:b/>
        <w:bCs/>
        <w:color w:val="AC62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2854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2854E" w:themeColor="accent1" w:themeShade="99"/>
          <w:insideV w:val="nil"/>
        </w:tcBorders>
        <w:shd w:val="clear" w:color="auto" w:fill="C2854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54E" w:themeFill="accent1" w:themeFillShade="99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8F0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1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45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454D" w:themeColor="accent2" w:themeShade="99"/>
          <w:insideV w:val="nil"/>
        </w:tcBorders>
        <w:shd w:val="clear" w:color="auto" w:fill="3945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454D" w:themeFill="accent2" w:themeFillShade="99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ACBAC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BE7DC" w:themeColor="accent4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7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4735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4735D" w:themeColor="accent3" w:themeShade="99"/>
          <w:insideV w:val="nil"/>
        </w:tcBorders>
        <w:shd w:val="clear" w:color="auto" w:fill="74735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735D" w:themeFill="accent3" w:themeFillShade="99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8B7A6" w:themeColor="accent3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976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9768" w:themeColor="accent4" w:themeShade="99"/>
          <w:insideV w:val="nil"/>
        </w:tcBorders>
        <w:shd w:val="clear" w:color="auto" w:fill="A8976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9768" w:themeFill="accent4" w:themeFillShade="99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5F2E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9857F" w:themeColor="accent6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3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14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14939" w:themeColor="accent5" w:themeShade="99"/>
          <w:insideV w:val="nil"/>
        </w:tcBorders>
        <w:shd w:val="clear" w:color="auto" w:fill="814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4939" w:themeFill="accent5" w:themeFillShade="99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0C2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28775" w:themeColor="accent5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4F4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4F4C" w:themeColor="accent6" w:themeShade="99"/>
          <w:insideV w:val="nil"/>
        </w:tcBorders>
        <w:shd w:val="clear" w:color="auto" w:fill="484F4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4F4C" w:themeFill="accent6" w:themeFillShade="99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BCC2B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40E33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40E33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1AD1"/>
    <w:rPr>
      <w:rFonts w:ascii="Segoe UI" w:hAnsi="Segoe UI"/>
      <w:b/>
      <w:color w:val="577366" w:themeColor="text2" w:themeShade="80"/>
      <w:sz w:val="24"/>
      <w:szCs w:val="20"/>
    </w:rPr>
  </w:style>
  <w:style w:type="table" w:styleId="DarkList">
    <w:name w:val="Dark List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86E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4A8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39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566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05F4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18F7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07F5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1B59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B3D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5C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423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635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40E33"/>
  </w:style>
  <w:style w:type="character" w:customStyle="1" w:styleId="DateChar">
    <w:name w:val="Date Char"/>
    <w:basedOn w:val="DefaultParagraphFont"/>
    <w:link w:val="Dat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DocumentMap">
    <w:name w:val="Document Map"/>
    <w:basedOn w:val="Normal"/>
    <w:link w:val="DocumentMapChar"/>
    <w:uiPriority w:val="99"/>
    <w:semiHidden/>
    <w:rsid w:val="00040E33"/>
    <w:pPr>
      <w:spacing w:line="240" w:lineRule="auto"/>
    </w:pPr>
    <w:rPr>
      <w:rFonts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40E33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Emphasis">
    <w:name w:val="Emphasis"/>
    <w:basedOn w:val="DefaultParagraphFont"/>
    <w:uiPriority w:val="20"/>
    <w:semiHidden/>
    <w:qFormat/>
    <w:rsid w:val="00040E33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040E3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EnvelopeAddress">
    <w:name w:val="envelope address"/>
    <w:basedOn w:val="Normal"/>
    <w:uiPriority w:val="99"/>
    <w:semiHidden/>
    <w:rsid w:val="00040E33"/>
    <w:pPr>
      <w:framePr w:w="7920" w:h="1980" w:hRule="exact" w:hSpace="180" w:wrap="auto" w:hAnchor="page" w:xAlign="center" w:yAlign="bottom"/>
      <w:spacing w:line="240" w:lineRule="auto"/>
      <w:ind w:left="2880"/>
    </w:pPr>
    <w:rPr>
      <w:szCs w:val="24"/>
    </w:rPr>
  </w:style>
  <w:style w:type="paragraph" w:styleId="EnvelopeReturn">
    <w:name w:val="envelope return"/>
    <w:basedOn w:val="Normal"/>
    <w:uiPriority w:val="99"/>
    <w:semiHidden/>
    <w:rsid w:val="00040E33"/>
    <w:pPr>
      <w:spacing w:line="240" w:lineRule="auto"/>
    </w:pPr>
    <w:rPr>
      <w:szCs w:val="20"/>
    </w:rPr>
  </w:style>
  <w:style w:type="character" w:styleId="FollowedHyperlink">
    <w:name w:val="FollowedHyperlink"/>
    <w:basedOn w:val="DefaultParagraphFont"/>
    <w:uiPriority w:val="99"/>
    <w:semiHidden/>
    <w:rsid w:val="00040E33"/>
    <w:rPr>
      <w:color w:val="954F7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040E3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table" w:styleId="GridTable1Light">
    <w:name w:val="Grid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9F3EE" w:themeColor="accent1" w:themeTint="66"/>
        <w:left w:val="single" w:sz="4" w:space="0" w:color="F9F3EE" w:themeColor="accent1" w:themeTint="66"/>
        <w:bottom w:val="single" w:sz="4" w:space="0" w:color="F9F3EE" w:themeColor="accent1" w:themeTint="66"/>
        <w:right w:val="single" w:sz="4" w:space="0" w:color="F9F3EE" w:themeColor="accent1" w:themeTint="66"/>
        <w:insideH w:val="single" w:sz="4" w:space="0" w:color="F9F3EE" w:themeColor="accent1" w:themeTint="66"/>
        <w:insideV w:val="single" w:sz="4" w:space="0" w:color="F9F3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CC7CE" w:themeColor="accent2" w:themeTint="66"/>
        <w:left w:val="single" w:sz="4" w:space="0" w:color="BCC7CE" w:themeColor="accent2" w:themeTint="66"/>
        <w:bottom w:val="single" w:sz="4" w:space="0" w:color="BCC7CE" w:themeColor="accent2" w:themeTint="66"/>
        <w:right w:val="single" w:sz="4" w:space="0" w:color="BCC7CE" w:themeColor="accent2" w:themeTint="66"/>
        <w:insideH w:val="single" w:sz="4" w:space="0" w:color="BCC7CE" w:themeColor="accent2" w:themeTint="66"/>
        <w:insideV w:val="single" w:sz="4" w:space="0" w:color="BCC7CE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2E2DB" w:themeColor="accent3" w:themeTint="66"/>
        <w:left w:val="single" w:sz="4" w:space="0" w:color="E2E2DB" w:themeColor="accent3" w:themeTint="66"/>
        <w:bottom w:val="single" w:sz="4" w:space="0" w:color="E2E2DB" w:themeColor="accent3" w:themeTint="66"/>
        <w:right w:val="single" w:sz="4" w:space="0" w:color="E2E2DB" w:themeColor="accent3" w:themeTint="66"/>
        <w:insideH w:val="single" w:sz="4" w:space="0" w:color="E2E2DB" w:themeColor="accent3" w:themeTint="66"/>
        <w:insideV w:val="single" w:sz="4" w:space="0" w:color="E2E2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7F5F1" w:themeColor="accent4" w:themeTint="66"/>
        <w:left w:val="single" w:sz="4" w:space="0" w:color="F7F5F1" w:themeColor="accent4" w:themeTint="66"/>
        <w:bottom w:val="single" w:sz="4" w:space="0" w:color="F7F5F1" w:themeColor="accent4" w:themeTint="66"/>
        <w:right w:val="single" w:sz="4" w:space="0" w:color="F7F5F1" w:themeColor="accent4" w:themeTint="66"/>
        <w:insideH w:val="single" w:sz="4" w:space="0" w:color="F7F5F1" w:themeColor="accent4" w:themeTint="66"/>
        <w:insideV w:val="single" w:sz="4" w:space="0" w:color="F7F5F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6CEC7" w:themeColor="accent5" w:themeTint="66"/>
        <w:left w:val="single" w:sz="4" w:space="0" w:color="E6CEC7" w:themeColor="accent5" w:themeTint="66"/>
        <w:bottom w:val="single" w:sz="4" w:space="0" w:color="E6CEC7" w:themeColor="accent5" w:themeTint="66"/>
        <w:right w:val="single" w:sz="4" w:space="0" w:color="E6CEC7" w:themeColor="accent5" w:themeTint="66"/>
        <w:insideH w:val="single" w:sz="4" w:space="0" w:color="E6CEC7" w:themeColor="accent5" w:themeTint="66"/>
        <w:insideV w:val="single" w:sz="4" w:space="0" w:color="E6CEC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9CECB" w:themeColor="accent6" w:themeTint="66"/>
        <w:left w:val="single" w:sz="4" w:space="0" w:color="C9CECB" w:themeColor="accent6" w:themeTint="66"/>
        <w:bottom w:val="single" w:sz="4" w:space="0" w:color="C9CECB" w:themeColor="accent6" w:themeTint="66"/>
        <w:right w:val="single" w:sz="4" w:space="0" w:color="C9CECB" w:themeColor="accent6" w:themeTint="66"/>
        <w:insideH w:val="single" w:sz="4" w:space="0" w:color="C9CECB" w:themeColor="accent6" w:themeTint="66"/>
        <w:insideV w:val="single" w:sz="4" w:space="0" w:color="C9CEC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6EEE6" w:themeColor="accent1" w:themeTint="99"/>
        <w:bottom w:val="single" w:sz="2" w:space="0" w:color="F6EEE6" w:themeColor="accent1" w:themeTint="99"/>
        <w:insideH w:val="single" w:sz="2" w:space="0" w:color="F6EEE6" w:themeColor="accent1" w:themeTint="99"/>
        <w:insideV w:val="single" w:sz="2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EEE6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9CACB6" w:themeColor="accent2" w:themeTint="99"/>
        <w:bottom w:val="single" w:sz="2" w:space="0" w:color="9CACB6" w:themeColor="accent2" w:themeTint="99"/>
        <w:insideH w:val="single" w:sz="2" w:space="0" w:color="9CACB6" w:themeColor="accent2" w:themeTint="99"/>
        <w:insideV w:val="single" w:sz="2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ACB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4D3C9" w:themeColor="accent3" w:themeTint="99"/>
        <w:bottom w:val="single" w:sz="2" w:space="0" w:color="D4D3C9" w:themeColor="accent3" w:themeTint="99"/>
        <w:insideH w:val="single" w:sz="2" w:space="0" w:color="D4D3C9" w:themeColor="accent3" w:themeTint="99"/>
        <w:insideV w:val="single" w:sz="2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D3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3F0EA" w:themeColor="accent4" w:themeTint="99"/>
        <w:bottom w:val="single" w:sz="2" w:space="0" w:color="F3F0EA" w:themeColor="accent4" w:themeTint="99"/>
        <w:insideH w:val="single" w:sz="2" w:space="0" w:color="F3F0EA" w:themeColor="accent4" w:themeTint="99"/>
        <w:insideV w:val="single" w:sz="2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3F0EA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AB6AC" w:themeColor="accent5" w:themeTint="99"/>
        <w:bottom w:val="single" w:sz="2" w:space="0" w:color="DAB6AC" w:themeColor="accent5" w:themeTint="99"/>
        <w:insideH w:val="single" w:sz="2" w:space="0" w:color="DAB6AC" w:themeColor="accent5" w:themeTint="99"/>
        <w:insideV w:val="single" w:sz="2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AB6A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AEB5B2" w:themeColor="accent6" w:themeTint="99"/>
        <w:bottom w:val="single" w:sz="2" w:space="0" w:color="AEB5B2" w:themeColor="accent6" w:themeTint="99"/>
        <w:insideH w:val="single" w:sz="2" w:space="0" w:color="AEB5B2" w:themeColor="accent6" w:themeTint="99"/>
        <w:insideV w:val="single" w:sz="2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EB5B2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3">
    <w:name w:val="Grid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9F3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BCC7CE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E2E2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7F5F1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6CEC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C9CECB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981AD1"/>
    <w:rPr>
      <w:rFonts w:ascii="Segoe UI" w:hAnsi="Segoe UI"/>
      <w:b w:val="0"/>
      <w:color w:val="577366" w:themeColor="text2" w:themeShade="80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AD1"/>
    <w:rPr>
      <w:rFonts w:ascii="Segoe UI" w:hAnsi="Segoe UI"/>
      <w:b w:val="0"/>
      <w:color w:val="A86E3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AD1"/>
    <w:rPr>
      <w:rFonts w:ascii="Segoe UI" w:hAnsi="Segoe UI"/>
      <w:b w:val="0"/>
      <w:i/>
      <w:iCs/>
      <w:color w:val="D4A88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AD1"/>
    <w:rPr>
      <w:rFonts w:ascii="Segoe UI" w:hAnsi="Segoe UI"/>
      <w:b w:val="0"/>
      <w:color w:val="D4A88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AD1"/>
    <w:rPr>
      <w:rFonts w:ascii="Segoe UI" w:hAnsi="Segoe UI"/>
      <w:b w:val="0"/>
      <w:color w:val="A86E39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AD1"/>
    <w:rPr>
      <w:rFonts w:ascii="Segoe UI" w:hAnsi="Segoe UI"/>
      <w:b w:val="0"/>
      <w:i/>
      <w:iCs/>
      <w:color w:val="A86E39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AD1"/>
    <w:rPr>
      <w:rFonts w:ascii="Segoe UI" w:hAnsi="Segoe UI"/>
      <w:b w:val="0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AD1"/>
    <w:rPr>
      <w:rFonts w:ascii="Segoe UI" w:hAnsi="Segoe UI"/>
      <w:b w:val="0"/>
      <w:i/>
      <w:iCs/>
      <w:color w:val="272727" w:themeColor="text1" w:themeTint="D8"/>
      <w:sz w:val="24"/>
      <w:szCs w:val="21"/>
    </w:rPr>
  </w:style>
  <w:style w:type="character" w:styleId="HTMLAcronym">
    <w:name w:val="HTML Acronym"/>
    <w:basedOn w:val="DefaultParagraphFont"/>
    <w:uiPriority w:val="99"/>
    <w:semiHidden/>
    <w:rsid w:val="00040E33"/>
  </w:style>
  <w:style w:type="paragraph" w:styleId="HTMLAddress">
    <w:name w:val="HTML Address"/>
    <w:basedOn w:val="Normal"/>
    <w:link w:val="HTMLAddressChar"/>
    <w:uiPriority w:val="99"/>
    <w:semiHidden/>
    <w:rsid w:val="00040E33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81AD1"/>
    <w:rPr>
      <w:rFonts w:ascii="Segoe UI" w:hAnsi="Segoe UI"/>
      <w:b w:val="0"/>
      <w:i/>
      <w:iCs/>
      <w:color w:val="577366" w:themeColor="text2" w:themeShade="80"/>
      <w:sz w:val="24"/>
    </w:rPr>
  </w:style>
  <w:style w:type="character" w:styleId="HTMLCite">
    <w:name w:val="HTML Cite"/>
    <w:basedOn w:val="DefaultParagraphFont"/>
    <w:uiPriority w:val="99"/>
    <w:semiHidden/>
    <w:rsid w:val="00040E33"/>
    <w:rPr>
      <w:i/>
      <w:iCs/>
    </w:rPr>
  </w:style>
  <w:style w:type="character" w:styleId="HTMLCode">
    <w:name w:val="HTML Code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40E33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40E33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0"/>
    </w:rPr>
  </w:style>
  <w:style w:type="character" w:styleId="HTMLSample">
    <w:name w:val="HTML Sample"/>
    <w:basedOn w:val="DefaultParagraphFont"/>
    <w:uiPriority w:val="99"/>
    <w:semiHidden/>
    <w:rsid w:val="00040E3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40E33"/>
    <w:rPr>
      <w:i/>
      <w:iCs/>
    </w:rPr>
  </w:style>
  <w:style w:type="character" w:styleId="Hyperlink">
    <w:name w:val="Hyperlink"/>
    <w:basedOn w:val="DefaultParagraphFont"/>
    <w:uiPriority w:val="99"/>
    <w:semiHidden/>
    <w:rsid w:val="00040E33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40E33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040E33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040E33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rsid w:val="00040E33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rsid w:val="00040E33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rsid w:val="00040E33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rsid w:val="00040E33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rsid w:val="00040E33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rsid w:val="00040E33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rsid w:val="00040E33"/>
  </w:style>
  <w:style w:type="character" w:styleId="IntenseEmphasis">
    <w:name w:val="Intense Emphasis"/>
    <w:basedOn w:val="DefaultParagraphFont"/>
    <w:uiPriority w:val="21"/>
    <w:semiHidden/>
    <w:qFormat/>
    <w:rsid w:val="00040E33"/>
    <w:rPr>
      <w:i/>
      <w:iCs/>
      <w:color w:val="F1E3D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40E33"/>
    <w:pPr>
      <w:pBdr>
        <w:top w:val="single" w:sz="4" w:space="10" w:color="F1E3D6" w:themeColor="accent1"/>
        <w:bottom w:val="single" w:sz="4" w:space="10" w:color="F1E3D6" w:themeColor="accent1"/>
      </w:pBdr>
      <w:spacing w:before="360" w:after="360"/>
      <w:ind w:left="864" w:right="864"/>
      <w:jc w:val="center"/>
    </w:pPr>
    <w:rPr>
      <w:i/>
      <w:iCs/>
      <w:color w:val="F1E3D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81AD1"/>
    <w:rPr>
      <w:rFonts w:ascii="Segoe UI" w:hAnsi="Segoe UI"/>
      <w:b w:val="0"/>
      <w:i/>
      <w:iCs/>
      <w:color w:val="F1E3D6" w:themeColor="accent1"/>
      <w:sz w:val="24"/>
    </w:rPr>
  </w:style>
  <w:style w:type="character" w:styleId="IntenseReference">
    <w:name w:val="Intense Reference"/>
    <w:basedOn w:val="DefaultParagraphFont"/>
    <w:uiPriority w:val="32"/>
    <w:semiHidden/>
    <w:qFormat/>
    <w:rsid w:val="00040E33"/>
    <w:rPr>
      <w:b w:val="0"/>
      <w:bCs/>
      <w:smallCaps/>
      <w:color w:val="F1E3D6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1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  <w:shd w:val="clear" w:color="auto" w:fill="FBF8F4" w:themeFill="accent1" w:themeFillTint="3F"/>
      </w:tcPr>
    </w:tblStylePr>
    <w:tblStylePr w:type="band2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1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  <w:shd w:val="clear" w:color="auto" w:fill="D6DCE1" w:themeFill="accent2" w:themeFillTint="3F"/>
      </w:tcPr>
    </w:tblStylePr>
    <w:tblStylePr w:type="band2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1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  <w:shd w:val="clear" w:color="auto" w:fill="EDEDE8" w:themeFill="accent3" w:themeFillTint="3F"/>
      </w:tcPr>
    </w:tblStylePr>
    <w:tblStylePr w:type="band2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1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  <w:shd w:val="clear" w:color="auto" w:fill="FAF9F6" w:themeFill="accent4" w:themeFillTint="3F"/>
      </w:tcPr>
    </w:tblStylePr>
    <w:tblStylePr w:type="band2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1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  <w:shd w:val="clear" w:color="auto" w:fill="F0E1DC" w:themeFill="accent5" w:themeFillTint="3F"/>
      </w:tcPr>
    </w:tblStylePr>
    <w:tblStylePr w:type="band2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1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  <w:shd w:val="clear" w:color="auto" w:fill="DDE0DF" w:themeFill="accent6" w:themeFillTint="3F"/>
      </w:tcPr>
    </w:tblStylePr>
    <w:tblStylePr w:type="band2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40E33"/>
  </w:style>
  <w:style w:type="paragraph" w:styleId="List">
    <w:name w:val="List"/>
    <w:basedOn w:val="Normal"/>
    <w:uiPriority w:val="99"/>
    <w:semiHidden/>
    <w:rsid w:val="00040E3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rsid w:val="00040E3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rsid w:val="00040E3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rsid w:val="00040E3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rsid w:val="00040E33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rsid w:val="00040E33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40E33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40E33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40E33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40E33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40E33"/>
    <w:pPr>
      <w:ind w:left="360"/>
      <w:contextualSpacing/>
    </w:pPr>
  </w:style>
  <w:style w:type="paragraph" w:styleId="ListContinue2">
    <w:name w:val="List Continue 2"/>
    <w:basedOn w:val="Normal"/>
    <w:uiPriority w:val="99"/>
    <w:semiHidden/>
    <w:rsid w:val="00040E33"/>
    <w:pPr>
      <w:ind w:left="720"/>
      <w:contextualSpacing/>
    </w:pPr>
  </w:style>
  <w:style w:type="paragraph" w:styleId="ListContinue3">
    <w:name w:val="List Continue 3"/>
    <w:basedOn w:val="Normal"/>
    <w:uiPriority w:val="99"/>
    <w:semiHidden/>
    <w:rsid w:val="00040E33"/>
    <w:pPr>
      <w:ind w:left="1080"/>
      <w:contextualSpacing/>
    </w:pPr>
  </w:style>
  <w:style w:type="paragraph" w:styleId="ListContinue4">
    <w:name w:val="List Continue 4"/>
    <w:basedOn w:val="Normal"/>
    <w:uiPriority w:val="99"/>
    <w:semiHidden/>
    <w:rsid w:val="00040E33"/>
    <w:pPr>
      <w:ind w:left="1440"/>
      <w:contextualSpacing/>
    </w:pPr>
  </w:style>
  <w:style w:type="paragraph" w:styleId="ListContinue5">
    <w:name w:val="List Continue 5"/>
    <w:basedOn w:val="Normal"/>
    <w:uiPriority w:val="99"/>
    <w:semiHidden/>
    <w:rsid w:val="00040E33"/>
    <w:pPr>
      <w:ind w:left="1800"/>
      <w:contextualSpacing/>
    </w:pPr>
  </w:style>
  <w:style w:type="paragraph" w:styleId="ListNumber">
    <w:name w:val="List Number"/>
    <w:basedOn w:val="Normal"/>
    <w:uiPriority w:val="99"/>
    <w:semiHidden/>
    <w:rsid w:val="00040E33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40E33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40E33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40E33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40E33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040E3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2">
    <w:name w:val="List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bottom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bottom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bottom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bottom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bottom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bottom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3">
    <w:name w:val="List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1E3D6" w:themeColor="accent1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E3D6" w:themeColor="accent1"/>
          <w:right w:val="single" w:sz="4" w:space="0" w:color="F1E3D6" w:themeColor="accent1"/>
        </w:tcBorders>
      </w:tcPr>
    </w:tblStylePr>
    <w:tblStylePr w:type="band1Horz">
      <w:tblPr/>
      <w:tcPr>
        <w:tcBorders>
          <w:top w:val="single" w:sz="4" w:space="0" w:color="F1E3D6" w:themeColor="accent1"/>
          <w:bottom w:val="single" w:sz="4" w:space="0" w:color="F1E3D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E3D6" w:themeColor="accent1"/>
          <w:left w:val="nil"/>
        </w:tcBorders>
      </w:tcPr>
    </w:tblStylePr>
    <w:tblStylePr w:type="swCell">
      <w:tblPr/>
      <w:tcPr>
        <w:tcBorders>
          <w:top w:val="double" w:sz="4" w:space="0" w:color="F1E3D6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7481" w:themeColor="accent2"/>
          <w:right w:val="single" w:sz="4" w:space="0" w:color="5F7481" w:themeColor="accent2"/>
        </w:tcBorders>
      </w:tcPr>
    </w:tblStylePr>
    <w:tblStylePr w:type="band1Horz">
      <w:tblPr/>
      <w:tcPr>
        <w:tcBorders>
          <w:top w:val="single" w:sz="4" w:space="0" w:color="5F7481" w:themeColor="accent2"/>
          <w:bottom w:val="single" w:sz="4" w:space="0" w:color="5F748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7481" w:themeColor="accent2"/>
          <w:left w:val="nil"/>
        </w:tcBorders>
      </w:tcPr>
    </w:tblStylePr>
    <w:tblStylePr w:type="swCell">
      <w:tblPr/>
      <w:tcPr>
        <w:tcBorders>
          <w:top w:val="double" w:sz="4" w:space="0" w:color="5F748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8B7A6" w:themeColor="accent3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8B7A6" w:themeColor="accent3"/>
          <w:right w:val="single" w:sz="4" w:space="0" w:color="B8B7A6" w:themeColor="accent3"/>
        </w:tcBorders>
      </w:tcPr>
    </w:tblStylePr>
    <w:tblStylePr w:type="band1Horz">
      <w:tblPr/>
      <w:tcPr>
        <w:tcBorders>
          <w:top w:val="single" w:sz="4" w:space="0" w:color="B8B7A6" w:themeColor="accent3"/>
          <w:bottom w:val="single" w:sz="4" w:space="0" w:color="B8B7A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8B7A6" w:themeColor="accent3"/>
          <w:left w:val="nil"/>
        </w:tcBorders>
      </w:tcPr>
    </w:tblStylePr>
    <w:tblStylePr w:type="swCell">
      <w:tblPr/>
      <w:tcPr>
        <w:tcBorders>
          <w:top w:val="double" w:sz="4" w:space="0" w:color="B8B7A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BE7DC" w:themeColor="accent4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E7DC" w:themeColor="accent4"/>
          <w:right w:val="single" w:sz="4" w:space="0" w:color="EBE7DC" w:themeColor="accent4"/>
        </w:tcBorders>
      </w:tcPr>
    </w:tblStylePr>
    <w:tblStylePr w:type="band1Horz">
      <w:tblPr/>
      <w:tcPr>
        <w:tcBorders>
          <w:top w:val="single" w:sz="4" w:space="0" w:color="EBE7DC" w:themeColor="accent4"/>
          <w:bottom w:val="single" w:sz="4" w:space="0" w:color="EBE7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E7DC" w:themeColor="accent4"/>
          <w:left w:val="nil"/>
        </w:tcBorders>
      </w:tcPr>
    </w:tblStylePr>
    <w:tblStylePr w:type="swCell">
      <w:tblPr/>
      <w:tcPr>
        <w:tcBorders>
          <w:top w:val="double" w:sz="4" w:space="0" w:color="EBE7D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28775" w:themeColor="accent5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28775" w:themeColor="accent5"/>
          <w:right w:val="single" w:sz="4" w:space="0" w:color="C28775" w:themeColor="accent5"/>
        </w:tcBorders>
      </w:tcPr>
    </w:tblStylePr>
    <w:tblStylePr w:type="band1Horz">
      <w:tblPr/>
      <w:tcPr>
        <w:tcBorders>
          <w:top w:val="single" w:sz="4" w:space="0" w:color="C28775" w:themeColor="accent5"/>
          <w:bottom w:val="single" w:sz="4" w:space="0" w:color="C2877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28775" w:themeColor="accent5"/>
          <w:left w:val="nil"/>
        </w:tcBorders>
      </w:tcPr>
    </w:tblStylePr>
    <w:tblStylePr w:type="swCell">
      <w:tblPr/>
      <w:tcPr>
        <w:tcBorders>
          <w:top w:val="double" w:sz="4" w:space="0" w:color="C2877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9857F" w:themeColor="accent6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9857F" w:themeColor="accent6"/>
          <w:right w:val="single" w:sz="4" w:space="0" w:color="79857F" w:themeColor="accent6"/>
        </w:tcBorders>
      </w:tcPr>
    </w:tblStylePr>
    <w:tblStylePr w:type="band1Horz">
      <w:tblPr/>
      <w:tcPr>
        <w:tcBorders>
          <w:top w:val="single" w:sz="4" w:space="0" w:color="79857F" w:themeColor="accent6"/>
          <w:bottom w:val="single" w:sz="4" w:space="0" w:color="79857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9857F" w:themeColor="accent6"/>
          <w:left w:val="nil"/>
        </w:tcBorders>
      </w:tcPr>
    </w:tblStylePr>
    <w:tblStylePr w:type="swCell">
      <w:tblPr/>
      <w:tcPr>
        <w:tcBorders>
          <w:top w:val="double" w:sz="4" w:space="0" w:color="79857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E3D6" w:themeColor="accent1"/>
        <w:left w:val="single" w:sz="24" w:space="0" w:color="F1E3D6" w:themeColor="accent1"/>
        <w:bottom w:val="single" w:sz="24" w:space="0" w:color="F1E3D6" w:themeColor="accent1"/>
        <w:right w:val="single" w:sz="24" w:space="0" w:color="F1E3D6" w:themeColor="accent1"/>
      </w:tblBorders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F7481" w:themeColor="accent2"/>
        <w:left w:val="single" w:sz="24" w:space="0" w:color="5F7481" w:themeColor="accent2"/>
        <w:bottom w:val="single" w:sz="24" w:space="0" w:color="5F7481" w:themeColor="accent2"/>
        <w:right w:val="single" w:sz="24" w:space="0" w:color="5F7481" w:themeColor="accent2"/>
      </w:tblBorders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8B7A6" w:themeColor="accent3"/>
        <w:left w:val="single" w:sz="24" w:space="0" w:color="B8B7A6" w:themeColor="accent3"/>
        <w:bottom w:val="single" w:sz="24" w:space="0" w:color="B8B7A6" w:themeColor="accent3"/>
        <w:right w:val="single" w:sz="24" w:space="0" w:color="B8B7A6" w:themeColor="accent3"/>
      </w:tblBorders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BE7DC" w:themeColor="accent4"/>
        <w:left w:val="single" w:sz="24" w:space="0" w:color="EBE7DC" w:themeColor="accent4"/>
        <w:bottom w:val="single" w:sz="24" w:space="0" w:color="EBE7DC" w:themeColor="accent4"/>
        <w:right w:val="single" w:sz="24" w:space="0" w:color="EBE7DC" w:themeColor="accent4"/>
      </w:tblBorders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28775" w:themeColor="accent5"/>
        <w:left w:val="single" w:sz="24" w:space="0" w:color="C28775" w:themeColor="accent5"/>
        <w:bottom w:val="single" w:sz="24" w:space="0" w:color="C28775" w:themeColor="accent5"/>
        <w:right w:val="single" w:sz="24" w:space="0" w:color="C28775" w:themeColor="accent5"/>
      </w:tblBorders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9857F" w:themeColor="accent6"/>
        <w:left w:val="single" w:sz="24" w:space="0" w:color="79857F" w:themeColor="accent6"/>
        <w:bottom w:val="single" w:sz="24" w:space="0" w:color="79857F" w:themeColor="accent6"/>
        <w:right w:val="single" w:sz="24" w:space="0" w:color="79857F" w:themeColor="accent6"/>
      </w:tblBorders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1E3D6" w:themeColor="accent1"/>
        <w:bottom w:val="single" w:sz="4" w:space="0" w:color="F1E3D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1E3D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5F7481" w:themeColor="accent2"/>
        <w:bottom w:val="single" w:sz="4" w:space="0" w:color="5F748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F748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B8B7A6" w:themeColor="accent3"/>
        <w:bottom w:val="single" w:sz="4" w:space="0" w:color="B8B7A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8B7A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EBE7DC" w:themeColor="accent4"/>
        <w:bottom w:val="single" w:sz="4" w:space="0" w:color="EBE7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BE7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C28775" w:themeColor="accent5"/>
        <w:bottom w:val="single" w:sz="4" w:space="0" w:color="C2877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2877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79857F" w:themeColor="accent6"/>
        <w:bottom w:val="single" w:sz="4" w:space="0" w:color="79857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9857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E3D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E3D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E3D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E3D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748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748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748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748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8B7A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8B7A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8B7A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8B7A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BE7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BE7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BE7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BE7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2877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2877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2877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2877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9857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9857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9857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9857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40E3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81AD1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  <w:insideV w:val="single" w:sz="8" w:space="0" w:color="F4E9E0" w:themeColor="accent1" w:themeTint="BF"/>
      </w:tblBorders>
    </w:tblPr>
    <w:tcPr>
      <w:shd w:val="clear" w:color="auto" w:fill="FBF8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E9E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  <w:insideV w:val="single" w:sz="8" w:space="0" w:color="8397A4" w:themeColor="accent2" w:themeTint="BF"/>
      </w:tblBorders>
    </w:tblPr>
    <w:tcPr>
      <w:shd w:val="clear" w:color="auto" w:fill="D6DCE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97A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  <w:insideV w:val="single" w:sz="8" w:space="0" w:color="C9C9BC" w:themeColor="accent3" w:themeTint="BF"/>
      </w:tblBorders>
    </w:tblPr>
    <w:tcPr>
      <w:shd w:val="clear" w:color="auto" w:fill="EDED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C9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  <w:insideV w:val="single" w:sz="8" w:space="0" w:color="F0ECE4" w:themeColor="accent4" w:themeTint="BF"/>
      </w:tblBorders>
    </w:tblPr>
    <w:tcPr>
      <w:shd w:val="clear" w:color="auto" w:fill="FAF9F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ECE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  <w:insideV w:val="single" w:sz="8" w:space="0" w:color="D1A497" w:themeColor="accent5" w:themeTint="BF"/>
      </w:tblBorders>
    </w:tblPr>
    <w:tcPr>
      <w:shd w:val="clear" w:color="auto" w:fill="F0E1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1A49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  <w:insideV w:val="single" w:sz="8" w:space="0" w:color="9AA39E" w:themeColor="accent6" w:themeTint="BF"/>
      </w:tblBorders>
    </w:tblPr>
    <w:tcPr>
      <w:shd w:val="clear" w:color="auto" w:fill="DDE0D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AA39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cPr>
      <w:shd w:val="clear" w:color="auto" w:fill="FBF8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9F6" w:themeFill="accent1" w:themeFillTint="33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tcBorders>
          <w:insideH w:val="single" w:sz="6" w:space="0" w:color="F1E3D6" w:themeColor="accent1"/>
          <w:insideV w:val="single" w:sz="6" w:space="0" w:color="F1E3D6" w:themeColor="accent1"/>
        </w:tcBorders>
        <w:shd w:val="clear" w:color="auto" w:fill="F8F0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cPr>
      <w:shd w:val="clear" w:color="auto" w:fill="D6DCE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1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3E6" w:themeFill="accent2" w:themeFillTint="33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tcBorders>
          <w:insideH w:val="single" w:sz="6" w:space="0" w:color="5F7481" w:themeColor="accent2"/>
          <w:insideV w:val="single" w:sz="6" w:space="0" w:color="5F7481" w:themeColor="accent2"/>
        </w:tcBorders>
        <w:shd w:val="clear" w:color="auto" w:fill="ACBAC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cPr>
      <w:shd w:val="clear" w:color="auto" w:fill="EDED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7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ED" w:themeFill="accent3" w:themeFillTint="33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tcBorders>
          <w:insideH w:val="single" w:sz="6" w:space="0" w:color="B8B7A6" w:themeColor="accent3"/>
          <w:insideV w:val="single" w:sz="6" w:space="0" w:color="B8B7A6" w:themeColor="accent3"/>
        </w:tcBorders>
        <w:shd w:val="clear" w:color="auto" w:fill="DBDA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cPr>
      <w:shd w:val="clear" w:color="auto" w:fill="FAF9F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AF8" w:themeFill="accent4" w:themeFillTint="33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tcBorders>
          <w:insideH w:val="single" w:sz="6" w:space="0" w:color="EBE7DC" w:themeColor="accent4"/>
          <w:insideV w:val="single" w:sz="6" w:space="0" w:color="EBE7DC" w:themeColor="accent4"/>
        </w:tcBorders>
        <w:shd w:val="clear" w:color="auto" w:fill="F5F2E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cPr>
      <w:shd w:val="clear" w:color="auto" w:fill="F0E1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9F3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6E3" w:themeFill="accent5" w:themeFillTint="33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tcBorders>
          <w:insideH w:val="single" w:sz="6" w:space="0" w:color="C28775" w:themeColor="accent5"/>
          <w:insideV w:val="single" w:sz="6" w:space="0" w:color="C28775" w:themeColor="accent5"/>
        </w:tcBorders>
        <w:shd w:val="clear" w:color="auto" w:fill="E0C2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cPr>
      <w:shd w:val="clear" w:color="auto" w:fill="DDE0D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6E5" w:themeFill="accent6" w:themeFillTint="33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tcBorders>
          <w:insideH w:val="single" w:sz="6" w:space="0" w:color="79857F" w:themeColor="accent6"/>
          <w:insideV w:val="single" w:sz="6" w:space="0" w:color="79857F" w:themeColor="accent6"/>
        </w:tcBorders>
        <w:shd w:val="clear" w:color="auto" w:fill="BCC2B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8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F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F0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DCE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BAC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BAC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ED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DA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DA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F9F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F2E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F2E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E1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2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2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DE0D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C2B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C2B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E3D6" w:themeColor="accen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shd w:val="clear" w:color="auto" w:fill="FBF8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7481" w:themeColor="accent2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shd w:val="clear" w:color="auto" w:fill="D6DCE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8B7A6" w:themeColor="accent3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shd w:val="clear" w:color="auto" w:fill="EDED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BE7DC" w:themeColor="accent4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shd w:val="clear" w:color="auto" w:fill="FAF9F6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28775" w:themeColor="accent5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shd w:val="clear" w:color="auto" w:fill="F0E1D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9857F" w:themeColor="accent6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shd w:val="clear" w:color="auto" w:fill="DDE0D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E3D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E3D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E3D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8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748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748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DCE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8B7A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8B7A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ED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BE7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BE7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F9F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2877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2877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E1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9857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9857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0D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8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DCE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ED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F9F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E1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0D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rsid w:val="00040E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rsid w:val="00040E33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uiPriority w:val="99"/>
    <w:semiHidden/>
    <w:rsid w:val="00040E3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40E33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PageNumber">
    <w:name w:val="page number"/>
    <w:basedOn w:val="DefaultParagraphFont"/>
    <w:uiPriority w:val="99"/>
    <w:semiHidden/>
    <w:rsid w:val="00040E33"/>
  </w:style>
  <w:style w:type="character" w:styleId="PlaceholderText">
    <w:name w:val="Placeholder Text"/>
    <w:basedOn w:val="DefaultParagraphFont"/>
    <w:uiPriority w:val="99"/>
    <w:semiHidden/>
    <w:rsid w:val="00040E33"/>
    <w:rPr>
      <w:color w:val="808080"/>
    </w:rPr>
  </w:style>
  <w:style w:type="table" w:styleId="PlainTable1">
    <w:name w:val="Plain Table 1"/>
    <w:basedOn w:val="TableNormal"/>
    <w:uiPriority w:val="41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40E33"/>
    <w:pPr>
      <w:spacing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040E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981AD1"/>
    <w:rPr>
      <w:rFonts w:ascii="Segoe UI" w:hAnsi="Segoe UI"/>
      <w:b w:val="0"/>
      <w:i/>
      <w:iCs/>
      <w:color w:val="404040" w:themeColor="text1" w:themeTint="BF"/>
      <w:sz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40E3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Signature">
    <w:name w:val="Signature"/>
    <w:basedOn w:val="Normal"/>
    <w:link w:val="SignatureChar"/>
    <w:uiPriority w:val="99"/>
    <w:semiHidden/>
    <w:rsid w:val="00040E33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Strong">
    <w:name w:val="Strong"/>
    <w:basedOn w:val="DefaultParagraphFont"/>
    <w:uiPriority w:val="22"/>
    <w:semiHidden/>
    <w:qFormat/>
    <w:rsid w:val="00040E33"/>
    <w:rPr>
      <w:b w:val="0"/>
      <w:bCs/>
    </w:rPr>
  </w:style>
  <w:style w:type="paragraph" w:styleId="Subtitle">
    <w:name w:val="Subtitle"/>
    <w:basedOn w:val="Normal"/>
    <w:next w:val="Normal"/>
    <w:link w:val="SubtitleChar"/>
    <w:uiPriority w:val="2"/>
    <w:qFormat/>
    <w:rsid w:val="00055195"/>
    <w:rPr>
      <w:rFonts w:asciiTheme="minorHAnsi" w:hAnsiTheme="minorHAnsi" w:cs="Segoe UI"/>
      <w:sz w:val="20"/>
      <w:szCs w:val="14"/>
    </w:rPr>
  </w:style>
  <w:style w:type="character" w:customStyle="1" w:styleId="SubtitleChar">
    <w:name w:val="Subtitle Char"/>
    <w:basedOn w:val="DefaultParagraphFont"/>
    <w:link w:val="Subtitle"/>
    <w:uiPriority w:val="2"/>
    <w:rsid w:val="0005638C"/>
    <w:rPr>
      <w:rFonts w:asciiTheme="minorHAnsi" w:hAnsiTheme="minorHAnsi" w:cs="Segoe UI"/>
      <w:b w:val="0"/>
      <w:color w:val="577366" w:themeColor="text2" w:themeShade="80"/>
      <w:sz w:val="20"/>
      <w:szCs w:val="14"/>
    </w:rPr>
  </w:style>
  <w:style w:type="character" w:styleId="SubtleEmphasis">
    <w:name w:val="Subtle Emphasis"/>
    <w:basedOn w:val="DefaultParagraphFont"/>
    <w:uiPriority w:val="19"/>
    <w:semiHidden/>
    <w:qFormat/>
    <w:rsid w:val="00040E3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40E3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040E3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40E3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40E3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40E3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40E3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40E3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40E3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40E3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40E3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40E3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40E3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40E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40E3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40E3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40E3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40E3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rsid w:val="00040E33"/>
  </w:style>
  <w:style w:type="table" w:styleId="TableProfessional">
    <w:name w:val="Table Professional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40E3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40E3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040E3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40E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40E33"/>
    <w:rPr>
      <w:szCs w:val="24"/>
    </w:rPr>
  </w:style>
  <w:style w:type="paragraph" w:styleId="TOC1">
    <w:name w:val="toc 1"/>
    <w:basedOn w:val="Normal"/>
    <w:next w:val="Normal"/>
    <w:autoRedefine/>
    <w:uiPriority w:val="39"/>
    <w:semiHidden/>
    <w:rsid w:val="00040E3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040E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rsid w:val="00040E3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rsid w:val="00040E3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rsid w:val="00040E3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rsid w:val="00040E3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rsid w:val="00040E3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rsid w:val="00040E3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rsid w:val="00040E33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qFormat/>
    <w:rsid w:val="00BB42F8"/>
    <w:pPr>
      <w:outlineLvl w:val="9"/>
    </w:pPr>
    <w:rPr>
      <w:szCs w:val="32"/>
    </w:rPr>
  </w:style>
  <w:style w:type="paragraph" w:customStyle="1" w:styleId="Tablehead">
    <w:name w:val="Table head"/>
    <w:basedOn w:val="Normal"/>
    <w:semiHidden/>
    <w:qFormat/>
    <w:rsid w:val="00A649BD"/>
    <w:pPr>
      <w:spacing w:before="200"/>
    </w:pPr>
    <w:rPr>
      <w:rFonts w:ascii="Bookman Old Style" w:hAnsi="Bookman Old Style"/>
      <w:color w:val="F0F0ED" w:themeColor="accent3" w:themeTint="33"/>
    </w:rPr>
  </w:style>
  <w:style w:type="paragraph" w:customStyle="1" w:styleId="Tablehead2">
    <w:name w:val="Table head 2"/>
    <w:basedOn w:val="Tablehead"/>
    <w:semiHidden/>
    <w:qFormat/>
    <w:rsid w:val="00CF7380"/>
    <w:pPr>
      <w:spacing w:before="360"/>
    </w:pPr>
    <w:rPr>
      <w:color w:val="577366" w:themeColor="text2" w:themeShade="80"/>
      <w:sz w:val="32"/>
    </w:rPr>
  </w:style>
  <w:style w:type="paragraph" w:customStyle="1" w:styleId="SubList">
    <w:name w:val="Sub List"/>
    <w:basedOn w:val="Normal"/>
    <w:uiPriority w:val="3"/>
    <w:qFormat/>
    <w:rsid w:val="006631CD"/>
    <w:pPr>
      <w:numPr>
        <w:numId w:val="11"/>
      </w:numPr>
    </w:pPr>
  </w:style>
  <w:style w:type="paragraph" w:customStyle="1" w:styleId="ImagePlaceholder">
    <w:name w:val="Image Placeholder"/>
    <w:basedOn w:val="Normal"/>
    <w:semiHidden/>
    <w:qFormat/>
    <w:rsid w:val="0005638C"/>
    <w:rPr>
      <w:rFonts w:asciiTheme="minorHAnsi" w:hAnsiTheme="minorHAnsi"/>
      <w:sz w:val="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%20Wortmann\AppData\Roaming\Microsoft\Templates\Daily%20wellness%20routin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6811DBE6EB0432E9B04BE3995E42D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CCB399-E39B-4FB4-BFF4-CD95184D586B}"/>
      </w:docPartPr>
      <w:docPartBody>
        <w:p w:rsidR="00000000" w:rsidRDefault="008D0E51" w:rsidP="008D0E51">
          <w:pPr>
            <w:pStyle w:val="C6811DBE6EB0432E9B04BE3995E42DFC"/>
          </w:pPr>
          <w:r>
            <w:t>7:00am</w:t>
          </w:r>
        </w:p>
      </w:docPartBody>
    </w:docPart>
    <w:docPart>
      <w:docPartPr>
        <w:name w:val="7B17E934F7B441A0901E2A7E81106F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CEA766-51F3-4403-A0D5-D6323301C417}"/>
      </w:docPartPr>
      <w:docPartBody>
        <w:p w:rsidR="00000000" w:rsidRDefault="008D0E51" w:rsidP="008D0E51">
          <w:pPr>
            <w:pStyle w:val="7B17E934F7B441A0901E2A7E81106F01"/>
          </w:pPr>
          <w:r>
            <w:t>8:00am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E51"/>
    <w:rsid w:val="00125BDD"/>
    <w:rsid w:val="008D0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75CC555F63B42C68681922345A28A43">
    <w:name w:val="975CC555F63B42C68681922345A28A43"/>
  </w:style>
  <w:style w:type="paragraph" w:customStyle="1" w:styleId="E7E141993915420D999F4D1E479CD52E">
    <w:name w:val="E7E141993915420D999F4D1E479CD52E"/>
  </w:style>
  <w:style w:type="paragraph" w:customStyle="1" w:styleId="0781D2D411A14389BF2C44580FA0340A">
    <w:name w:val="0781D2D411A14389BF2C44580FA0340A"/>
  </w:style>
  <w:style w:type="paragraph" w:customStyle="1" w:styleId="12F0D2D93EA24E3EB90660EF072B3282">
    <w:name w:val="12F0D2D93EA24E3EB90660EF072B3282"/>
  </w:style>
  <w:style w:type="paragraph" w:customStyle="1" w:styleId="2BE7336A4B9741ACBB65A19AF452CCA5">
    <w:name w:val="2BE7336A4B9741ACBB65A19AF452CCA5"/>
  </w:style>
  <w:style w:type="paragraph" w:customStyle="1" w:styleId="7D50D135820041BDACC24714FCDF2EFA">
    <w:name w:val="7D50D135820041BDACC24714FCDF2EFA"/>
  </w:style>
  <w:style w:type="paragraph" w:customStyle="1" w:styleId="3F192A9C6D5A4FEA98CFE292053AE14A">
    <w:name w:val="3F192A9C6D5A4FEA98CFE292053AE14A"/>
  </w:style>
  <w:style w:type="paragraph" w:customStyle="1" w:styleId="A451A22B2ECE4D84A58BB101A5528962">
    <w:name w:val="A451A22B2ECE4D84A58BB101A5528962"/>
  </w:style>
  <w:style w:type="paragraph" w:customStyle="1" w:styleId="1CAEB3BCDECC459C9C35227707DF5EAE">
    <w:name w:val="1CAEB3BCDECC459C9C35227707DF5EAE"/>
  </w:style>
  <w:style w:type="paragraph" w:customStyle="1" w:styleId="E4D66985523249A9A740AE70B426AB86">
    <w:name w:val="E4D66985523249A9A740AE70B426AB86"/>
  </w:style>
  <w:style w:type="paragraph" w:customStyle="1" w:styleId="17170087D3834F62A6F19898F2A02363">
    <w:name w:val="17170087D3834F62A6F19898F2A02363"/>
  </w:style>
  <w:style w:type="paragraph" w:customStyle="1" w:styleId="20CB8102C3C6487F8AE9C9DEBFF86A32">
    <w:name w:val="20CB8102C3C6487F8AE9C9DEBFF86A32"/>
  </w:style>
  <w:style w:type="paragraph" w:customStyle="1" w:styleId="9BFA873962FC43C08CD3D50F4141279A">
    <w:name w:val="9BFA873962FC43C08CD3D50F4141279A"/>
  </w:style>
  <w:style w:type="paragraph" w:customStyle="1" w:styleId="5BF428F48ED3446587A2B2DCFA32BB1C">
    <w:name w:val="5BF428F48ED3446587A2B2DCFA32BB1C"/>
  </w:style>
  <w:style w:type="paragraph" w:customStyle="1" w:styleId="F6C2F9B7EED1424BBC8E42CAB9984A85">
    <w:name w:val="F6C2F9B7EED1424BBC8E42CAB9984A85"/>
  </w:style>
  <w:style w:type="paragraph" w:customStyle="1" w:styleId="D55A117473D54F78BD72D395FD052A07">
    <w:name w:val="D55A117473D54F78BD72D395FD052A07"/>
  </w:style>
  <w:style w:type="paragraph" w:customStyle="1" w:styleId="1989EE506E954EDEAE17B596B119BB12">
    <w:name w:val="1989EE506E954EDEAE17B596B119BB12"/>
  </w:style>
  <w:style w:type="paragraph" w:customStyle="1" w:styleId="3CCA822D2B0A4E7EA1ED6E258A1BBF31">
    <w:name w:val="3CCA822D2B0A4E7EA1ED6E258A1BBF31"/>
  </w:style>
  <w:style w:type="paragraph" w:customStyle="1" w:styleId="D40DDC7FAC5841C6A228B82614BAD30C">
    <w:name w:val="D40DDC7FAC5841C6A228B82614BAD30C"/>
  </w:style>
  <w:style w:type="paragraph" w:customStyle="1" w:styleId="CA1B47E1C68044F4BD715CB257318F9E">
    <w:name w:val="CA1B47E1C68044F4BD715CB257318F9E"/>
  </w:style>
  <w:style w:type="paragraph" w:customStyle="1" w:styleId="B82510539331434993051BDCFB5FB317">
    <w:name w:val="B82510539331434993051BDCFB5FB317"/>
  </w:style>
  <w:style w:type="paragraph" w:customStyle="1" w:styleId="21300E2D75454016A90DDCA35D0613DF">
    <w:name w:val="21300E2D75454016A90DDCA35D0613DF"/>
  </w:style>
  <w:style w:type="paragraph" w:customStyle="1" w:styleId="B85D4901E3434B038EC3EF4E0EE4D0D5">
    <w:name w:val="B85D4901E3434B038EC3EF4E0EE4D0D5"/>
  </w:style>
  <w:style w:type="paragraph" w:customStyle="1" w:styleId="86B0F14B4A9D47289A572001EEC0EA0A">
    <w:name w:val="86B0F14B4A9D47289A572001EEC0EA0A"/>
  </w:style>
  <w:style w:type="paragraph" w:customStyle="1" w:styleId="C926AC7D97714B1181A39BDFA2DA2453">
    <w:name w:val="C926AC7D97714B1181A39BDFA2DA2453"/>
    <w:rsid w:val="008D0E51"/>
  </w:style>
  <w:style w:type="paragraph" w:customStyle="1" w:styleId="D4E0546A5BE8423D84342E4BE066F734">
    <w:name w:val="D4E0546A5BE8423D84342E4BE066F734"/>
    <w:rsid w:val="008D0E51"/>
  </w:style>
  <w:style w:type="paragraph" w:customStyle="1" w:styleId="8B95CF13108D455AB3528378A0251B40">
    <w:name w:val="8B95CF13108D455AB3528378A0251B40"/>
    <w:rsid w:val="008D0E51"/>
  </w:style>
  <w:style w:type="paragraph" w:customStyle="1" w:styleId="8617B663C9C643DF9112C5DC6DEB9901">
    <w:name w:val="8617B663C9C643DF9112C5DC6DEB9901"/>
    <w:rsid w:val="008D0E51"/>
  </w:style>
  <w:style w:type="paragraph" w:customStyle="1" w:styleId="52FF743D3C574C1595CD297479B76D18">
    <w:name w:val="52FF743D3C574C1595CD297479B76D18"/>
    <w:rsid w:val="008D0E51"/>
  </w:style>
  <w:style w:type="paragraph" w:customStyle="1" w:styleId="9ECBB0916BC0436DA419383BCBD5B43C">
    <w:name w:val="9ECBB0916BC0436DA419383BCBD5B43C"/>
    <w:rsid w:val="008D0E51"/>
  </w:style>
  <w:style w:type="paragraph" w:customStyle="1" w:styleId="8E80407BFD544948BDE07DE2CCDD9296">
    <w:name w:val="8E80407BFD544948BDE07DE2CCDD9296"/>
    <w:rsid w:val="008D0E51"/>
  </w:style>
  <w:style w:type="paragraph" w:customStyle="1" w:styleId="B1DB39859641429AA53CF052ED07E3AA">
    <w:name w:val="B1DB39859641429AA53CF052ED07E3AA"/>
    <w:rsid w:val="008D0E51"/>
  </w:style>
  <w:style w:type="paragraph" w:customStyle="1" w:styleId="EAFB077C7497414AAA28F50485BC77AC">
    <w:name w:val="EAFB077C7497414AAA28F50485BC77AC"/>
    <w:rsid w:val="008D0E51"/>
  </w:style>
  <w:style w:type="paragraph" w:customStyle="1" w:styleId="7B90CB3473724C8C9FE5D177544C3394">
    <w:name w:val="7B90CB3473724C8C9FE5D177544C3394"/>
    <w:rsid w:val="008D0E51"/>
  </w:style>
  <w:style w:type="paragraph" w:customStyle="1" w:styleId="899D4E33E86D44B19FFC31C0889DB35F">
    <w:name w:val="899D4E33E86D44B19FFC31C0889DB35F"/>
    <w:rsid w:val="008D0E51"/>
  </w:style>
  <w:style w:type="paragraph" w:customStyle="1" w:styleId="683514BEE3D645DCAFE7448D3AA6942C">
    <w:name w:val="683514BEE3D645DCAFE7448D3AA6942C"/>
    <w:rsid w:val="008D0E51"/>
  </w:style>
  <w:style w:type="paragraph" w:customStyle="1" w:styleId="5CE5E23B001E45088656DEBBD47A28B8">
    <w:name w:val="5CE5E23B001E45088656DEBBD47A28B8"/>
    <w:rsid w:val="008D0E51"/>
  </w:style>
  <w:style w:type="paragraph" w:customStyle="1" w:styleId="3E208318A09F4EF0ACEDD31F9D130343">
    <w:name w:val="3E208318A09F4EF0ACEDD31F9D130343"/>
    <w:rsid w:val="008D0E51"/>
  </w:style>
  <w:style w:type="paragraph" w:customStyle="1" w:styleId="4D42857FE1B546D694953009B6F34CBE">
    <w:name w:val="4D42857FE1B546D694953009B6F34CBE"/>
    <w:rsid w:val="008D0E51"/>
  </w:style>
  <w:style w:type="paragraph" w:customStyle="1" w:styleId="2F93E3342B364E8389B890E6EC1CE90A">
    <w:name w:val="2F93E3342B364E8389B890E6EC1CE90A"/>
    <w:rsid w:val="008D0E51"/>
  </w:style>
  <w:style w:type="paragraph" w:customStyle="1" w:styleId="1E610649151A4376BBC00B2CC6E00E91">
    <w:name w:val="1E610649151A4376BBC00B2CC6E00E91"/>
    <w:rsid w:val="008D0E51"/>
  </w:style>
  <w:style w:type="paragraph" w:customStyle="1" w:styleId="99F79BC11D6344EC9E5208B37A745C48">
    <w:name w:val="99F79BC11D6344EC9E5208B37A745C48"/>
    <w:rsid w:val="008D0E51"/>
  </w:style>
  <w:style w:type="paragraph" w:customStyle="1" w:styleId="520914BB213E4CF480DA1C992C927CC3">
    <w:name w:val="520914BB213E4CF480DA1C992C927CC3"/>
    <w:rsid w:val="008D0E51"/>
  </w:style>
  <w:style w:type="paragraph" w:customStyle="1" w:styleId="AB46DF52EA744FF790E033C1143DC455">
    <w:name w:val="AB46DF52EA744FF790E033C1143DC455"/>
    <w:rsid w:val="008D0E51"/>
  </w:style>
  <w:style w:type="paragraph" w:customStyle="1" w:styleId="B50334CE11134754BB1B7FCF88DDAFA8">
    <w:name w:val="B50334CE11134754BB1B7FCF88DDAFA8"/>
    <w:rsid w:val="008D0E51"/>
  </w:style>
  <w:style w:type="paragraph" w:customStyle="1" w:styleId="2E8C5D66C0F841A495E5EEE788278933">
    <w:name w:val="2E8C5D66C0F841A495E5EEE788278933"/>
    <w:rsid w:val="008D0E51"/>
  </w:style>
  <w:style w:type="paragraph" w:customStyle="1" w:styleId="C6811DBE6EB0432E9B04BE3995E42DFC">
    <w:name w:val="C6811DBE6EB0432E9B04BE3995E42DFC"/>
    <w:rsid w:val="008D0E51"/>
  </w:style>
  <w:style w:type="paragraph" w:customStyle="1" w:styleId="7B17E934F7B441A0901E2A7E81106F01">
    <w:name w:val="7B17E934F7B441A0901E2A7E81106F01"/>
    <w:rsid w:val="008D0E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Zen Color ">
      <a:dk1>
        <a:srgbClr val="000000"/>
      </a:dk1>
      <a:lt1>
        <a:srgbClr val="FFFFFF"/>
      </a:lt1>
      <a:dk2>
        <a:srgbClr val="C3D2CB"/>
      </a:dk2>
      <a:lt2>
        <a:srgbClr val="E7E6E6"/>
      </a:lt2>
      <a:accent1>
        <a:srgbClr val="F1E3D6"/>
      </a:accent1>
      <a:accent2>
        <a:srgbClr val="5F7481"/>
      </a:accent2>
      <a:accent3>
        <a:srgbClr val="B8B7A6"/>
      </a:accent3>
      <a:accent4>
        <a:srgbClr val="EBE7DC"/>
      </a:accent4>
      <a:accent5>
        <a:srgbClr val="C28775"/>
      </a:accent5>
      <a:accent6>
        <a:srgbClr val="79857F"/>
      </a:accent6>
      <a:hlink>
        <a:srgbClr val="0563C1"/>
      </a:hlink>
      <a:folHlink>
        <a:srgbClr val="954F72"/>
      </a:folHlink>
    </a:clrScheme>
    <a:fontScheme name="Custom 64">
      <a:majorFont>
        <a:latin typeface="Bookman Old Style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0BB852-AD14-4C65-BB47-A0A8C8E66A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1A11D6-3474-422A-86AA-0CE4720E49F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DDB966A-B858-4384-8DBA-5104DF560F5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B7137D7E-751A-4959-8192-341A6119E1E5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Daily wellness routine</Template>
  <TotalTime>18</TotalTime>
  <Pages>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Wortmann</dc:creator>
  <cp:keywords/>
  <dc:description/>
  <cp:lastModifiedBy>Samuel Wortmann</cp:lastModifiedBy>
  <cp:revision>1</cp:revision>
  <cp:lastPrinted>2024-01-25T04:38:00Z</cp:lastPrinted>
  <dcterms:created xsi:type="dcterms:W3CDTF">2024-01-25T04:15:00Z</dcterms:created>
  <dcterms:modified xsi:type="dcterms:W3CDTF">2024-01-25T04:38:00Z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