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C21E" w14:textId="77777777" w:rsidR="00216FC4" w:rsidRPr="009073B9" w:rsidRDefault="00216FC4" w:rsidP="005F3B64">
      <w:pPr>
        <w:pStyle w:val="GraphicAnchor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Table"/>
      </w:tblPr>
      <w:tblGrid>
        <w:gridCol w:w="411"/>
        <w:gridCol w:w="1983"/>
        <w:gridCol w:w="1653"/>
        <w:gridCol w:w="442"/>
        <w:gridCol w:w="618"/>
        <w:gridCol w:w="593"/>
        <w:gridCol w:w="1653"/>
        <w:gridCol w:w="389"/>
        <w:gridCol w:w="1262"/>
        <w:gridCol w:w="212"/>
        <w:gridCol w:w="620"/>
        <w:gridCol w:w="819"/>
        <w:gridCol w:w="18"/>
        <w:gridCol w:w="1632"/>
        <w:gridCol w:w="1637"/>
        <w:gridCol w:w="43"/>
        <w:gridCol w:w="415"/>
      </w:tblGrid>
      <w:tr w:rsidR="005F3B64" w:rsidRPr="009073B9" w14:paraId="75D0A57A" w14:textId="77777777" w:rsidTr="006F4BD5">
        <w:trPr>
          <w:trHeight w:val="432"/>
        </w:trPr>
        <w:tc>
          <w:tcPr>
            <w:tcW w:w="7742" w:type="dxa"/>
            <w:gridSpan w:val="8"/>
            <w:shd w:val="clear" w:color="auto" w:fill="D3ECB8" w:themeFill="accent3" w:themeFillTint="66"/>
          </w:tcPr>
          <w:p w14:paraId="0710B286" w14:textId="77777777" w:rsidR="005F3B64" w:rsidRPr="009073B9" w:rsidRDefault="005F3B64"/>
        </w:tc>
        <w:tc>
          <w:tcPr>
            <w:tcW w:w="2931" w:type="dxa"/>
            <w:gridSpan w:val="5"/>
            <w:vMerge w:val="restart"/>
            <w:shd w:val="clear" w:color="auto" w:fill="D3ECB8" w:themeFill="accent3" w:themeFillTint="66"/>
            <w:vAlign w:val="bottom"/>
          </w:tcPr>
          <w:p w14:paraId="269D65F2" w14:textId="77777777" w:rsidR="005F3B64" w:rsidRPr="009073B9" w:rsidRDefault="005F3B64" w:rsidP="00AF32C0">
            <w:pPr>
              <w:jc w:val="right"/>
            </w:pPr>
            <w:r w:rsidRPr="009073B9">
              <w:rPr>
                <w:noProof/>
              </w:rPr>
              <mc:AlternateContent>
                <mc:Choice Requires="wpg">
                  <w:drawing>
                    <wp:inline distT="0" distB="0" distL="0" distR="0" wp14:anchorId="02A64EBF" wp14:editId="41279408">
                      <wp:extent cx="799465" cy="1334770"/>
                      <wp:effectExtent l="0" t="0" r="635" b="0"/>
                      <wp:docPr id="4" name="Group 3" title="Graphic Placeholder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5C90FE8-FFFD-644F-A955-932E2BD24D5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9465" cy="1334770"/>
                                <a:chOff x="0" y="0"/>
                                <a:chExt cx="800016" cy="1334771"/>
                              </a:xfrm>
                            </wpg:grpSpPr>
                            <wps:wsp>
                              <wps:cNvPr id="2" name="Shape"/>
                              <wps:cNvSpPr/>
                              <wps:spPr>
                                <a:xfrm>
                                  <a:off x="266701" y="1282701"/>
                                  <a:ext cx="279400" cy="5207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3633" y="21600"/>
                                      </a:lnTo>
                                      <a:lnTo>
                                        <a:pt x="3731" y="1581"/>
                                      </a:lnTo>
                                      <a:lnTo>
                                        <a:pt x="393" y="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21207" y="527"/>
                                      </a:moveTo>
                                      <a:lnTo>
                                        <a:pt x="17869" y="1054"/>
                                      </a:lnTo>
                                      <a:lnTo>
                                        <a:pt x="17967" y="21073"/>
                                      </a:lnTo>
                                      <a:lnTo>
                                        <a:pt x="21600" y="21073"/>
                                      </a:lnTo>
                                      <a:lnTo>
                                        <a:pt x="21207" y="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FAA98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" name="Shape"/>
                              <wps:cNvSpPr/>
                              <wps:spPr>
                                <a:xfrm>
                                  <a:off x="101601" y="25400"/>
                                  <a:ext cx="609600" cy="10820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205" y="177"/>
                                      </a:moveTo>
                                      <a:lnTo>
                                        <a:pt x="5850" y="5172"/>
                                      </a:lnTo>
                                      <a:lnTo>
                                        <a:pt x="6615" y="4994"/>
                                      </a:lnTo>
                                      <a:lnTo>
                                        <a:pt x="2970" y="0"/>
                                      </a:lnTo>
                                      <a:lnTo>
                                        <a:pt x="2205" y="177"/>
                                      </a:lnTo>
                                      <a:close/>
                                      <a:moveTo>
                                        <a:pt x="9945" y="14020"/>
                                      </a:moveTo>
                                      <a:lnTo>
                                        <a:pt x="11295" y="14020"/>
                                      </a:lnTo>
                                      <a:lnTo>
                                        <a:pt x="11295" y="12245"/>
                                      </a:lnTo>
                                      <a:lnTo>
                                        <a:pt x="9945" y="12245"/>
                                      </a:lnTo>
                                      <a:lnTo>
                                        <a:pt x="9945" y="14020"/>
                                      </a:lnTo>
                                      <a:close/>
                                      <a:moveTo>
                                        <a:pt x="0" y="21321"/>
                                      </a:moveTo>
                                      <a:lnTo>
                                        <a:pt x="1485" y="21600"/>
                                      </a:lnTo>
                                      <a:lnTo>
                                        <a:pt x="4905" y="16048"/>
                                      </a:lnTo>
                                      <a:lnTo>
                                        <a:pt x="3420" y="15769"/>
                                      </a:lnTo>
                                      <a:lnTo>
                                        <a:pt x="0" y="21321"/>
                                      </a:lnTo>
                                      <a:close/>
                                      <a:moveTo>
                                        <a:pt x="9945" y="4893"/>
                                      </a:moveTo>
                                      <a:lnTo>
                                        <a:pt x="11295" y="4893"/>
                                      </a:lnTo>
                                      <a:lnTo>
                                        <a:pt x="11295" y="2865"/>
                                      </a:lnTo>
                                      <a:lnTo>
                                        <a:pt x="9945" y="2865"/>
                                      </a:lnTo>
                                      <a:lnTo>
                                        <a:pt x="9945" y="4893"/>
                                      </a:lnTo>
                                      <a:close/>
                                      <a:moveTo>
                                        <a:pt x="18180" y="15769"/>
                                      </a:moveTo>
                                      <a:lnTo>
                                        <a:pt x="16695" y="16048"/>
                                      </a:lnTo>
                                      <a:lnTo>
                                        <a:pt x="20115" y="21600"/>
                                      </a:lnTo>
                                      <a:lnTo>
                                        <a:pt x="21600" y="21321"/>
                                      </a:lnTo>
                                      <a:lnTo>
                                        <a:pt x="18180" y="15769"/>
                                      </a:lnTo>
                                      <a:close/>
                                      <a:moveTo>
                                        <a:pt x="18450" y="0"/>
                                      </a:moveTo>
                                      <a:lnTo>
                                        <a:pt x="14805" y="4994"/>
                                      </a:lnTo>
                                      <a:lnTo>
                                        <a:pt x="15570" y="5172"/>
                                      </a:lnTo>
                                      <a:lnTo>
                                        <a:pt x="19215" y="177"/>
                                      </a:lnTo>
                                      <a:lnTo>
                                        <a:pt x="18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60F0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63501" y="1066801"/>
                                  <a:ext cx="675641" cy="8001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0991" y="0"/>
                                      </a:moveTo>
                                      <a:lnTo>
                                        <a:pt x="18555" y="7200"/>
                                      </a:lnTo>
                                      <a:lnTo>
                                        <a:pt x="19164" y="21600"/>
                                      </a:lnTo>
                                      <a:lnTo>
                                        <a:pt x="21600" y="14400"/>
                                      </a:lnTo>
                                      <a:lnTo>
                                        <a:pt x="20991" y="0"/>
                                      </a:lnTo>
                                      <a:close/>
                                      <a:moveTo>
                                        <a:pt x="0" y="14400"/>
                                      </a:moveTo>
                                      <a:lnTo>
                                        <a:pt x="2436" y="21600"/>
                                      </a:lnTo>
                                      <a:lnTo>
                                        <a:pt x="3045" y="7200"/>
                                      </a:lnTo>
                                      <a:lnTo>
                                        <a:pt x="609" y="0"/>
                                      </a:lnTo>
                                      <a:lnTo>
                                        <a:pt x="0" y="144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7B2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" name="Shape"/>
                              <wps:cNvSpPr/>
                              <wps:spPr>
                                <a:xfrm>
                                  <a:off x="139700" y="698501"/>
                                  <a:ext cx="529693" cy="16679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0382" h="18912" extrusionOk="0">
                                      <a:moveTo>
                                        <a:pt x="141" y="2208"/>
                                      </a:moveTo>
                                      <a:cubicBezTo>
                                        <a:pt x="-592" y="6960"/>
                                        <a:pt x="1656" y="14304"/>
                                        <a:pt x="3953" y="18912"/>
                                      </a:cubicBezTo>
                                      <a:lnTo>
                                        <a:pt x="4197" y="2208"/>
                                      </a:lnTo>
                                      <a:cubicBezTo>
                                        <a:pt x="4197" y="2064"/>
                                        <a:pt x="874" y="-2688"/>
                                        <a:pt x="141" y="2208"/>
                                      </a:cubicBezTo>
                                      <a:close/>
                                      <a:moveTo>
                                        <a:pt x="20226" y="2208"/>
                                      </a:moveTo>
                                      <a:cubicBezTo>
                                        <a:pt x="19493" y="-2544"/>
                                        <a:pt x="16170" y="2064"/>
                                        <a:pt x="16170" y="2064"/>
                                      </a:cubicBezTo>
                                      <a:lnTo>
                                        <a:pt x="16414" y="18768"/>
                                      </a:lnTo>
                                      <a:cubicBezTo>
                                        <a:pt x="18711" y="14304"/>
                                        <a:pt x="21008" y="6960"/>
                                        <a:pt x="20226" y="22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7D2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" name="Shape"/>
                              <wps:cNvSpPr/>
                              <wps:spPr>
                                <a:xfrm>
                                  <a:off x="596901" y="304801"/>
                                  <a:ext cx="91440" cy="18288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cubicBezTo>
                                        <a:pt x="12000" y="21600"/>
                                        <a:pt x="21600" y="16800"/>
                                        <a:pt x="21600" y="10800"/>
                                      </a:cubicBezTo>
                                      <a:cubicBezTo>
                                        <a:pt x="21600" y="4800"/>
                                        <a:pt x="12000" y="0"/>
                                        <a:pt x="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0" y="21600"/>
                                      </a:lnTo>
                                      <a:cubicBezTo>
                                        <a:pt x="0" y="21600"/>
                                        <a:pt x="0" y="21600"/>
                                        <a:pt x="0" y="216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574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" name="Shape"/>
                              <wps:cNvSpPr/>
                              <wps:spPr>
                                <a:xfrm>
                                  <a:off x="127000" y="304801"/>
                                  <a:ext cx="92394" cy="18288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26" h="21600" extrusionOk="0">
                                      <a:moveTo>
                                        <a:pt x="21304" y="21600"/>
                                      </a:moveTo>
                                      <a:cubicBezTo>
                                        <a:pt x="9469" y="21600"/>
                                        <a:pt x="0" y="16800"/>
                                        <a:pt x="0" y="10800"/>
                                      </a:cubicBezTo>
                                      <a:cubicBezTo>
                                        <a:pt x="0" y="4800"/>
                                        <a:pt x="9469" y="0"/>
                                        <a:pt x="21304" y="0"/>
                                      </a:cubicBezTo>
                                      <a:cubicBezTo>
                                        <a:pt x="21304" y="0"/>
                                        <a:pt x="21304" y="0"/>
                                        <a:pt x="21304" y="0"/>
                                      </a:cubicBezTo>
                                      <a:lnTo>
                                        <a:pt x="21304" y="21600"/>
                                      </a:lnTo>
                                      <a:cubicBezTo>
                                        <a:pt x="21600" y="21600"/>
                                        <a:pt x="21600" y="21600"/>
                                        <a:pt x="21304" y="216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574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9" name="Shape"/>
                              <wps:cNvSpPr/>
                              <wps:spPr>
                                <a:xfrm>
                                  <a:off x="342900" y="558801"/>
                                  <a:ext cx="127001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6480" y="21600"/>
                                      </a:lnTo>
                                      <a:lnTo>
                                        <a:pt x="64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12960" y="0"/>
                                      </a:moveTo>
                                      <a:lnTo>
                                        <a:pt x="12960" y="2160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29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7D2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0" name="Shape"/>
                              <wps:cNvSpPr/>
                              <wps:spPr>
                                <a:xfrm>
                                  <a:off x="292100" y="558801"/>
                                  <a:ext cx="215901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082" y="21600"/>
                                      </a:lnTo>
                                      <a:lnTo>
                                        <a:pt x="508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17788" y="0"/>
                                      </a:moveTo>
                                      <a:lnTo>
                                        <a:pt x="17788" y="2160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788" y="0"/>
                                      </a:lnTo>
                                      <a:close/>
                                      <a:moveTo>
                                        <a:pt x="8894" y="21600"/>
                                      </a:moveTo>
                                      <a:lnTo>
                                        <a:pt x="13976" y="21600"/>
                                      </a:lnTo>
                                      <a:lnTo>
                                        <a:pt x="13976" y="0"/>
                                      </a:lnTo>
                                      <a:lnTo>
                                        <a:pt x="8894" y="0"/>
                                      </a:lnTo>
                                      <a:lnTo>
                                        <a:pt x="8894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574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1" name="Shape"/>
                              <wps:cNvSpPr/>
                              <wps:spPr>
                                <a:xfrm>
                                  <a:off x="279400" y="1016000"/>
                                  <a:ext cx="261641" cy="2946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97" h="21600" extrusionOk="0">
                                      <a:moveTo>
                                        <a:pt x="21496" y="10800"/>
                                      </a:moveTo>
                                      <a:cubicBezTo>
                                        <a:pt x="21391" y="16759"/>
                                        <a:pt x="16696" y="21600"/>
                                        <a:pt x="10748" y="21600"/>
                                      </a:cubicBezTo>
                                      <a:cubicBezTo>
                                        <a:pt x="4800" y="21600"/>
                                        <a:pt x="0" y="16759"/>
                                        <a:pt x="0" y="10800"/>
                                      </a:cubicBezTo>
                                      <a:cubicBezTo>
                                        <a:pt x="104" y="186"/>
                                        <a:pt x="4800" y="0"/>
                                        <a:pt x="10748" y="0"/>
                                      </a:cubicBezTo>
                                      <a:cubicBezTo>
                                        <a:pt x="16696" y="0"/>
                                        <a:pt x="21600" y="838"/>
                                        <a:pt x="21496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574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2" name="Shape"/>
                              <wps:cNvSpPr/>
                              <wps:spPr>
                                <a:xfrm>
                                  <a:off x="444501" y="1193800"/>
                                  <a:ext cx="147370" cy="13685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8988" h="17115" extrusionOk="0">
                                      <a:moveTo>
                                        <a:pt x="403" y="11860"/>
                                      </a:moveTo>
                                      <a:cubicBezTo>
                                        <a:pt x="403" y="11860"/>
                                        <a:pt x="-1561" y="15355"/>
                                        <a:pt x="3184" y="16943"/>
                                      </a:cubicBezTo>
                                      <a:cubicBezTo>
                                        <a:pt x="7766" y="18531"/>
                                        <a:pt x="15948" y="8684"/>
                                        <a:pt x="18075" y="6302"/>
                                      </a:cubicBezTo>
                                      <a:cubicBezTo>
                                        <a:pt x="20039" y="3919"/>
                                        <a:pt x="19875" y="-3069"/>
                                        <a:pt x="6784" y="1537"/>
                                      </a:cubicBezTo>
                                      <a:cubicBezTo>
                                        <a:pt x="1712" y="3284"/>
                                        <a:pt x="894" y="10749"/>
                                        <a:pt x="403" y="1186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37C2A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3" name="Shape"/>
                              <wps:cNvSpPr/>
                              <wps:spPr>
                                <a:xfrm>
                                  <a:off x="203200" y="698500"/>
                                  <a:ext cx="403332" cy="43053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38" h="21600" extrusionOk="0">
                                      <a:moveTo>
                                        <a:pt x="19612" y="18287"/>
                                      </a:moveTo>
                                      <a:cubicBezTo>
                                        <a:pt x="19412" y="20071"/>
                                        <a:pt x="17673" y="21600"/>
                                        <a:pt x="15734" y="21600"/>
                                      </a:cubicBezTo>
                                      <a:lnTo>
                                        <a:pt x="5636" y="21600"/>
                                      </a:lnTo>
                                      <a:cubicBezTo>
                                        <a:pt x="3697" y="21600"/>
                                        <a:pt x="2025" y="20135"/>
                                        <a:pt x="1757" y="18287"/>
                                      </a:cubicBezTo>
                                      <a:lnTo>
                                        <a:pt x="19" y="3313"/>
                                      </a:lnTo>
                                      <a:cubicBezTo>
                                        <a:pt x="-182" y="1529"/>
                                        <a:pt x="1222" y="0"/>
                                        <a:pt x="3095" y="0"/>
                                      </a:cubicBezTo>
                                      <a:lnTo>
                                        <a:pt x="18141" y="0"/>
                                      </a:lnTo>
                                      <a:cubicBezTo>
                                        <a:pt x="20081" y="0"/>
                                        <a:pt x="21418" y="1465"/>
                                        <a:pt x="21217" y="3313"/>
                                      </a:cubicBezTo>
                                      <a:lnTo>
                                        <a:pt x="19612" y="182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FAA98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" name="Shape"/>
                              <wps:cNvSpPr/>
                              <wps:spPr>
                                <a:xfrm>
                                  <a:off x="215901" y="1193800"/>
                                  <a:ext cx="147370" cy="13685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8988" h="17115" extrusionOk="0">
                                      <a:moveTo>
                                        <a:pt x="18585" y="11860"/>
                                      </a:moveTo>
                                      <a:cubicBezTo>
                                        <a:pt x="18585" y="11860"/>
                                        <a:pt x="20549" y="15355"/>
                                        <a:pt x="15804" y="16943"/>
                                      </a:cubicBezTo>
                                      <a:cubicBezTo>
                                        <a:pt x="11222" y="18531"/>
                                        <a:pt x="3040" y="8684"/>
                                        <a:pt x="913" y="6302"/>
                                      </a:cubicBezTo>
                                      <a:cubicBezTo>
                                        <a:pt x="-1051" y="3919"/>
                                        <a:pt x="-887" y="-3069"/>
                                        <a:pt x="12204" y="1537"/>
                                      </a:cubicBezTo>
                                      <a:cubicBezTo>
                                        <a:pt x="17276" y="3284"/>
                                        <a:pt x="18258" y="10749"/>
                                        <a:pt x="18585" y="1186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37C2A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" name="Shape"/>
                              <wps:cNvSpPr/>
                              <wps:spPr>
                                <a:xfrm>
                                  <a:off x="203200" y="228601"/>
                                  <a:ext cx="410212" cy="3403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7409"/>
                                      </a:moveTo>
                                      <a:cubicBezTo>
                                        <a:pt x="21600" y="19746"/>
                                        <a:pt x="20062" y="21600"/>
                                        <a:pt x="18123" y="21600"/>
                                      </a:cubicBezTo>
                                      <a:lnTo>
                                        <a:pt x="3477" y="21600"/>
                                      </a:lnTo>
                                      <a:cubicBezTo>
                                        <a:pt x="1538" y="21600"/>
                                        <a:pt x="0" y="19746"/>
                                        <a:pt x="0" y="17409"/>
                                      </a:cubicBezTo>
                                      <a:lnTo>
                                        <a:pt x="0" y="4191"/>
                                      </a:lnTo>
                                      <a:cubicBezTo>
                                        <a:pt x="0" y="1854"/>
                                        <a:pt x="1538" y="0"/>
                                        <a:pt x="3477" y="0"/>
                                      </a:cubicBezTo>
                                      <a:lnTo>
                                        <a:pt x="18123" y="0"/>
                                      </a:lnTo>
                                      <a:cubicBezTo>
                                        <a:pt x="20062" y="0"/>
                                        <a:pt x="21600" y="1854"/>
                                        <a:pt x="21600" y="4191"/>
                                      </a:cubicBezTo>
                                      <a:lnTo>
                                        <a:pt x="21600" y="1740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FAA98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" name="Shape"/>
                              <wps:cNvSpPr/>
                              <wps:spPr>
                                <a:xfrm>
                                  <a:off x="266700" y="330201"/>
                                  <a:ext cx="271781" cy="6451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901" y="14202"/>
                                      </a:moveTo>
                                      <a:cubicBezTo>
                                        <a:pt x="6056" y="14202"/>
                                        <a:pt x="2120" y="15860"/>
                                        <a:pt x="2120" y="17901"/>
                                      </a:cubicBezTo>
                                      <a:cubicBezTo>
                                        <a:pt x="2120" y="19942"/>
                                        <a:pt x="6056" y="21600"/>
                                        <a:pt x="10901" y="21600"/>
                                      </a:cubicBezTo>
                                      <a:cubicBezTo>
                                        <a:pt x="15746" y="21600"/>
                                        <a:pt x="19682" y="19942"/>
                                        <a:pt x="19682" y="17901"/>
                                      </a:cubicBezTo>
                                      <a:cubicBezTo>
                                        <a:pt x="19682" y="15860"/>
                                        <a:pt x="15746" y="14202"/>
                                        <a:pt x="10901" y="14202"/>
                                      </a:cubicBezTo>
                                      <a:close/>
                                      <a:moveTo>
                                        <a:pt x="18774" y="0"/>
                                      </a:moveTo>
                                      <a:cubicBezTo>
                                        <a:pt x="17260" y="0"/>
                                        <a:pt x="15948" y="510"/>
                                        <a:pt x="15948" y="1191"/>
                                      </a:cubicBezTo>
                                      <a:cubicBezTo>
                                        <a:pt x="15948" y="1828"/>
                                        <a:pt x="17159" y="2381"/>
                                        <a:pt x="18774" y="2381"/>
                                      </a:cubicBezTo>
                                      <a:cubicBezTo>
                                        <a:pt x="20288" y="2381"/>
                                        <a:pt x="21600" y="1871"/>
                                        <a:pt x="21600" y="1191"/>
                                      </a:cubicBezTo>
                                      <a:cubicBezTo>
                                        <a:pt x="21600" y="510"/>
                                        <a:pt x="20389" y="0"/>
                                        <a:pt x="18774" y="0"/>
                                      </a:cubicBezTo>
                                      <a:close/>
                                      <a:moveTo>
                                        <a:pt x="5652" y="1191"/>
                                      </a:moveTo>
                                      <a:cubicBezTo>
                                        <a:pt x="5652" y="553"/>
                                        <a:pt x="4441" y="0"/>
                                        <a:pt x="2826" y="0"/>
                                      </a:cubicBezTo>
                                      <a:cubicBezTo>
                                        <a:pt x="1211" y="0"/>
                                        <a:pt x="0" y="510"/>
                                        <a:pt x="0" y="1191"/>
                                      </a:cubicBezTo>
                                      <a:cubicBezTo>
                                        <a:pt x="0" y="1828"/>
                                        <a:pt x="1211" y="2381"/>
                                        <a:pt x="2826" y="2381"/>
                                      </a:cubicBezTo>
                                      <a:cubicBezTo>
                                        <a:pt x="4441" y="2381"/>
                                        <a:pt x="5652" y="1828"/>
                                        <a:pt x="5652" y="119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1D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7" name="Shape"/>
                              <wps:cNvSpPr/>
                              <wps:spPr>
                                <a:xfrm>
                                  <a:off x="279400" y="63500"/>
                                  <a:ext cx="248922" cy="12573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21382"/>
                                      </a:moveTo>
                                      <a:cubicBezTo>
                                        <a:pt x="21600" y="9600"/>
                                        <a:pt x="16751" y="0"/>
                                        <a:pt x="10800" y="0"/>
                                      </a:cubicBezTo>
                                      <a:cubicBezTo>
                                        <a:pt x="4849" y="0"/>
                                        <a:pt x="0" y="9600"/>
                                        <a:pt x="0" y="21382"/>
                                      </a:cubicBezTo>
                                      <a:cubicBezTo>
                                        <a:pt x="0" y="21382"/>
                                        <a:pt x="0" y="21382"/>
                                        <a:pt x="0" y="21600"/>
                                      </a:cubicBezTo>
                                      <a:lnTo>
                                        <a:pt x="21600" y="21382"/>
                                      </a:lnTo>
                                      <a:cubicBezTo>
                                        <a:pt x="21600" y="21600"/>
                                        <a:pt x="21600" y="21382"/>
                                        <a:pt x="21600" y="2138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574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8" name="Shape"/>
                              <wps:cNvSpPr/>
                              <wps:spPr>
                                <a:xfrm>
                                  <a:off x="254000" y="596900"/>
                                  <a:ext cx="287022" cy="622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41"/>
                                      </a:moveTo>
                                      <a:cubicBezTo>
                                        <a:pt x="0" y="8376"/>
                                        <a:pt x="4588" y="21600"/>
                                        <a:pt x="10896" y="21600"/>
                                      </a:cubicBezTo>
                                      <a:cubicBezTo>
                                        <a:pt x="17204" y="21600"/>
                                        <a:pt x="21600" y="9698"/>
                                        <a:pt x="21600" y="441"/>
                                      </a:cubicBezTo>
                                      <a:cubicBezTo>
                                        <a:pt x="21600" y="441"/>
                                        <a:pt x="21600" y="441"/>
                                        <a:pt x="21600" y="0"/>
                                      </a:cubicBezTo>
                                      <a:lnTo>
                                        <a:pt x="0" y="441"/>
                                      </a:lnTo>
                                      <a:cubicBezTo>
                                        <a:pt x="0" y="441"/>
                                        <a:pt x="0" y="441"/>
                                        <a:pt x="0" y="44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FAA98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9" name="Shape"/>
                              <wps:cNvSpPr/>
                              <wps:spPr>
                                <a:xfrm>
                                  <a:off x="152401" y="0"/>
                                  <a:ext cx="507698" cy="5049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321" h="19086" extrusionOk="0">
                                      <a:moveTo>
                                        <a:pt x="660" y="663"/>
                                      </a:moveTo>
                                      <a:cubicBezTo>
                                        <a:pt x="127" y="2583"/>
                                        <a:pt x="-140" y="8343"/>
                                        <a:pt x="73" y="13143"/>
                                      </a:cubicBezTo>
                                      <a:cubicBezTo>
                                        <a:pt x="287" y="17943"/>
                                        <a:pt x="927" y="20343"/>
                                        <a:pt x="1460" y="18423"/>
                                      </a:cubicBezTo>
                                      <a:cubicBezTo>
                                        <a:pt x="1993" y="16503"/>
                                        <a:pt x="2260" y="10743"/>
                                        <a:pt x="2047" y="5943"/>
                                      </a:cubicBezTo>
                                      <a:cubicBezTo>
                                        <a:pt x="1833" y="1143"/>
                                        <a:pt x="1247" y="-1257"/>
                                        <a:pt x="660" y="663"/>
                                      </a:cubicBezTo>
                                      <a:close/>
                                      <a:moveTo>
                                        <a:pt x="20660" y="663"/>
                                      </a:moveTo>
                                      <a:cubicBezTo>
                                        <a:pt x="20127" y="-1257"/>
                                        <a:pt x="19487" y="1143"/>
                                        <a:pt x="19273" y="5943"/>
                                      </a:cubicBezTo>
                                      <a:cubicBezTo>
                                        <a:pt x="19060" y="10743"/>
                                        <a:pt x="19327" y="16503"/>
                                        <a:pt x="19860" y="18423"/>
                                      </a:cubicBezTo>
                                      <a:cubicBezTo>
                                        <a:pt x="20393" y="20343"/>
                                        <a:pt x="21033" y="17943"/>
                                        <a:pt x="21247" y="13143"/>
                                      </a:cubicBezTo>
                                      <a:cubicBezTo>
                                        <a:pt x="21460" y="8343"/>
                                        <a:pt x="21193" y="3063"/>
                                        <a:pt x="20660" y="66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7D2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0" name="Shape"/>
                              <wps:cNvSpPr/>
                              <wps:spPr>
                                <a:xfrm>
                                  <a:off x="0" y="1114662"/>
                                  <a:ext cx="800016" cy="14303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194" h="18155" extrusionOk="0">
                                      <a:moveTo>
                                        <a:pt x="3161" y="1658"/>
                                      </a:moveTo>
                                      <a:cubicBezTo>
                                        <a:pt x="1715" y="-2533"/>
                                        <a:pt x="604" y="2142"/>
                                        <a:pt x="302" y="5527"/>
                                      </a:cubicBezTo>
                                      <a:cubicBezTo>
                                        <a:pt x="-1" y="8912"/>
                                        <a:pt x="-203" y="11652"/>
                                        <a:pt x="335" y="12780"/>
                                      </a:cubicBezTo>
                                      <a:cubicBezTo>
                                        <a:pt x="1076" y="14231"/>
                                        <a:pt x="1176" y="8428"/>
                                        <a:pt x="1614" y="6816"/>
                                      </a:cubicBezTo>
                                      <a:cubicBezTo>
                                        <a:pt x="2018" y="5204"/>
                                        <a:pt x="2825" y="6010"/>
                                        <a:pt x="2825" y="9557"/>
                                      </a:cubicBezTo>
                                      <a:cubicBezTo>
                                        <a:pt x="2825" y="13103"/>
                                        <a:pt x="2186" y="15682"/>
                                        <a:pt x="2859" y="17777"/>
                                      </a:cubicBezTo>
                                      <a:cubicBezTo>
                                        <a:pt x="2859" y="17777"/>
                                        <a:pt x="3330" y="18906"/>
                                        <a:pt x="3666" y="16004"/>
                                      </a:cubicBezTo>
                                      <a:cubicBezTo>
                                        <a:pt x="4003" y="13103"/>
                                        <a:pt x="4575" y="5849"/>
                                        <a:pt x="3161" y="1658"/>
                                      </a:cubicBezTo>
                                      <a:close/>
                                      <a:moveTo>
                                        <a:pt x="20892" y="5527"/>
                                      </a:moveTo>
                                      <a:cubicBezTo>
                                        <a:pt x="20590" y="2142"/>
                                        <a:pt x="19479" y="-2533"/>
                                        <a:pt x="18033" y="1658"/>
                                      </a:cubicBezTo>
                                      <a:cubicBezTo>
                                        <a:pt x="16586" y="5849"/>
                                        <a:pt x="17191" y="13103"/>
                                        <a:pt x="17528" y="16166"/>
                                      </a:cubicBezTo>
                                      <a:cubicBezTo>
                                        <a:pt x="17864" y="19067"/>
                                        <a:pt x="18335" y="17939"/>
                                        <a:pt x="18335" y="17939"/>
                                      </a:cubicBezTo>
                                      <a:cubicBezTo>
                                        <a:pt x="19008" y="15682"/>
                                        <a:pt x="18369" y="13264"/>
                                        <a:pt x="18369" y="9718"/>
                                      </a:cubicBezTo>
                                      <a:cubicBezTo>
                                        <a:pt x="18369" y="6171"/>
                                        <a:pt x="19176" y="5366"/>
                                        <a:pt x="19580" y="6977"/>
                                      </a:cubicBezTo>
                                      <a:cubicBezTo>
                                        <a:pt x="20018" y="8751"/>
                                        <a:pt x="20085" y="14392"/>
                                        <a:pt x="20859" y="12942"/>
                                      </a:cubicBezTo>
                                      <a:cubicBezTo>
                                        <a:pt x="21397" y="11652"/>
                                        <a:pt x="21195" y="8912"/>
                                        <a:pt x="20892" y="55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564A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FA0D67" id="Group 3" o:spid="_x0000_s1026" alt="Title: Graphic Placeholder" style="width:62.95pt;height:105.1pt;mso-position-horizontal-relative:char;mso-position-vertical-relative:line" coordsize="8000,13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">
                      <v:shape id="Shape" o:spid="_x0000_s1027" style="position:absolute;left:2667;top:12827;width:2794;height:52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" path="m,21600r3633,l3731,1581,393,,,21600xm21207,527r-3338,527l17967,21073r3633,l21207,527xe" fillcolor="#3faa98" stroked="f" strokeweight="1pt">
                        <v:stroke miterlimit="4" joinstyle="miter"/>
                        <v:path arrowok="t" o:extrusionok="f" o:connecttype="custom" o:connectlocs="139700,26035;139700,26035;139700,26035;139700,26035" o:connectangles="0,90,180,270"/>
                      </v:shape>
                      <v:shape id="Shape" o:spid="_x0000_s1028" style="position:absolute;left:1016;top:254;width:6096;height:1082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" path="m2205,177l5850,5172r765,-178l2970,,2205,177xm9945,14020r1350,l11295,12245r-1350,l9945,14020xm,21321r1485,279l4905,16048,3420,15769,,21321xm9945,4893r1350,l11295,2865r-1350,l9945,4893xm18180,15769r-1485,279l20115,21600r1485,-279l18180,15769xm18450,l14805,4994r765,178l19215,177,18450,xe" fillcolor="#460f03" stroked="f" strokeweight="1pt">
                        <v:stroke miterlimit="4" joinstyle="miter"/>
                        <v:path arrowok="t" o:extrusionok="f" o:connecttype="custom" o:connectlocs="304800,541021;304800,541021;304800,541021;304800,541021" o:connectangles="0,90,180,270"/>
                      </v:shape>
                      <v:shape id="Shape" o:spid="_x0000_s1029" style="position:absolute;left:635;top:10668;width:6756;height:8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" path="m20991,l18555,7200r609,14400l21600,14400,20991,xm,14400r2436,7200l3045,7200,609,,,14400xe" fillcolor="#e27b2b" stroked="f" strokeweight="1pt">
                        <v:stroke miterlimit="4" joinstyle="miter"/>
                        <v:path arrowok="t" o:extrusionok="f" o:connecttype="custom" o:connectlocs="337821,40006;337821,40006;337821,40006;337821,40006" o:connectangles="0,90,180,270"/>
                      </v:shape>
                      <v:shape id="Shape" o:spid="_x0000_s1030" style="position:absolute;left:1397;top:6985;width:5296;height:1667;visibility:visible;mso-wrap-style:square;v-text-anchor:middle" coordsize="20382,1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" path="m141,2208c-592,6960,1656,14304,3953,18912l4197,2208v,-144,-3323,-4896,-4056,xm20226,2208v-733,-4752,-4056,-144,-4056,-144l16414,18768c18711,14304,21008,6960,20226,2208xe" fillcolor="#e67d2b" stroked="f" strokeweight="1pt">
                        <v:stroke miterlimit="4" joinstyle="miter"/>
                        <v:path arrowok="t" o:extrusionok="f" o:connecttype="custom" o:connectlocs="264847,83399;264847,83399;264847,83399;264847,83399" o:connectangles="0,90,180,270"/>
                      </v:shape>
                      <v:shape id="Shape" o:spid="_x0000_s1031" style="position:absolute;left:5969;top:3048;width:914;height:18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" path="m,21600v12000,,21600,-4800,21600,-10800c21600,4800,12000,,,,,,,,,l,21600v,,,,,xe" fillcolor="#df574b" stroked="f" strokeweight="1pt">
                        <v:stroke miterlimit="4" joinstyle="miter"/>
                        <v:path arrowok="t" o:extrusionok="f" o:connecttype="custom" o:connectlocs="45720,91440;45720,91440;45720,91440;45720,91440" o:connectangles="0,90,180,270"/>
                      </v:shape>
                      <v:shape id="Shape" o:spid="_x0000_s1032" style="position:absolute;left:1270;top:3048;width:923;height:1828;visibility:visible;mso-wrap-style:square;v-text-anchor:middle" coordsize="2152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" path="m21304,21600c9469,21600,,16800,,10800,,4800,9469,,21304,v,,,,,l21304,21600v296,,296,,,xe" fillcolor="#df574b" stroked="f" strokeweight="1pt">
                        <v:stroke miterlimit="4" joinstyle="miter"/>
                        <v:path arrowok="t" o:extrusionok="f" o:connecttype="custom" o:connectlocs="46197,91440;46197,91440;46197,91440;46197,91440" o:connectangles="0,90,180,270"/>
                      </v:shape>
                      <v:shape id="Shape" o:spid="_x0000_s1033" style="position:absolute;left:3429;top:5588;width:1270;height:50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" path="m,21600r6480,l6480,,,,,21600xm12960,r,21600l21600,21600,21600,,12960,xe" fillcolor="#e67d2b" stroked="f" strokeweight="1pt">
                        <v:stroke miterlimit="4" joinstyle="miter"/>
                        <v:path arrowok="t" o:extrusionok="f" o:connecttype="custom" o:connectlocs="63501,25400;63501,25400;63501,25400;63501,25400" o:connectangles="0,90,180,270"/>
                      </v:shape>
                      <v:shape id="Shape" o:spid="_x0000_s1034" style="position:absolute;left:2921;top:5588;width:2159;height:50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" path="m,21600r5082,l5082,,,,,21600xm17788,r,21600l21600,21600,21600,,17788,xm8894,21600r5082,l13976,,8894,r,21600xe" fillcolor="#df574b" stroked="f" strokeweight="1pt">
                        <v:stroke miterlimit="4" joinstyle="miter"/>
                        <v:path arrowok="t" o:extrusionok="f" o:connecttype="custom" o:connectlocs="107951,25400;107951,25400;107951,25400;107951,25400" o:connectangles="0,90,180,270"/>
                      </v:shape>
                      <v:shape id="Shape" o:spid="_x0000_s1035" style="position:absolute;left:2794;top:10160;width:2616;height:2946;visibility:visible;mso-wrap-style:square;v-text-anchor:middle" coordsize="2149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" path="m21496,10800v-105,5959,-4800,10800,-10748,10800c4800,21600,,16759,,10800,104,186,4800,,10748,v5948,,10852,838,10748,10800xe" fillcolor="#df574b" stroked="f" strokeweight="1pt">
                        <v:stroke miterlimit="4" joinstyle="miter"/>
                        <v:path arrowok="t" o:extrusionok="f" o:connecttype="custom" o:connectlocs="130821,147321;130821,147321;130821,147321;130821,147321" o:connectangles="0,90,180,270"/>
                      </v:shape>
                      <v:shape id="Shape" o:spid="_x0000_s1036" style="position:absolute;left:4445;top:11938;width:1473;height:1368;visibility:visible;mso-wrap-style:square;v-text-anchor:middle" coordsize="18988,1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" path="m403,11860v,,-1964,3495,2781,5083c7766,18531,15948,8684,18075,6302,20039,3919,19875,-3069,6784,1537,1712,3284,894,10749,403,11860xe" fillcolor="#e37c2a" stroked="f" strokeweight="1pt">
                        <v:stroke miterlimit="4" joinstyle="miter"/>
                        <v:path arrowok="t" o:extrusionok="f" o:connecttype="custom" o:connectlocs="73685,68430;73685,68430;73685,68430;73685,68430" o:connectangles="0,90,180,270"/>
                      </v:shape>
                      <v:shape id="Shape" o:spid="_x0000_s1037" style="position:absolute;left:2032;top:6985;width:4033;height:4305;visibility:visible;mso-wrap-style:square;v-text-anchor:middle" coordsize="2123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" path="m19612,18287v-200,1784,-1939,3313,-3878,3313l5636,21600v-1939,,-3611,-1465,-3879,-3313l19,3313c-182,1529,1222,,3095,l18141,v1940,,3277,1465,3076,3313l19612,18287xe" fillcolor="#3faa98" stroked="f" strokeweight="1pt">
                        <v:stroke miterlimit="4" joinstyle="miter"/>
                        <v:path arrowok="t" o:extrusionok="f" o:connecttype="custom" o:connectlocs="201666,215266;201666,215266;201666,215266;201666,215266" o:connectangles="0,90,180,270"/>
                      </v:shape>
                      <v:shape id="Shape" o:spid="_x0000_s1038" style="position:absolute;left:2159;top:11938;width:1473;height:1368;visibility:visible;mso-wrap-style:square;v-text-anchor:middle" coordsize="18988,1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" path="m18585,11860v,,1964,3495,-2781,5083c11222,18531,3040,8684,913,6302,-1051,3919,-887,-3069,12204,1537v5072,1747,6054,9212,6381,10323xe" fillcolor="#e37c2a" stroked="f" strokeweight="1pt">
                        <v:stroke miterlimit="4" joinstyle="miter"/>
                        <v:path arrowok="t" o:extrusionok="f" o:connecttype="custom" o:connectlocs="73685,68430;73685,68430;73685,68430;73685,68430" o:connectangles="0,90,180,270"/>
                      </v:shape>
                      <v:shape id="Shape" o:spid="_x0000_s1039" style="position:absolute;left:2032;top:2286;width:4102;height:340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" path="m21600,17409v,2337,-1538,4191,-3477,4191l3477,21600c1538,21600,,19746,,17409l,4191c,1854,1538,,3477,l18123,v1939,,3477,1854,3477,4191l21600,17409xe" fillcolor="#3faa98" stroked="f" strokeweight="1pt">
                        <v:stroke miterlimit="4" joinstyle="miter"/>
                        <v:path arrowok="t" o:extrusionok="f" o:connecttype="custom" o:connectlocs="205106,170181;205106,170181;205106,170181;205106,170181" o:connectangles="0,90,180,270"/>
                      </v:shape>
                      <v:shape id="Shape" o:spid="_x0000_s1040" style="position:absolute;left:2667;top:3302;width:2717;height:645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" path="m10901,14202v-4845,,-8781,1658,-8781,3699c2120,19942,6056,21600,10901,21600v4845,,8781,-1658,8781,-3699c19682,15860,15746,14202,10901,14202xm18774,c17260,,15948,510,15948,1191v,637,1211,1190,2826,1190c20288,2381,21600,1871,21600,1191,21600,510,20389,,18774,xm5652,1191c5652,553,4441,,2826,,1211,,,510,,1191v,637,1211,1190,2826,1190c4441,2381,5652,1828,5652,1191xe" fillcolor="#f5f1d6" stroked="f" strokeweight="1pt">
                        <v:stroke miterlimit="4" joinstyle="miter"/>
                        <v:path arrowok="t" o:extrusionok="f" o:connecttype="custom" o:connectlocs="135891,322581;135891,322581;135891,322581;135891,322581" o:connectangles="0,90,180,270"/>
                      </v:shape>
                      <v:shape id="Shape" o:spid="_x0000_s1041" style="position:absolute;left:2794;top:635;width:2489;height:125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" path="m21600,21382c21600,9600,16751,,10800,,4849,,,9600,,21382v,,,,,218l21600,21382v,218,,,,xe" fillcolor="#df574b" stroked="f" strokeweight="1pt">
                        <v:stroke miterlimit="4" joinstyle="miter"/>
                        <v:path arrowok="t" o:extrusionok="f" o:connecttype="custom" o:connectlocs="124461,62866;124461,62866;124461,62866;124461,62866" o:connectangles="0,90,180,270"/>
                      </v:shape>
                      <v:shape id="Shape" o:spid="_x0000_s1042" style="position:absolute;left:2540;top:5969;width:2870;height:6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" path="m,441c,8376,4588,21600,10896,21600v6308,,10704,-11902,10704,-21159c21600,441,21600,441,21600,l,441v,,,,,xe" fillcolor="#3faa98" stroked="f" strokeweight="1pt">
                        <v:stroke miterlimit="4" joinstyle="miter"/>
                        <v:path arrowok="t" o:extrusionok="f" o:connecttype="custom" o:connectlocs="143511,31116;143511,31116;143511,31116;143511,31116" o:connectangles="0,90,180,270"/>
                      </v:shape>
                      <v:shape id="Shape" o:spid="_x0000_s1043" style="position:absolute;left:1524;width:5076;height:504;visibility:visible;mso-wrap-style:square;v-text-anchor:middle" coordsize="21321,19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" path="m660,663c127,2583,-140,8343,73,13143v214,4800,854,7200,1387,5280c1993,16503,2260,10743,2047,5943,1833,1143,1247,-1257,660,663xm20660,663v-533,-1920,-1173,480,-1387,5280c19060,10743,19327,16503,19860,18423v533,1920,1173,-480,1387,-5280c21460,8343,21193,3063,20660,663xe" fillcolor="#e67d2b" stroked="f" strokeweight="1pt">
                        <v:stroke miterlimit="4" joinstyle="miter"/>
                        <v:path arrowok="t" o:extrusionok="f" o:connecttype="custom" o:connectlocs="253849,25250;253849,25250;253849,25250;253849,25250" o:connectangles="0,90,180,270"/>
                      </v:shape>
                      <v:shape id="Shape" o:spid="_x0000_s1044" style="position:absolute;top:11146;width:8000;height:1431;visibility:visible;mso-wrap-style:square;v-text-anchor:middle" coordsize="21194,1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" path="m3161,1658c1715,-2533,604,2142,302,5527v-303,3385,-505,6125,33,7253c1076,14231,1176,8428,1614,6816,2018,5204,2825,6010,2825,9557v,3546,-639,6125,34,8220c2859,17777,3330,18906,3666,16004,4003,13103,4575,5849,3161,1658xm20892,5527c20590,2142,19479,-2533,18033,1658v-1447,4191,-842,11445,-505,14508c17864,19067,18335,17939,18335,17939v673,-2257,34,-4675,34,-8221c18369,6171,19176,5366,19580,6977v438,1774,505,7415,1279,5965c21397,11652,21195,8912,20892,5527xe" fillcolor="#dd564a" stroked="f" strokeweight="1pt">
                        <v:stroke miterlimit="4" joinstyle="miter"/>
                        <v:path arrowok="t" o:extrusionok="f" o:connecttype="custom" o:connectlocs="400008,71519;400008,71519;400008,71519;400008,71519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9" w:type="dxa"/>
            <w:gridSpan w:val="2"/>
            <w:vMerge w:val="restart"/>
            <w:shd w:val="clear" w:color="auto" w:fill="D3ECB8" w:themeFill="accent3" w:themeFillTint="66"/>
            <w:vAlign w:val="bottom"/>
          </w:tcPr>
          <w:p w14:paraId="7F5CAF48" w14:textId="77777777" w:rsidR="005F3B64" w:rsidRPr="009073B9" w:rsidRDefault="005F3B64" w:rsidP="005F3B64">
            <w:pPr>
              <w:ind w:right="447"/>
              <w:jc w:val="right"/>
            </w:pPr>
            <w:r w:rsidRPr="009073B9">
              <w:rPr>
                <w:noProof/>
              </w:rPr>
              <mc:AlternateContent>
                <mc:Choice Requires="wpg">
                  <w:drawing>
                    <wp:inline distT="0" distB="0" distL="0" distR="0" wp14:anchorId="2666DBEA" wp14:editId="530F64CB">
                      <wp:extent cx="473710" cy="569595"/>
                      <wp:effectExtent l="0" t="0" r="2540" b="1905"/>
                      <wp:docPr id="54" name="Group 4" title="Graphic Placeholde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710" cy="569595"/>
                                <a:chOff x="0" y="0"/>
                                <a:chExt cx="611506" cy="735332"/>
                              </a:xfrm>
                            </wpg:grpSpPr>
                            <wps:wsp>
                              <wps:cNvPr id="55" name="Rectangle"/>
                              <wps:cNvSpPr/>
                              <wps:spPr>
                                <a:xfrm>
                                  <a:off x="292101" y="317501"/>
                                  <a:ext cx="27941" cy="4178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60F0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6" name="Shape"/>
                              <wps:cNvSpPr/>
                              <wps:spPr>
                                <a:xfrm>
                                  <a:off x="71756" y="0"/>
                                  <a:ext cx="468631" cy="61087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404"/>
                                      </a:moveTo>
                                      <a:lnTo>
                                        <a:pt x="10478" y="0"/>
                                      </a:lnTo>
                                      <a:lnTo>
                                        <a:pt x="3746" y="6467"/>
                                      </a:lnTo>
                                      <a:lnTo>
                                        <a:pt x="10771" y="10778"/>
                                      </a:lnTo>
                                      <a:lnTo>
                                        <a:pt x="21600" y="404"/>
                                      </a:lnTo>
                                      <a:close/>
                                      <a:moveTo>
                                        <a:pt x="0" y="21196"/>
                                      </a:moveTo>
                                      <a:lnTo>
                                        <a:pt x="11122" y="21600"/>
                                      </a:lnTo>
                                      <a:lnTo>
                                        <a:pt x="17854" y="15133"/>
                                      </a:lnTo>
                                      <a:lnTo>
                                        <a:pt x="10829" y="10822"/>
                                      </a:lnTo>
                                      <a:lnTo>
                                        <a:pt x="0" y="211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7D2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7" name="Shape"/>
                              <wps:cNvSpPr/>
                              <wps:spPr>
                                <a:xfrm>
                                  <a:off x="0" y="75565"/>
                                  <a:ext cx="609603" cy="4673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05" y="0"/>
                                      </a:moveTo>
                                      <a:lnTo>
                                        <a:pt x="0" y="11152"/>
                                      </a:lnTo>
                                      <a:lnTo>
                                        <a:pt x="6480" y="17902"/>
                                      </a:lnTo>
                                      <a:lnTo>
                                        <a:pt x="10800" y="10859"/>
                                      </a:lnTo>
                                      <a:lnTo>
                                        <a:pt x="405" y="0"/>
                                      </a:lnTo>
                                      <a:close/>
                                      <a:moveTo>
                                        <a:pt x="15120" y="3757"/>
                                      </a:moveTo>
                                      <a:lnTo>
                                        <a:pt x="10800" y="10800"/>
                                      </a:lnTo>
                                      <a:lnTo>
                                        <a:pt x="21195" y="21600"/>
                                      </a:lnTo>
                                      <a:lnTo>
                                        <a:pt x="21600" y="10448"/>
                                      </a:lnTo>
                                      <a:lnTo>
                                        <a:pt x="15120" y="37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C348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8" name="Shape"/>
                              <wps:cNvSpPr/>
                              <wps:spPr>
                                <a:xfrm>
                                  <a:off x="635" y="4445"/>
                                  <a:ext cx="610871" cy="609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0575"/>
                                      </a:moveTo>
                                      <a:lnTo>
                                        <a:pt x="15089" y="54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553" y="0"/>
                                      </a:lnTo>
                                      <a:lnTo>
                                        <a:pt x="5389" y="648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0" y="11070"/>
                                      </a:lnTo>
                                      <a:lnTo>
                                        <a:pt x="6511" y="16245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1047" y="21600"/>
                                      </a:lnTo>
                                      <a:lnTo>
                                        <a:pt x="16211" y="15120"/>
                                      </a:lnTo>
                                      <a:lnTo>
                                        <a:pt x="10778" y="10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03459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9" name="Circle"/>
                              <wps:cNvSpPr/>
                              <wps:spPr>
                                <a:xfrm>
                                  <a:off x="254001" y="266701"/>
                                  <a:ext cx="86361" cy="863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2204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0F651D" id="Group 4" o:spid="_x0000_s1026" alt="Title: Graphic Placeholder" style="width:37.3pt;height:44.85pt;mso-position-horizontal-relative:char;mso-position-vertical-relative:line" coordsize="6115,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">
                      <v:rect id="Rectangle" o:spid="_x0000_s1027" style="position:absolute;left:2921;top:3175;width:279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" fillcolor="#460f03" stroked="f" strokeweight="1pt">
                        <v:stroke miterlimit="4"/>
                        <v:textbox inset="3pt,3pt,3pt,3pt"/>
                      </v:rect>
                      <v:shape id="Shape" o:spid="_x0000_s1028" style="position:absolute;left:717;width:4686;height:610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" path="m21600,404l10478,,3746,6467r7025,4311l21600,404xm,21196r11122,404l17854,15133,10829,10822,,21196xe" fillcolor="#e67d2b" stroked="f" strokeweight="1pt">
                        <v:stroke miterlimit="4" joinstyle="miter"/>
                        <v:path arrowok="t" o:extrusionok="f" o:connecttype="custom" o:connectlocs="234316,305436;234316,305436;234316,305436;234316,305436" o:connectangles="0,90,180,270"/>
                      </v:shape>
                      <v:shape id="Shape" o:spid="_x0000_s1029" style="position:absolute;top:755;width:6096;height:467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" path="m405,l,11152r6480,6750l10800,10859,405,xm15120,3757r-4320,7043l21195,21600r405,-11152l15120,3757xe" fillcolor="#fbc348" stroked="f" strokeweight="1pt">
                        <v:stroke miterlimit="4" joinstyle="miter"/>
                        <v:path arrowok="t" o:extrusionok="f" o:connecttype="custom" o:connectlocs="304802,233681;304802,233681;304802,233681;304802,233681" o:connectangles="0,90,180,270"/>
                      </v:shape>
                      <v:shape id="Shape" o:spid="_x0000_s1030" style="position:absolute;left:6;top:44;width:6109;height:60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" path="m21600,10575l15089,5400r-4311,5400l10778,10800r,l10778,10800r,l10778,10800,10553,,5389,6480r5389,4320l10778,10800r,l,11070r6511,5175l10778,10800r269,10800l16211,15120,10778,10800r10822,-225xe" fillcolor="#d03459" stroked="f" strokeweight="1pt">
                        <v:stroke miterlimit="4" joinstyle="miter"/>
                        <v:path arrowok="t" o:extrusionok="f" o:connecttype="custom" o:connectlocs="305436,304801;305436,304801;305436,304801;305436,304801" o:connectangles="0,90,180,270"/>
                      </v:shape>
                      <v:oval id="Circle" o:spid="_x0000_s1031" style="position:absolute;left:2540;top:2667;width:863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" fillcolor="#922041" stroked="f" strokeweight="1pt">
                        <v:stroke miterlimit="4" joinstyle="miter"/>
                        <v:textbox inset="3pt,3pt,3pt,3pt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8" w:type="dxa"/>
            <w:gridSpan w:val="2"/>
            <w:vMerge w:val="restart"/>
            <w:shd w:val="clear" w:color="auto" w:fill="D3ECB8" w:themeFill="accent3" w:themeFillTint="66"/>
          </w:tcPr>
          <w:p w14:paraId="21BD4A1B" w14:textId="77777777" w:rsidR="005F3B64" w:rsidRPr="009073B9" w:rsidRDefault="005F3B64"/>
        </w:tc>
      </w:tr>
      <w:tr w:rsidR="005F3B64" w:rsidRPr="009073B9" w14:paraId="20F6CFC4" w14:textId="77777777" w:rsidTr="006F4BD5">
        <w:trPr>
          <w:trHeight w:val="428"/>
        </w:trPr>
        <w:tc>
          <w:tcPr>
            <w:tcW w:w="411" w:type="dxa"/>
            <w:shd w:val="clear" w:color="auto" w:fill="D3ECB8" w:themeFill="accent3" w:themeFillTint="66"/>
          </w:tcPr>
          <w:p w14:paraId="606937F3" w14:textId="77777777" w:rsidR="005F3B64" w:rsidRPr="009073B9" w:rsidRDefault="005F3B64" w:rsidP="00EA5FD3"/>
        </w:tc>
        <w:tc>
          <w:tcPr>
            <w:tcW w:w="7331" w:type="dxa"/>
            <w:gridSpan w:val="7"/>
            <w:shd w:val="clear" w:color="auto" w:fill="D3ECB8" w:themeFill="accent3" w:themeFillTint="66"/>
            <w:vAlign w:val="bottom"/>
          </w:tcPr>
          <w:p w14:paraId="3F943E38" w14:textId="77777777" w:rsidR="005F3B64" w:rsidRPr="003D6BA0" w:rsidRDefault="00000000" w:rsidP="003D6BA0">
            <w:pPr>
              <w:pStyle w:val="GreenHeading1"/>
            </w:pPr>
            <w:sdt>
              <w:sdtPr>
                <w:id w:val="124049044"/>
                <w:placeholder>
                  <w:docPart w:val="075563BC464C4B439B0D9BD98A998593"/>
                </w:placeholder>
                <w:showingPlcHdr/>
                <w15:appearance w15:val="hidden"/>
              </w:sdtPr>
              <w:sdtContent>
                <w:r w:rsidR="003D6BA0" w:rsidRPr="003D6BA0">
                  <w:t>My reward chart</w:t>
                </w:r>
              </w:sdtContent>
            </w:sdt>
          </w:p>
        </w:tc>
        <w:tc>
          <w:tcPr>
            <w:tcW w:w="2931" w:type="dxa"/>
            <w:gridSpan w:val="5"/>
            <w:vMerge/>
            <w:shd w:val="clear" w:color="auto" w:fill="92D050"/>
          </w:tcPr>
          <w:p w14:paraId="3523B520" w14:textId="77777777" w:rsidR="005F3B64" w:rsidRPr="009073B9" w:rsidRDefault="005F3B64" w:rsidP="00EA5FD3"/>
        </w:tc>
        <w:tc>
          <w:tcPr>
            <w:tcW w:w="3269" w:type="dxa"/>
            <w:gridSpan w:val="2"/>
            <w:vMerge/>
            <w:shd w:val="clear" w:color="auto" w:fill="92D050"/>
          </w:tcPr>
          <w:p w14:paraId="35E84ABE" w14:textId="77777777" w:rsidR="005F3B64" w:rsidRPr="009073B9" w:rsidRDefault="005F3B64" w:rsidP="00EA5FD3"/>
        </w:tc>
        <w:tc>
          <w:tcPr>
            <w:tcW w:w="458" w:type="dxa"/>
            <w:gridSpan w:val="2"/>
            <w:vMerge/>
            <w:shd w:val="clear" w:color="auto" w:fill="D3ECB8" w:themeFill="accent3" w:themeFillTint="66"/>
          </w:tcPr>
          <w:p w14:paraId="2B8824C1" w14:textId="77777777" w:rsidR="005F3B64" w:rsidRPr="009073B9" w:rsidRDefault="005F3B64" w:rsidP="00EA5FD3"/>
        </w:tc>
      </w:tr>
      <w:tr w:rsidR="005F3B64" w:rsidRPr="009073B9" w14:paraId="3DC27C38" w14:textId="77777777" w:rsidTr="006F4BD5">
        <w:trPr>
          <w:trHeight w:val="1530"/>
        </w:trPr>
        <w:tc>
          <w:tcPr>
            <w:tcW w:w="411" w:type="dxa"/>
            <w:tcBorders>
              <w:bottom w:val="single" w:sz="18" w:space="0" w:color="49711E" w:themeColor="accent3" w:themeShade="80"/>
            </w:tcBorders>
            <w:shd w:val="clear" w:color="auto" w:fill="D3ECB8" w:themeFill="accent3" w:themeFillTint="66"/>
            <w:vAlign w:val="bottom"/>
          </w:tcPr>
          <w:p w14:paraId="378D48E7" w14:textId="77777777" w:rsidR="005F3B64" w:rsidRPr="009073B9" w:rsidRDefault="005F3B64" w:rsidP="00EA5FD3">
            <w:pPr>
              <w:jc w:val="right"/>
            </w:pPr>
          </w:p>
        </w:tc>
        <w:tc>
          <w:tcPr>
            <w:tcW w:w="7331" w:type="dxa"/>
            <w:gridSpan w:val="7"/>
            <w:tcBorders>
              <w:bottom w:val="single" w:sz="18" w:space="0" w:color="49711E" w:themeColor="accent3" w:themeShade="80"/>
            </w:tcBorders>
            <w:shd w:val="clear" w:color="auto" w:fill="D3ECB8" w:themeFill="accent3" w:themeFillTint="66"/>
            <w:vAlign w:val="bottom"/>
          </w:tcPr>
          <w:p w14:paraId="42329052" w14:textId="77777777" w:rsidR="005F3B64" w:rsidRPr="009073B9" w:rsidRDefault="005F3B64" w:rsidP="005F3B64">
            <w:pPr>
              <w:tabs>
                <w:tab w:val="left" w:pos="5347"/>
              </w:tabs>
              <w:ind w:left="1027"/>
            </w:pPr>
            <w:r w:rsidRPr="009073B9">
              <w:rPr>
                <w:noProof/>
              </w:rPr>
              <mc:AlternateContent>
                <mc:Choice Requires="wpg">
                  <w:drawing>
                    <wp:inline distT="0" distB="0" distL="0" distR="0" wp14:anchorId="109A8FD9" wp14:editId="148D31FB">
                      <wp:extent cx="1724025" cy="638810"/>
                      <wp:effectExtent l="0" t="0" r="9525" b="8890"/>
                      <wp:docPr id="41" name="Group 1" title="Graphic Placeholde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24025" cy="638810"/>
                                <a:chOff x="0" y="0"/>
                                <a:chExt cx="1412241" cy="510542"/>
                              </a:xfrm>
                            </wpg:grpSpPr>
                            <wps:wsp>
                              <wps:cNvPr id="42" name="Rectangle"/>
                              <wps:cNvSpPr/>
                              <wps:spPr>
                                <a:xfrm>
                                  <a:off x="965200" y="368301"/>
                                  <a:ext cx="104140" cy="19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B774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3" name="Shape"/>
                              <wps:cNvSpPr/>
                              <wps:spPr>
                                <a:xfrm>
                                  <a:off x="1054099" y="152401"/>
                                  <a:ext cx="355601" cy="2667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2880"/>
                                      </a:moveTo>
                                      <a:cubicBezTo>
                                        <a:pt x="21600" y="1234"/>
                                        <a:pt x="20597" y="0"/>
                                        <a:pt x="19440" y="0"/>
                                      </a:cubicBezTo>
                                      <a:lnTo>
                                        <a:pt x="2160" y="0"/>
                                      </a:lnTo>
                                      <a:cubicBezTo>
                                        <a:pt x="926" y="0"/>
                                        <a:pt x="0" y="1337"/>
                                        <a:pt x="0" y="2880"/>
                                      </a:cubicBezTo>
                                      <a:lnTo>
                                        <a:pt x="0" y="18720"/>
                                      </a:lnTo>
                                      <a:cubicBezTo>
                                        <a:pt x="0" y="20366"/>
                                        <a:pt x="1003" y="21600"/>
                                        <a:pt x="2160" y="21600"/>
                                      </a:cubicBezTo>
                                      <a:lnTo>
                                        <a:pt x="19440" y="21600"/>
                                      </a:lnTo>
                                      <a:cubicBezTo>
                                        <a:pt x="20674" y="21600"/>
                                        <a:pt x="21600" y="20263"/>
                                        <a:pt x="21600" y="18720"/>
                                      </a:cubicBezTo>
                                      <a:lnTo>
                                        <a:pt x="21600" y="28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9A8A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4" name="Rectangle"/>
                              <wps:cNvSpPr/>
                              <wps:spPr>
                                <a:xfrm>
                                  <a:off x="1054100" y="368301"/>
                                  <a:ext cx="358141" cy="58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204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5" name="Rectangle"/>
                              <wps:cNvSpPr/>
                              <wps:spPr>
                                <a:xfrm>
                                  <a:off x="558800" y="368301"/>
                                  <a:ext cx="104140" cy="19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B774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6" name="Rectangle"/>
                              <wps:cNvSpPr/>
                              <wps:spPr>
                                <a:xfrm>
                                  <a:off x="165100" y="139701"/>
                                  <a:ext cx="30481" cy="1028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6452F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7" name="Shape"/>
                              <wps:cNvSpPr/>
                              <wps:spPr>
                                <a:xfrm>
                                  <a:off x="127000" y="114300"/>
                                  <a:ext cx="101601" cy="584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0800"/>
                                      </a:moveTo>
                                      <a:cubicBezTo>
                                        <a:pt x="21600" y="16904"/>
                                        <a:pt x="18900" y="21600"/>
                                        <a:pt x="15390" y="21600"/>
                                      </a:cubicBezTo>
                                      <a:lnTo>
                                        <a:pt x="6210" y="21600"/>
                                      </a:lnTo>
                                      <a:cubicBezTo>
                                        <a:pt x="2700" y="21600"/>
                                        <a:pt x="0" y="16904"/>
                                        <a:pt x="0" y="10800"/>
                                      </a:cubicBezTo>
                                      <a:lnTo>
                                        <a:pt x="0" y="10800"/>
                                      </a:lnTo>
                                      <a:cubicBezTo>
                                        <a:pt x="0" y="4696"/>
                                        <a:pt x="2700" y="0"/>
                                        <a:pt x="6210" y="0"/>
                                      </a:cubicBezTo>
                                      <a:lnTo>
                                        <a:pt x="15390" y="0"/>
                                      </a:lnTo>
                                      <a:cubicBezTo>
                                        <a:pt x="18900" y="0"/>
                                        <a:pt x="21600" y="4696"/>
                                        <a:pt x="21600" y="10800"/>
                                      </a:cubicBezTo>
                                      <a:lnTo>
                                        <a:pt x="21600" y="10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B774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8" name="Shape"/>
                              <wps:cNvSpPr/>
                              <wps:spPr>
                                <a:xfrm>
                                  <a:off x="0" y="381001"/>
                                  <a:ext cx="179071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2255" y="0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140" y="21600"/>
                                      </a:lnTo>
                                      <a:lnTo>
                                        <a:pt x="21600" y="23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FAA98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9" name="Shape"/>
                              <wps:cNvSpPr/>
                              <wps:spPr>
                                <a:xfrm>
                                  <a:off x="50799" y="419101"/>
                                  <a:ext cx="90806" cy="4635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0" h="21308" extrusionOk="0">
                                      <a:moveTo>
                                        <a:pt x="11925" y="438"/>
                                      </a:moveTo>
                                      <a:cubicBezTo>
                                        <a:pt x="11625" y="-146"/>
                                        <a:pt x="11025" y="-146"/>
                                        <a:pt x="10725" y="438"/>
                                      </a:cubicBezTo>
                                      <a:lnTo>
                                        <a:pt x="225" y="17951"/>
                                      </a:lnTo>
                                      <a:cubicBezTo>
                                        <a:pt x="-75" y="18535"/>
                                        <a:pt x="-75" y="19703"/>
                                        <a:pt x="225" y="20286"/>
                                      </a:cubicBezTo>
                                      <a:cubicBezTo>
                                        <a:pt x="525" y="20870"/>
                                        <a:pt x="1125" y="20870"/>
                                        <a:pt x="1425" y="20286"/>
                                      </a:cubicBezTo>
                                      <a:lnTo>
                                        <a:pt x="11925" y="2773"/>
                                      </a:lnTo>
                                      <a:cubicBezTo>
                                        <a:pt x="12225" y="2189"/>
                                        <a:pt x="12225" y="1022"/>
                                        <a:pt x="11925" y="438"/>
                                      </a:cubicBezTo>
                                      <a:close/>
                                      <a:moveTo>
                                        <a:pt x="21225" y="11530"/>
                                      </a:moveTo>
                                      <a:cubicBezTo>
                                        <a:pt x="20925" y="10946"/>
                                        <a:pt x="20325" y="10946"/>
                                        <a:pt x="20025" y="11530"/>
                                      </a:cubicBezTo>
                                      <a:lnTo>
                                        <a:pt x="16125" y="18535"/>
                                      </a:lnTo>
                                      <a:cubicBezTo>
                                        <a:pt x="15825" y="19119"/>
                                        <a:pt x="15825" y="20286"/>
                                        <a:pt x="16125" y="20870"/>
                                      </a:cubicBezTo>
                                      <a:cubicBezTo>
                                        <a:pt x="16425" y="21454"/>
                                        <a:pt x="17025" y="21454"/>
                                        <a:pt x="17325" y="20870"/>
                                      </a:cubicBezTo>
                                      <a:lnTo>
                                        <a:pt x="21225" y="13865"/>
                                      </a:lnTo>
                                      <a:cubicBezTo>
                                        <a:pt x="21525" y="13281"/>
                                        <a:pt x="21525" y="12114"/>
                                        <a:pt x="21225" y="11530"/>
                                      </a:cubicBezTo>
                                      <a:close/>
                                      <a:moveTo>
                                        <a:pt x="16425" y="5692"/>
                                      </a:moveTo>
                                      <a:cubicBezTo>
                                        <a:pt x="16125" y="5108"/>
                                        <a:pt x="15525" y="5108"/>
                                        <a:pt x="15225" y="5692"/>
                                      </a:cubicBezTo>
                                      <a:lnTo>
                                        <a:pt x="8025" y="17951"/>
                                      </a:lnTo>
                                      <a:cubicBezTo>
                                        <a:pt x="7725" y="18535"/>
                                        <a:pt x="7725" y="19703"/>
                                        <a:pt x="8025" y="20286"/>
                                      </a:cubicBezTo>
                                      <a:cubicBezTo>
                                        <a:pt x="8325" y="20870"/>
                                        <a:pt x="8925" y="20870"/>
                                        <a:pt x="9225" y="20286"/>
                                      </a:cubicBezTo>
                                      <a:lnTo>
                                        <a:pt x="16425" y="8027"/>
                                      </a:lnTo>
                                      <a:cubicBezTo>
                                        <a:pt x="16725" y="7443"/>
                                        <a:pt x="16725" y="6859"/>
                                        <a:pt x="16425" y="56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0" name="Shape"/>
                              <wps:cNvSpPr/>
                              <wps:spPr>
                                <a:xfrm>
                                  <a:off x="63499" y="215901"/>
                                  <a:ext cx="510542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0800"/>
                                      </a:moveTo>
                                      <a:cubicBezTo>
                                        <a:pt x="21600" y="16680"/>
                                        <a:pt x="19451" y="21600"/>
                                        <a:pt x="16764" y="21600"/>
                                      </a:cubicBezTo>
                                      <a:lnTo>
                                        <a:pt x="4836" y="21600"/>
                                      </a:lnTo>
                                      <a:cubicBezTo>
                                        <a:pt x="2203" y="21600"/>
                                        <a:pt x="0" y="16800"/>
                                        <a:pt x="0" y="10800"/>
                                      </a:cubicBezTo>
                                      <a:lnTo>
                                        <a:pt x="0" y="10800"/>
                                      </a:lnTo>
                                      <a:cubicBezTo>
                                        <a:pt x="0" y="4920"/>
                                        <a:pt x="2149" y="0"/>
                                        <a:pt x="4836" y="0"/>
                                      </a:cubicBezTo>
                                      <a:lnTo>
                                        <a:pt x="16764" y="0"/>
                                      </a:lnTo>
                                      <a:cubicBezTo>
                                        <a:pt x="19451" y="0"/>
                                        <a:pt x="21600" y="4800"/>
                                        <a:pt x="21600" y="10800"/>
                                      </a:cubicBezTo>
                                      <a:lnTo>
                                        <a:pt x="21600" y="10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204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1" name="Shape"/>
                              <wps:cNvSpPr/>
                              <wps:spPr>
                                <a:xfrm>
                                  <a:off x="63499" y="215900"/>
                                  <a:ext cx="95251" cy="2159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7280" y="0"/>
                                      </a:moveTo>
                                      <a:cubicBezTo>
                                        <a:pt x="7200" y="1525"/>
                                        <a:pt x="0" y="5718"/>
                                        <a:pt x="0" y="10800"/>
                                      </a:cubicBezTo>
                                      <a:cubicBezTo>
                                        <a:pt x="0" y="15882"/>
                                        <a:pt x="7488" y="20202"/>
                                        <a:pt x="17856" y="21600"/>
                                      </a:cubicBezTo>
                                      <a:cubicBezTo>
                                        <a:pt x="20160" y="18551"/>
                                        <a:pt x="21600" y="14993"/>
                                        <a:pt x="21600" y="11054"/>
                                      </a:cubicBezTo>
                                      <a:cubicBezTo>
                                        <a:pt x="21600" y="6988"/>
                                        <a:pt x="19872" y="3176"/>
                                        <a:pt x="172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574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2" name="Shape"/>
                              <wps:cNvSpPr/>
                              <wps:spPr>
                                <a:xfrm>
                                  <a:off x="63500" y="241300"/>
                                  <a:ext cx="57150" cy="18161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6800" y="0"/>
                                      </a:moveTo>
                                      <a:cubicBezTo>
                                        <a:pt x="6720" y="2417"/>
                                        <a:pt x="0" y="6344"/>
                                        <a:pt x="0" y="10724"/>
                                      </a:cubicBezTo>
                                      <a:cubicBezTo>
                                        <a:pt x="0" y="15105"/>
                                        <a:pt x="6720" y="19032"/>
                                        <a:pt x="17280" y="21600"/>
                                      </a:cubicBezTo>
                                      <a:cubicBezTo>
                                        <a:pt x="20160" y="18428"/>
                                        <a:pt x="21600" y="14954"/>
                                        <a:pt x="21600" y="11178"/>
                                      </a:cubicBezTo>
                                      <a:cubicBezTo>
                                        <a:pt x="21600" y="7099"/>
                                        <a:pt x="20160" y="3323"/>
                                        <a:pt x="16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1394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3" name="Rectangle"/>
                              <wps:cNvSpPr/>
                              <wps:spPr>
                                <a:xfrm>
                                  <a:off x="330200" y="38101"/>
                                  <a:ext cx="250190" cy="403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03459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0" name="Shape"/>
                              <wps:cNvSpPr/>
                              <wps:spPr>
                                <a:xfrm>
                                  <a:off x="304799" y="0"/>
                                  <a:ext cx="290831" cy="635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9242" y="0"/>
                                      </a:moveTo>
                                      <a:lnTo>
                                        <a:pt x="2358" y="0"/>
                                      </a:lnTo>
                                      <a:cubicBezTo>
                                        <a:pt x="1038" y="0"/>
                                        <a:pt x="0" y="4752"/>
                                        <a:pt x="0" y="10800"/>
                                      </a:cubicBezTo>
                                      <a:cubicBezTo>
                                        <a:pt x="0" y="16848"/>
                                        <a:pt x="1038" y="21600"/>
                                        <a:pt x="2358" y="21600"/>
                                      </a:cubicBezTo>
                                      <a:lnTo>
                                        <a:pt x="19242" y="21600"/>
                                      </a:lnTo>
                                      <a:cubicBezTo>
                                        <a:pt x="20562" y="21600"/>
                                        <a:pt x="21600" y="16848"/>
                                        <a:pt x="21600" y="10800"/>
                                      </a:cubicBezTo>
                                      <a:cubicBezTo>
                                        <a:pt x="21600" y="4752"/>
                                        <a:pt x="20562" y="0"/>
                                        <a:pt x="1924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FAA98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1" name="Shape"/>
                              <wps:cNvSpPr/>
                              <wps:spPr>
                                <a:xfrm>
                                  <a:off x="152400" y="304801"/>
                                  <a:ext cx="438150" cy="2057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29" y="12400"/>
                                      </a:moveTo>
                                      <a:cubicBezTo>
                                        <a:pt x="939" y="12400"/>
                                        <a:pt x="0" y="14400"/>
                                        <a:pt x="0" y="16933"/>
                                      </a:cubicBezTo>
                                      <a:cubicBezTo>
                                        <a:pt x="0" y="19467"/>
                                        <a:pt x="939" y="21467"/>
                                        <a:pt x="2129" y="21467"/>
                                      </a:cubicBezTo>
                                      <a:cubicBezTo>
                                        <a:pt x="3318" y="21467"/>
                                        <a:pt x="4257" y="19467"/>
                                        <a:pt x="4257" y="16933"/>
                                      </a:cubicBezTo>
                                      <a:cubicBezTo>
                                        <a:pt x="4257" y="14533"/>
                                        <a:pt x="3318" y="12400"/>
                                        <a:pt x="2129" y="12400"/>
                                      </a:cubicBezTo>
                                      <a:close/>
                                      <a:moveTo>
                                        <a:pt x="7701" y="12400"/>
                                      </a:moveTo>
                                      <a:cubicBezTo>
                                        <a:pt x="6511" y="12400"/>
                                        <a:pt x="5572" y="14400"/>
                                        <a:pt x="5572" y="16933"/>
                                      </a:cubicBezTo>
                                      <a:cubicBezTo>
                                        <a:pt x="5572" y="19467"/>
                                        <a:pt x="6511" y="21467"/>
                                        <a:pt x="7701" y="21467"/>
                                      </a:cubicBezTo>
                                      <a:cubicBezTo>
                                        <a:pt x="8890" y="21467"/>
                                        <a:pt x="9830" y="19467"/>
                                        <a:pt x="9830" y="16933"/>
                                      </a:cubicBezTo>
                                      <a:cubicBezTo>
                                        <a:pt x="9830" y="14533"/>
                                        <a:pt x="8890" y="12400"/>
                                        <a:pt x="7701" y="12400"/>
                                      </a:cubicBezTo>
                                      <a:close/>
                                      <a:moveTo>
                                        <a:pt x="16529" y="0"/>
                                      </a:moveTo>
                                      <a:cubicBezTo>
                                        <a:pt x="13711" y="0"/>
                                        <a:pt x="11457" y="4800"/>
                                        <a:pt x="11457" y="10800"/>
                                      </a:cubicBezTo>
                                      <a:cubicBezTo>
                                        <a:pt x="11457" y="16800"/>
                                        <a:pt x="13711" y="21600"/>
                                        <a:pt x="16529" y="21600"/>
                                      </a:cubicBezTo>
                                      <a:cubicBezTo>
                                        <a:pt x="19346" y="21600"/>
                                        <a:pt x="21600" y="16800"/>
                                        <a:pt x="21600" y="10800"/>
                                      </a:cubicBezTo>
                                      <a:cubicBezTo>
                                        <a:pt x="21600" y="4800"/>
                                        <a:pt x="19346" y="0"/>
                                        <a:pt x="1652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452F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2" name="Shape"/>
                              <wps:cNvSpPr/>
                              <wps:spPr>
                                <a:xfrm>
                                  <a:off x="647700" y="419100"/>
                                  <a:ext cx="751841" cy="86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241" y="0"/>
                                      </a:moveTo>
                                      <a:cubicBezTo>
                                        <a:pt x="547" y="0"/>
                                        <a:pt x="0" y="4765"/>
                                        <a:pt x="0" y="10800"/>
                                      </a:cubicBezTo>
                                      <a:cubicBezTo>
                                        <a:pt x="0" y="16835"/>
                                        <a:pt x="547" y="21600"/>
                                        <a:pt x="1241" y="21600"/>
                                      </a:cubicBezTo>
                                      <a:cubicBezTo>
                                        <a:pt x="1934" y="21600"/>
                                        <a:pt x="2481" y="16835"/>
                                        <a:pt x="2481" y="10800"/>
                                      </a:cubicBezTo>
                                      <a:cubicBezTo>
                                        <a:pt x="2481" y="5082"/>
                                        <a:pt x="1897" y="0"/>
                                        <a:pt x="1241" y="0"/>
                                      </a:cubicBezTo>
                                      <a:close/>
                                      <a:moveTo>
                                        <a:pt x="8720" y="0"/>
                                      </a:moveTo>
                                      <a:cubicBezTo>
                                        <a:pt x="8027" y="0"/>
                                        <a:pt x="7480" y="4765"/>
                                        <a:pt x="7480" y="10800"/>
                                      </a:cubicBezTo>
                                      <a:cubicBezTo>
                                        <a:pt x="7480" y="16835"/>
                                        <a:pt x="8027" y="21600"/>
                                        <a:pt x="8720" y="21600"/>
                                      </a:cubicBezTo>
                                      <a:cubicBezTo>
                                        <a:pt x="9414" y="21600"/>
                                        <a:pt x="9961" y="16835"/>
                                        <a:pt x="9961" y="10800"/>
                                      </a:cubicBezTo>
                                      <a:cubicBezTo>
                                        <a:pt x="9961" y="5082"/>
                                        <a:pt x="9414" y="0"/>
                                        <a:pt x="8720" y="0"/>
                                      </a:cubicBezTo>
                                      <a:close/>
                                      <a:moveTo>
                                        <a:pt x="20359" y="0"/>
                                      </a:moveTo>
                                      <a:cubicBezTo>
                                        <a:pt x="19666" y="0"/>
                                        <a:pt x="19119" y="4765"/>
                                        <a:pt x="19119" y="10800"/>
                                      </a:cubicBezTo>
                                      <a:cubicBezTo>
                                        <a:pt x="19119" y="16835"/>
                                        <a:pt x="19666" y="21600"/>
                                        <a:pt x="20359" y="21600"/>
                                      </a:cubicBezTo>
                                      <a:cubicBezTo>
                                        <a:pt x="21053" y="21600"/>
                                        <a:pt x="21600" y="16835"/>
                                        <a:pt x="21600" y="10800"/>
                                      </a:cubicBezTo>
                                      <a:cubicBezTo>
                                        <a:pt x="21600" y="5082"/>
                                        <a:pt x="21053" y="0"/>
                                        <a:pt x="20359" y="0"/>
                                      </a:cubicBezTo>
                                      <a:close/>
                                      <a:moveTo>
                                        <a:pt x="12843" y="0"/>
                                      </a:moveTo>
                                      <a:cubicBezTo>
                                        <a:pt x="12150" y="0"/>
                                        <a:pt x="11603" y="4765"/>
                                        <a:pt x="11603" y="10800"/>
                                      </a:cubicBezTo>
                                      <a:cubicBezTo>
                                        <a:pt x="11603" y="16835"/>
                                        <a:pt x="12150" y="21600"/>
                                        <a:pt x="12843" y="21600"/>
                                      </a:cubicBezTo>
                                      <a:cubicBezTo>
                                        <a:pt x="13536" y="21600"/>
                                        <a:pt x="14084" y="16835"/>
                                        <a:pt x="14084" y="10800"/>
                                      </a:cubicBezTo>
                                      <a:cubicBezTo>
                                        <a:pt x="14084" y="5082"/>
                                        <a:pt x="13536" y="0"/>
                                        <a:pt x="128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452F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3" name="Shape"/>
                              <wps:cNvSpPr/>
                              <wps:spPr>
                                <a:xfrm>
                                  <a:off x="190499" y="381000"/>
                                  <a:ext cx="1183641" cy="889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9294" y="17280"/>
                                      </a:moveTo>
                                      <a:cubicBezTo>
                                        <a:pt x="9201" y="17280"/>
                                        <a:pt x="9131" y="18206"/>
                                        <a:pt x="9131" y="19440"/>
                                      </a:cubicBezTo>
                                      <a:cubicBezTo>
                                        <a:pt x="9131" y="20674"/>
                                        <a:pt x="9201" y="21600"/>
                                        <a:pt x="9294" y="21600"/>
                                      </a:cubicBezTo>
                                      <a:cubicBezTo>
                                        <a:pt x="9386" y="21600"/>
                                        <a:pt x="9456" y="20674"/>
                                        <a:pt x="9456" y="19440"/>
                                      </a:cubicBezTo>
                                      <a:cubicBezTo>
                                        <a:pt x="9456" y="18206"/>
                                        <a:pt x="9386" y="17280"/>
                                        <a:pt x="9294" y="17280"/>
                                      </a:cubicBezTo>
                                      <a:close/>
                                      <a:moveTo>
                                        <a:pt x="5493" y="0"/>
                                      </a:moveTo>
                                      <a:cubicBezTo>
                                        <a:pt x="5284" y="0"/>
                                        <a:pt x="5099" y="2469"/>
                                        <a:pt x="5099" y="5246"/>
                                      </a:cubicBezTo>
                                      <a:cubicBezTo>
                                        <a:pt x="5099" y="8023"/>
                                        <a:pt x="5284" y="10491"/>
                                        <a:pt x="5493" y="10491"/>
                                      </a:cubicBezTo>
                                      <a:cubicBezTo>
                                        <a:pt x="5701" y="10491"/>
                                        <a:pt x="5887" y="8023"/>
                                        <a:pt x="5887" y="5246"/>
                                      </a:cubicBezTo>
                                      <a:cubicBezTo>
                                        <a:pt x="5887" y="2160"/>
                                        <a:pt x="5724" y="0"/>
                                        <a:pt x="5493" y="0"/>
                                      </a:cubicBezTo>
                                      <a:close/>
                                      <a:moveTo>
                                        <a:pt x="162" y="17280"/>
                                      </a:moveTo>
                                      <a:cubicBezTo>
                                        <a:pt x="70" y="17280"/>
                                        <a:pt x="0" y="18206"/>
                                        <a:pt x="0" y="19440"/>
                                      </a:cubicBezTo>
                                      <a:cubicBezTo>
                                        <a:pt x="0" y="20674"/>
                                        <a:pt x="70" y="21600"/>
                                        <a:pt x="162" y="21600"/>
                                      </a:cubicBezTo>
                                      <a:cubicBezTo>
                                        <a:pt x="255" y="21600"/>
                                        <a:pt x="324" y="20674"/>
                                        <a:pt x="324" y="19440"/>
                                      </a:cubicBezTo>
                                      <a:cubicBezTo>
                                        <a:pt x="324" y="18206"/>
                                        <a:pt x="255" y="17280"/>
                                        <a:pt x="162" y="17280"/>
                                      </a:cubicBezTo>
                                      <a:close/>
                                      <a:moveTo>
                                        <a:pt x="2225" y="17280"/>
                                      </a:moveTo>
                                      <a:cubicBezTo>
                                        <a:pt x="2132" y="17280"/>
                                        <a:pt x="2063" y="18206"/>
                                        <a:pt x="2063" y="19440"/>
                                      </a:cubicBezTo>
                                      <a:cubicBezTo>
                                        <a:pt x="2063" y="20674"/>
                                        <a:pt x="2132" y="21600"/>
                                        <a:pt x="2225" y="21600"/>
                                      </a:cubicBezTo>
                                      <a:cubicBezTo>
                                        <a:pt x="2318" y="21600"/>
                                        <a:pt x="2387" y="20674"/>
                                        <a:pt x="2387" y="19440"/>
                                      </a:cubicBezTo>
                                      <a:cubicBezTo>
                                        <a:pt x="2387" y="18206"/>
                                        <a:pt x="2318" y="17280"/>
                                        <a:pt x="2225" y="17280"/>
                                      </a:cubicBezTo>
                                      <a:close/>
                                      <a:moveTo>
                                        <a:pt x="21438" y="17280"/>
                                      </a:moveTo>
                                      <a:cubicBezTo>
                                        <a:pt x="21345" y="17280"/>
                                        <a:pt x="21276" y="18206"/>
                                        <a:pt x="21276" y="19440"/>
                                      </a:cubicBezTo>
                                      <a:cubicBezTo>
                                        <a:pt x="21276" y="20674"/>
                                        <a:pt x="21345" y="21600"/>
                                        <a:pt x="21438" y="21600"/>
                                      </a:cubicBezTo>
                                      <a:cubicBezTo>
                                        <a:pt x="21530" y="21600"/>
                                        <a:pt x="21600" y="20674"/>
                                        <a:pt x="21600" y="19440"/>
                                      </a:cubicBezTo>
                                      <a:cubicBezTo>
                                        <a:pt x="21600" y="18206"/>
                                        <a:pt x="21530" y="17280"/>
                                        <a:pt x="21438" y="17280"/>
                                      </a:cubicBezTo>
                                      <a:close/>
                                      <a:moveTo>
                                        <a:pt x="14045" y="17280"/>
                                      </a:moveTo>
                                      <a:cubicBezTo>
                                        <a:pt x="13952" y="17280"/>
                                        <a:pt x="13882" y="18206"/>
                                        <a:pt x="13882" y="19440"/>
                                      </a:cubicBezTo>
                                      <a:cubicBezTo>
                                        <a:pt x="13882" y="20674"/>
                                        <a:pt x="13952" y="21600"/>
                                        <a:pt x="14045" y="21600"/>
                                      </a:cubicBezTo>
                                      <a:cubicBezTo>
                                        <a:pt x="14137" y="21600"/>
                                        <a:pt x="14207" y="20674"/>
                                        <a:pt x="14207" y="19440"/>
                                      </a:cubicBezTo>
                                      <a:cubicBezTo>
                                        <a:pt x="14230" y="18206"/>
                                        <a:pt x="14137" y="17280"/>
                                        <a:pt x="14045" y="17280"/>
                                      </a:cubicBezTo>
                                      <a:close/>
                                      <a:moveTo>
                                        <a:pt x="16664" y="17280"/>
                                      </a:moveTo>
                                      <a:cubicBezTo>
                                        <a:pt x="16571" y="17280"/>
                                        <a:pt x="16501" y="18206"/>
                                        <a:pt x="16501" y="19440"/>
                                      </a:cubicBezTo>
                                      <a:cubicBezTo>
                                        <a:pt x="16501" y="20674"/>
                                        <a:pt x="16571" y="21600"/>
                                        <a:pt x="16664" y="21600"/>
                                      </a:cubicBezTo>
                                      <a:cubicBezTo>
                                        <a:pt x="16756" y="21600"/>
                                        <a:pt x="16826" y="20674"/>
                                        <a:pt x="16826" y="19440"/>
                                      </a:cubicBezTo>
                                      <a:cubicBezTo>
                                        <a:pt x="16826" y="18206"/>
                                        <a:pt x="16756" y="17280"/>
                                        <a:pt x="16664" y="172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60F0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4" name="Shape"/>
                              <wps:cNvSpPr/>
                              <wps:spPr>
                                <a:xfrm>
                                  <a:off x="647699" y="152401"/>
                                  <a:ext cx="355601" cy="2667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9594" y="0"/>
                                      </a:moveTo>
                                      <a:lnTo>
                                        <a:pt x="2237" y="0"/>
                                      </a:lnTo>
                                      <a:cubicBezTo>
                                        <a:pt x="1003" y="0"/>
                                        <a:pt x="0" y="1646"/>
                                        <a:pt x="0" y="3291"/>
                                      </a:cubicBezTo>
                                      <a:lnTo>
                                        <a:pt x="0" y="18720"/>
                                      </a:lnTo>
                                      <a:cubicBezTo>
                                        <a:pt x="0" y="20366"/>
                                        <a:pt x="1003" y="21600"/>
                                        <a:pt x="2237" y="21600"/>
                                      </a:cubicBezTo>
                                      <a:lnTo>
                                        <a:pt x="19594" y="21600"/>
                                      </a:lnTo>
                                      <a:cubicBezTo>
                                        <a:pt x="20829" y="21600"/>
                                        <a:pt x="21600" y="20263"/>
                                        <a:pt x="21600" y="18720"/>
                                      </a:cubicBezTo>
                                      <a:lnTo>
                                        <a:pt x="21600" y="3291"/>
                                      </a:lnTo>
                                      <a:cubicBezTo>
                                        <a:pt x="21600" y="1646"/>
                                        <a:pt x="20829" y="0"/>
                                        <a:pt x="1959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574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5" name="Rectangle"/>
                              <wps:cNvSpPr/>
                              <wps:spPr>
                                <a:xfrm>
                                  <a:off x="647700" y="368301"/>
                                  <a:ext cx="358141" cy="58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204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6" name="Shape"/>
                              <wps:cNvSpPr/>
                              <wps:spPr>
                                <a:xfrm>
                                  <a:off x="393700" y="88900"/>
                                  <a:ext cx="977900" cy="226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7153" y="11771"/>
                                      </a:moveTo>
                                      <a:cubicBezTo>
                                        <a:pt x="6732" y="11771"/>
                                        <a:pt x="6452" y="13348"/>
                                        <a:pt x="6452" y="15169"/>
                                      </a:cubicBezTo>
                                      <a:lnTo>
                                        <a:pt x="6452" y="18202"/>
                                      </a:lnTo>
                                      <a:cubicBezTo>
                                        <a:pt x="6452" y="20144"/>
                                        <a:pt x="6732" y="21600"/>
                                        <a:pt x="7153" y="21600"/>
                                      </a:cubicBezTo>
                                      <a:cubicBezTo>
                                        <a:pt x="7574" y="21600"/>
                                        <a:pt x="7855" y="20022"/>
                                        <a:pt x="7855" y="18202"/>
                                      </a:cubicBezTo>
                                      <a:lnTo>
                                        <a:pt x="7855" y="15169"/>
                                      </a:lnTo>
                                      <a:cubicBezTo>
                                        <a:pt x="7855" y="13348"/>
                                        <a:pt x="7574" y="11771"/>
                                        <a:pt x="7153" y="11771"/>
                                      </a:cubicBezTo>
                                      <a:close/>
                                      <a:moveTo>
                                        <a:pt x="9538" y="11771"/>
                                      </a:moveTo>
                                      <a:cubicBezTo>
                                        <a:pt x="9117" y="11771"/>
                                        <a:pt x="8696" y="13348"/>
                                        <a:pt x="8696" y="15169"/>
                                      </a:cubicBezTo>
                                      <a:lnTo>
                                        <a:pt x="8696" y="18202"/>
                                      </a:lnTo>
                                      <a:cubicBezTo>
                                        <a:pt x="8696" y="20144"/>
                                        <a:pt x="9117" y="21600"/>
                                        <a:pt x="9538" y="21600"/>
                                      </a:cubicBezTo>
                                      <a:cubicBezTo>
                                        <a:pt x="9958" y="21600"/>
                                        <a:pt x="10379" y="20022"/>
                                        <a:pt x="10379" y="18202"/>
                                      </a:cubicBezTo>
                                      <a:lnTo>
                                        <a:pt x="10379" y="15169"/>
                                      </a:lnTo>
                                      <a:cubicBezTo>
                                        <a:pt x="10379" y="13348"/>
                                        <a:pt x="9958" y="11771"/>
                                        <a:pt x="9538" y="11771"/>
                                      </a:cubicBezTo>
                                      <a:close/>
                                      <a:moveTo>
                                        <a:pt x="0" y="16989"/>
                                      </a:moveTo>
                                      <a:lnTo>
                                        <a:pt x="2525" y="16989"/>
                                      </a:lnTo>
                                      <a:lnTo>
                                        <a:pt x="25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989"/>
                                      </a:lnTo>
                                      <a:close/>
                                      <a:moveTo>
                                        <a:pt x="16130" y="11771"/>
                                      </a:moveTo>
                                      <a:cubicBezTo>
                                        <a:pt x="15709" y="11771"/>
                                        <a:pt x="15429" y="13348"/>
                                        <a:pt x="15429" y="15169"/>
                                      </a:cubicBezTo>
                                      <a:lnTo>
                                        <a:pt x="15429" y="18202"/>
                                      </a:lnTo>
                                      <a:cubicBezTo>
                                        <a:pt x="15429" y="20144"/>
                                        <a:pt x="15709" y="21600"/>
                                        <a:pt x="16130" y="21600"/>
                                      </a:cubicBezTo>
                                      <a:cubicBezTo>
                                        <a:pt x="16551" y="21600"/>
                                        <a:pt x="16831" y="20022"/>
                                        <a:pt x="16831" y="18202"/>
                                      </a:cubicBezTo>
                                      <a:lnTo>
                                        <a:pt x="16831" y="15169"/>
                                      </a:lnTo>
                                      <a:cubicBezTo>
                                        <a:pt x="16831" y="13348"/>
                                        <a:pt x="16551" y="11771"/>
                                        <a:pt x="16130" y="11771"/>
                                      </a:cubicBezTo>
                                      <a:close/>
                                      <a:moveTo>
                                        <a:pt x="20899" y="11771"/>
                                      </a:moveTo>
                                      <a:cubicBezTo>
                                        <a:pt x="20478" y="11771"/>
                                        <a:pt x="20197" y="13348"/>
                                        <a:pt x="20197" y="15169"/>
                                      </a:cubicBezTo>
                                      <a:lnTo>
                                        <a:pt x="20197" y="18202"/>
                                      </a:lnTo>
                                      <a:cubicBezTo>
                                        <a:pt x="20197" y="20144"/>
                                        <a:pt x="20478" y="21600"/>
                                        <a:pt x="20899" y="21600"/>
                                      </a:cubicBezTo>
                                      <a:cubicBezTo>
                                        <a:pt x="21319" y="21600"/>
                                        <a:pt x="21600" y="20022"/>
                                        <a:pt x="21600" y="18202"/>
                                      </a:cubicBezTo>
                                      <a:lnTo>
                                        <a:pt x="21600" y="15169"/>
                                      </a:lnTo>
                                      <a:cubicBezTo>
                                        <a:pt x="21600" y="13348"/>
                                        <a:pt x="21319" y="11771"/>
                                        <a:pt x="20899" y="11771"/>
                                      </a:cubicBezTo>
                                      <a:close/>
                                      <a:moveTo>
                                        <a:pt x="18514" y="11771"/>
                                      </a:moveTo>
                                      <a:cubicBezTo>
                                        <a:pt x="18094" y="11771"/>
                                        <a:pt x="17673" y="13348"/>
                                        <a:pt x="17673" y="15169"/>
                                      </a:cubicBezTo>
                                      <a:lnTo>
                                        <a:pt x="17673" y="18202"/>
                                      </a:lnTo>
                                      <a:cubicBezTo>
                                        <a:pt x="17673" y="20144"/>
                                        <a:pt x="18094" y="21600"/>
                                        <a:pt x="18514" y="21600"/>
                                      </a:cubicBezTo>
                                      <a:cubicBezTo>
                                        <a:pt x="18935" y="21600"/>
                                        <a:pt x="19356" y="20022"/>
                                        <a:pt x="19356" y="18202"/>
                                      </a:cubicBezTo>
                                      <a:lnTo>
                                        <a:pt x="19356" y="15169"/>
                                      </a:lnTo>
                                      <a:cubicBezTo>
                                        <a:pt x="19356" y="13348"/>
                                        <a:pt x="18935" y="11771"/>
                                        <a:pt x="18514" y="11771"/>
                                      </a:cubicBezTo>
                                      <a:close/>
                                      <a:moveTo>
                                        <a:pt x="12062" y="11771"/>
                                      </a:moveTo>
                                      <a:cubicBezTo>
                                        <a:pt x="11642" y="11771"/>
                                        <a:pt x="11221" y="13348"/>
                                        <a:pt x="11221" y="15169"/>
                                      </a:cubicBezTo>
                                      <a:lnTo>
                                        <a:pt x="11221" y="18202"/>
                                      </a:lnTo>
                                      <a:cubicBezTo>
                                        <a:pt x="11221" y="20144"/>
                                        <a:pt x="11642" y="21600"/>
                                        <a:pt x="12062" y="21600"/>
                                      </a:cubicBezTo>
                                      <a:cubicBezTo>
                                        <a:pt x="12483" y="21600"/>
                                        <a:pt x="12904" y="20022"/>
                                        <a:pt x="12904" y="18202"/>
                                      </a:cubicBezTo>
                                      <a:lnTo>
                                        <a:pt x="12904" y="15169"/>
                                      </a:lnTo>
                                      <a:cubicBezTo>
                                        <a:pt x="12904" y="13348"/>
                                        <a:pt x="12483" y="11771"/>
                                        <a:pt x="12062" y="1177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1D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B4584A" id="Group 1" o:spid="_x0000_s1026" alt="Title: Graphic Placeholder" style="width:135.75pt;height:50.3pt;mso-position-horizontal-relative:char;mso-position-vertical-relative:line" coordsize="14122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">
                      <v:rect id="Rectangle" o:spid="_x0000_s1027" style="position:absolute;left:9652;top:3683;width:1041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" fillcolor="#bb7746" stroked="f" strokeweight="1pt">
                        <v:stroke miterlimit="4"/>
                        <v:textbox inset="3pt,3pt,3pt,3pt"/>
                      </v:rect>
                      <v:shape id="Shape" o:spid="_x0000_s1028" style="position:absolute;left:10540;top:1524;width:3557;height:266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" path="m21600,2880c21600,1234,20597,,19440,l2160,c926,,,1337,,2880l,18720v,1646,1003,2880,2160,2880l19440,21600v1234,,2160,-1337,2160,-2880l21600,2880xe" fillcolor="#399a8a" stroked="f" strokeweight="1pt">
                        <v:stroke miterlimit="4" joinstyle="miter"/>
                        <v:path arrowok="t" o:extrusionok="f" o:connecttype="custom" o:connectlocs="177801,133350;177801,133350;177801,133350;177801,133350" o:connectangles="0,90,180,270"/>
                      </v:shape>
                      <v:rect id="Rectangle" o:spid="_x0000_s1029" style="position:absolute;left:10541;top:3683;width:3581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" fillcolor="#922041" stroked="f" strokeweight="1pt">
                        <v:stroke miterlimit="4"/>
                        <v:textbox inset="3pt,3pt,3pt,3pt"/>
                      </v:rect>
                      <v:rect id="Rectangle" o:spid="_x0000_s1030" style="position:absolute;left:5588;top:3683;width:1041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" fillcolor="#bb7746" stroked="f" strokeweight="1pt">
                        <v:stroke miterlimit="4"/>
                        <v:textbox inset="3pt,3pt,3pt,3pt"/>
                      </v:rect>
                      <v:rect id="Rectangle" o:spid="_x0000_s1031" style="position:absolute;left:1651;top:1397;width:304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" fillcolor="#86452f" stroked="f" strokeweight="1pt">
                        <v:stroke miterlimit="4"/>
                        <v:textbox inset="3pt,3pt,3pt,3pt"/>
                      </v:rect>
                      <v:shape id="Shape" o:spid="_x0000_s1032" style="position:absolute;left:1270;top:1143;width:1016;height:5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" path="m21600,10800v,6104,-2700,10800,-6210,10800l6210,21600c2700,21600,,16904,,10800r,c,4696,2700,,6210,r9180,c18900,,21600,4696,21600,10800r,xe" fillcolor="#bb7746" stroked="f" strokeweight="1pt">
                        <v:stroke miterlimit="4" joinstyle="miter"/>
                        <v:path arrowok="t" o:extrusionok="f" o:connecttype="custom" o:connectlocs="50801,29211;50801,29211;50801,29211;50801,29211" o:connectangles="0,90,180,270"/>
                      </v:shape>
                      <v:shape id="Shape" o:spid="_x0000_s1033" style="position:absolute;top:3810;width:1790;height:8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" path="m12255,l,21600r21140,l21600,2326,12255,xe" fillcolor="#3faa98" stroked="f" strokeweight="1pt">
                        <v:stroke miterlimit="4" joinstyle="miter"/>
                        <v:path arrowok="t" o:extrusionok="f" o:connecttype="custom" o:connectlocs="89536,41275;89536,41275;89536,41275;89536,41275" o:connectangles="0,90,180,270"/>
                      </v:shape>
                      <v:shape id="Shape" o:spid="_x0000_s1034" style="position:absolute;left:507;top:4191;width:909;height:463;visibility:visible;mso-wrap-style:square;v-text-anchor:middle" coordsize="21450,2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" path="m11925,438v-300,-584,-900,-584,-1200,l225,17951v-300,584,-300,1752,,2335c525,20870,1125,20870,1425,20286l11925,2773v300,-584,300,-1751,,-2335xm21225,11530v-300,-584,-900,-584,-1200,l16125,18535v-300,584,-300,1751,,2335c16425,21454,17025,21454,17325,20870r3900,-7005c21525,13281,21525,12114,21225,11530xm16425,5692v-300,-584,-900,-584,-1200,l8025,17951v-300,584,-300,1752,,2335c8325,20870,8925,20870,9225,20286l16425,8027v300,-584,300,-1168,,-2335xe" fillcolor="black" stroked="f" strokeweight="1pt">
                        <v:stroke miterlimit="4" joinstyle="miter"/>
                        <v:path arrowok="t" o:extrusionok="f" o:connecttype="custom" o:connectlocs="45403,23178;45403,23178;45403,23178;45403,23178" o:connectangles="0,90,180,270"/>
                      </v:shape>
                      <v:shape id="Shape" o:spid="_x0000_s1035" style="position:absolute;left:634;top:2159;width:5106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" path="m21600,10800v,5880,-2149,10800,-4836,10800l4836,21600c2203,21600,,16800,,10800r,c,4920,2149,,4836,l16764,v2687,,4836,4800,4836,10800l21600,10800xe" fillcolor="#922041" stroked="f" strokeweight="1pt">
                        <v:stroke miterlimit="4" joinstyle="miter"/>
                        <v:path arrowok="t" o:extrusionok="f" o:connecttype="custom" o:connectlocs="255271,114300;255271,114300;255271,114300;255271,114300" o:connectangles="0,90,180,270"/>
                      </v:shape>
                      <v:shape id="Shape" o:spid="_x0000_s1036" style="position:absolute;left:634;top:2159;width:953;height:215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" path="m17280,c7200,1525,,5718,,10800v,5082,7488,9402,17856,10800c20160,18551,21600,14993,21600,11054,21600,6988,19872,3176,17280,xe" fillcolor="#df574b" stroked="f" strokeweight="1pt">
                        <v:stroke miterlimit="4" joinstyle="miter"/>
                        <v:path arrowok="t" o:extrusionok="f" o:connecttype="custom" o:connectlocs="47626,107951;47626,107951;47626,107951;47626,107951" o:connectangles="0,90,180,270"/>
                      </v:shape>
                      <v:shape id="Shape" o:spid="_x0000_s1037" style="position:absolute;left:635;top:2413;width:571;height:18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" path="m16800,c6720,2417,,6344,,10724v,4381,6720,8308,17280,10876c20160,18428,21600,14954,21600,11178,21600,7099,20160,3323,16800,xe" fillcolor="#e13946" stroked="f" strokeweight="1pt">
                        <v:stroke miterlimit="4" joinstyle="miter"/>
                        <v:path arrowok="t" o:extrusionok="f" o:connecttype="custom" o:connectlocs="28575,90806;28575,90806;28575,90806;28575,90806" o:connectangles="0,90,180,270"/>
                      </v:shape>
                      <v:rect id="Rectangle" o:spid="_x0000_s1038" style="position:absolute;left:3302;top:381;width:2501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" fillcolor="#d03459" stroked="f" strokeweight="1pt">
                        <v:stroke miterlimit="4"/>
                        <v:textbox inset="3pt,3pt,3pt,3pt"/>
                      </v:rect>
                      <v:shape id="Shape" o:spid="_x0000_s1039" style="position:absolute;left:3047;width:2909;height:6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" path="m19242,l2358,c1038,,,4752,,10800v,6048,1038,10800,2358,10800l19242,21600v1320,,2358,-4752,2358,-10800c21600,4752,20562,,19242,xe" fillcolor="#3faa98" stroked="f" strokeweight="1pt">
                        <v:stroke miterlimit="4" joinstyle="miter"/>
                        <v:path arrowok="t" o:extrusionok="f" o:connecttype="custom" o:connectlocs="145416,31751;145416,31751;145416,31751;145416,31751" o:connectangles="0,90,180,270"/>
                      </v:shape>
                      <v:shape id="Shape" o:spid="_x0000_s1040" style="position:absolute;left:1524;top:3048;width:4381;height:205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" path="m2129,12400c939,12400,,14400,,16933v,2534,939,4534,2129,4534c3318,21467,4257,19467,4257,16933v,-2400,-939,-4533,-2128,-4533xm7701,12400v-1190,,-2129,2000,-2129,4533c5572,19467,6511,21467,7701,21467v1189,,2129,-2000,2129,-4534c9830,14533,8890,12400,7701,12400xm16529,c13711,,11457,4800,11457,10800v,6000,2254,10800,5072,10800c19346,21600,21600,16800,21600,10800,21600,4800,19346,,16529,xe" fillcolor="#86452f" stroked="f" strokeweight="1pt">
                        <v:stroke miterlimit="4" joinstyle="miter"/>
                        <v:path arrowok="t" o:extrusionok="f" o:connecttype="custom" o:connectlocs="219075,102871;219075,102871;219075,102871;219075,102871" o:connectangles="0,90,180,270"/>
                      </v:shape>
                      <v:shape id="Shape" o:spid="_x0000_s1041" style="position:absolute;left:6477;top:4191;width:7518;height:86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" path="m1241,c547,,,4765,,10800v,6035,547,10800,1241,10800c1934,21600,2481,16835,2481,10800,2481,5082,1897,,1241,xm8720,c8027,,7480,4765,7480,10800v,6035,547,10800,1240,10800c9414,21600,9961,16835,9961,10800,9961,5082,9414,,8720,xm20359,v-693,,-1240,4765,-1240,10800c19119,16835,19666,21600,20359,21600v694,,1241,-4765,1241,-10800c21600,5082,21053,,20359,xm12843,v-693,,-1240,4765,-1240,10800c11603,16835,12150,21600,12843,21600v693,,1241,-4765,1241,-10800c14084,5082,13536,,12843,xe" fillcolor="#86452f" stroked="f" strokeweight="1pt">
                        <v:stroke miterlimit="4" joinstyle="miter"/>
                        <v:path arrowok="t" o:extrusionok="f" o:connecttype="custom" o:connectlocs="375921,43181;375921,43181;375921,43181;375921,43181" o:connectangles="0,90,180,270"/>
                      </v:shape>
                      <v:shape id="Shape" o:spid="_x0000_s1042" style="position:absolute;left:1904;top:3810;width:11837;height:88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" path="m9294,17280v-93,,-163,926,-163,2160c9131,20674,9201,21600,9294,21600v92,,162,-926,162,-2160c9456,18206,9386,17280,9294,17280xm5493,c5284,,5099,2469,5099,5246v,2777,185,5245,394,5245c5701,10491,5887,8023,5887,5246,5887,2160,5724,,5493,xm162,17280c70,17280,,18206,,19440v,1234,70,2160,162,2160c255,21600,324,20674,324,19440v,-1234,-69,-2160,-162,-2160xm2225,17280v-93,,-162,926,-162,2160c2063,20674,2132,21600,2225,21600v93,,162,-926,162,-2160c2387,18206,2318,17280,2225,17280xm21438,17280v-93,,-162,926,-162,2160c21276,20674,21345,21600,21438,21600v92,,162,-926,162,-2160c21600,18206,21530,17280,21438,17280xm14045,17280v-93,,-163,926,-163,2160c13882,20674,13952,21600,14045,21600v92,,162,-926,162,-2160c14230,18206,14137,17280,14045,17280xm16664,17280v-93,,-163,926,-163,2160c16501,20674,16571,21600,16664,21600v92,,162,-926,162,-2160c16826,18206,16756,17280,16664,17280xe" fillcolor="#460f03" stroked="f" strokeweight="1pt">
                        <v:stroke miterlimit="4" joinstyle="miter"/>
                        <v:path arrowok="t" o:extrusionok="f" o:connecttype="custom" o:connectlocs="591821,44451;591821,44451;591821,44451;591821,44451" o:connectangles="0,90,180,270"/>
                      </v:shape>
                      <v:shape id="Shape" o:spid="_x0000_s1043" style="position:absolute;left:6476;top:1524;width:3557;height:266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" path="m19594,l2237,c1003,,,1646,,3291l,18720v,1646,1003,2880,2237,2880l19594,21600v1235,,2006,-1337,2006,-2880l21600,3291c21600,1646,20829,,19594,xe" fillcolor="#df574b" stroked="f" strokeweight="1pt">
                        <v:stroke miterlimit="4" joinstyle="miter"/>
                        <v:path arrowok="t" o:extrusionok="f" o:connecttype="custom" o:connectlocs="177801,133350;177801,133350;177801,133350;177801,133350" o:connectangles="0,90,180,270"/>
                      </v:shape>
                      <v:rect id="Rectangle" o:spid="_x0000_s1044" style="position:absolute;left:6477;top:3683;width:3581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" fillcolor="#922041" stroked="f" strokeweight="1pt">
                        <v:stroke miterlimit="4"/>
                        <v:textbox inset="3pt,3pt,3pt,3pt"/>
                      </v:rect>
                      <v:shape id="Shape" o:spid="_x0000_s1045" style="position:absolute;left:3937;top:889;width:9779;height:22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" path="m7153,11771v-421,,-701,1577,-701,3398l6452,18202v,1942,280,3398,701,3398c7574,21600,7855,20022,7855,18202r,-3033c7855,13348,7574,11771,7153,11771xm9538,11771v-421,,-842,1577,-842,3398l8696,18202v,1942,421,3398,842,3398c9958,21600,10379,20022,10379,18202r,-3033c10379,13348,9958,11771,9538,11771xm,16989r2525,l2525,,,,,16989xm16130,11771v-421,,-701,1577,-701,3398l15429,18202v,1942,280,3398,701,3398c16551,21600,16831,20022,16831,18202r,-3033c16831,13348,16551,11771,16130,11771xm20899,11771v-421,,-702,1577,-702,3398l20197,18202v,1942,281,3398,702,3398c21319,21600,21600,20022,21600,18202r,-3033c21600,13348,21319,11771,20899,11771xm18514,11771v-420,,-841,1577,-841,3398l17673,18202v,1942,421,3398,841,3398c18935,21600,19356,20022,19356,18202r,-3033c19356,13348,18935,11771,18514,11771xm12062,11771v-420,,-841,1577,-841,3398l11221,18202v,1942,421,3398,841,3398c12483,21600,12904,20022,12904,18202r,-3033c12904,13348,12483,11771,12062,11771xe" fillcolor="#f5f1d6" stroked="f" strokeweight="1pt">
                        <v:stroke miterlimit="4" joinstyle="miter"/>
                        <v:path arrowok="t" o:extrusionok="f" o:connecttype="custom" o:connectlocs="488950,113031;488950,113031;488950,113031;488950,113031" o:connectangles="0,90,180,270"/>
                      </v:shape>
                      <w10:anchorlock/>
                    </v:group>
                  </w:pict>
                </mc:Fallback>
              </mc:AlternateContent>
            </w:r>
            <w:r w:rsidRPr="009073B9">
              <w:tab/>
            </w:r>
            <w:r w:rsidRPr="009073B9">
              <w:rPr>
                <w:noProof/>
              </w:rPr>
              <mc:AlternateContent>
                <mc:Choice Requires="wpg">
                  <w:drawing>
                    <wp:inline distT="0" distB="0" distL="0" distR="0" wp14:anchorId="07C31BDD" wp14:editId="6310B12B">
                      <wp:extent cx="889000" cy="607060"/>
                      <wp:effectExtent l="0" t="0" r="6350" b="2540"/>
                      <wp:docPr id="21" name="Group 2" title="Graphic Placeholde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9000" cy="607060"/>
                                <a:chOff x="0" y="0"/>
                                <a:chExt cx="889000" cy="607061"/>
                              </a:xfrm>
                            </wpg:grpSpPr>
                            <wps:wsp>
                              <wps:cNvPr id="22" name="Shape"/>
                              <wps:cNvSpPr/>
                              <wps:spPr>
                                <a:xfrm>
                                  <a:off x="0" y="431799"/>
                                  <a:ext cx="889000" cy="86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0674" y="0"/>
                                      </a:moveTo>
                                      <a:cubicBezTo>
                                        <a:pt x="20181" y="0"/>
                                        <a:pt x="19749" y="4129"/>
                                        <a:pt x="19749" y="9212"/>
                                      </a:cubicBezTo>
                                      <a:lnTo>
                                        <a:pt x="19749" y="12388"/>
                                      </a:lnTo>
                                      <a:cubicBezTo>
                                        <a:pt x="19749" y="17471"/>
                                        <a:pt x="20181" y="21600"/>
                                        <a:pt x="20674" y="21600"/>
                                      </a:cubicBezTo>
                                      <a:cubicBezTo>
                                        <a:pt x="21168" y="21600"/>
                                        <a:pt x="21600" y="17471"/>
                                        <a:pt x="21600" y="12388"/>
                                      </a:cubicBezTo>
                                      <a:lnTo>
                                        <a:pt x="21600" y="9212"/>
                                      </a:lnTo>
                                      <a:cubicBezTo>
                                        <a:pt x="21600" y="4129"/>
                                        <a:pt x="21168" y="0"/>
                                        <a:pt x="20674" y="0"/>
                                      </a:cubicBezTo>
                                      <a:close/>
                                      <a:moveTo>
                                        <a:pt x="926" y="0"/>
                                      </a:moveTo>
                                      <a:cubicBezTo>
                                        <a:pt x="432" y="0"/>
                                        <a:pt x="0" y="4129"/>
                                        <a:pt x="0" y="9212"/>
                                      </a:cubicBezTo>
                                      <a:lnTo>
                                        <a:pt x="0" y="12388"/>
                                      </a:lnTo>
                                      <a:cubicBezTo>
                                        <a:pt x="0" y="17471"/>
                                        <a:pt x="432" y="21600"/>
                                        <a:pt x="926" y="21600"/>
                                      </a:cubicBezTo>
                                      <a:cubicBezTo>
                                        <a:pt x="1419" y="21600"/>
                                        <a:pt x="1851" y="17471"/>
                                        <a:pt x="1851" y="12388"/>
                                      </a:cubicBezTo>
                                      <a:lnTo>
                                        <a:pt x="1851" y="9212"/>
                                      </a:lnTo>
                                      <a:cubicBezTo>
                                        <a:pt x="1851" y="4129"/>
                                        <a:pt x="1419" y="0"/>
                                        <a:pt x="9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574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" name="Shape"/>
                              <wps:cNvSpPr/>
                              <wps:spPr>
                                <a:xfrm>
                                  <a:off x="25400" y="0"/>
                                  <a:ext cx="831951" cy="51943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7" h="21600" extrusionOk="0">
                                      <a:moveTo>
                                        <a:pt x="18477" y="12569"/>
                                      </a:moveTo>
                                      <a:cubicBezTo>
                                        <a:pt x="18477" y="12464"/>
                                        <a:pt x="18477" y="12411"/>
                                        <a:pt x="18444" y="12305"/>
                                      </a:cubicBezTo>
                                      <a:cubicBezTo>
                                        <a:pt x="17819" y="5492"/>
                                        <a:pt x="15025" y="0"/>
                                        <a:pt x="10784" y="0"/>
                                      </a:cubicBezTo>
                                      <a:cubicBezTo>
                                        <a:pt x="6542" y="0"/>
                                        <a:pt x="3682" y="5440"/>
                                        <a:pt x="3123" y="12305"/>
                                      </a:cubicBezTo>
                                      <a:cubicBezTo>
                                        <a:pt x="3123" y="12411"/>
                                        <a:pt x="3123" y="12516"/>
                                        <a:pt x="3123" y="12569"/>
                                      </a:cubicBezTo>
                                      <a:cubicBezTo>
                                        <a:pt x="1216" y="14523"/>
                                        <a:pt x="0" y="17005"/>
                                        <a:pt x="0" y="19963"/>
                                      </a:cubicBezTo>
                                      <a:cubicBezTo>
                                        <a:pt x="0" y="20544"/>
                                        <a:pt x="66" y="21072"/>
                                        <a:pt x="132" y="21600"/>
                                      </a:cubicBezTo>
                                      <a:lnTo>
                                        <a:pt x="21403" y="21600"/>
                                      </a:lnTo>
                                      <a:cubicBezTo>
                                        <a:pt x="21501" y="21072"/>
                                        <a:pt x="21534" y="20544"/>
                                        <a:pt x="21534" y="19963"/>
                                      </a:cubicBezTo>
                                      <a:cubicBezTo>
                                        <a:pt x="21600" y="17058"/>
                                        <a:pt x="20416" y="14523"/>
                                        <a:pt x="18477" y="125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FAA98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4" name="Shape"/>
                              <wps:cNvSpPr/>
                              <wps:spPr>
                                <a:xfrm>
                                  <a:off x="215899" y="63499"/>
                                  <a:ext cx="466092" cy="23749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9064" y="21600"/>
                                      </a:lnTo>
                                      <a:lnTo>
                                        <a:pt x="9064" y="0"/>
                                      </a:lnTo>
                                      <a:cubicBezTo>
                                        <a:pt x="7298" y="693"/>
                                        <a:pt x="5062" y="2772"/>
                                        <a:pt x="3531" y="6006"/>
                                      </a:cubicBezTo>
                                      <a:cubicBezTo>
                                        <a:pt x="1648" y="9818"/>
                                        <a:pt x="471" y="14670"/>
                                        <a:pt x="0" y="21600"/>
                                      </a:cubicBezTo>
                                      <a:close/>
                                      <a:moveTo>
                                        <a:pt x="12595" y="0"/>
                                      </a:moveTo>
                                      <a:lnTo>
                                        <a:pt x="12595" y="21600"/>
                                      </a:lnTo>
                                      <a:lnTo>
                                        <a:pt x="21600" y="21600"/>
                                      </a:lnTo>
                                      <a:cubicBezTo>
                                        <a:pt x="20835" y="12359"/>
                                        <a:pt x="17892" y="1617"/>
                                        <a:pt x="125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1D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5" name="Circle"/>
                              <wps:cNvSpPr/>
                              <wps:spPr>
                                <a:xfrm>
                                  <a:off x="127000" y="39370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6452F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6" name="Shape"/>
                              <wps:cNvSpPr/>
                              <wps:spPr>
                                <a:xfrm>
                                  <a:off x="317499" y="342900"/>
                                  <a:ext cx="435611" cy="2641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2280" y="1558"/>
                                      </a:moveTo>
                                      <a:cubicBezTo>
                                        <a:pt x="12280" y="831"/>
                                        <a:pt x="11902" y="0"/>
                                        <a:pt x="11398" y="0"/>
                                      </a:cubicBezTo>
                                      <a:lnTo>
                                        <a:pt x="8816" y="0"/>
                                      </a:lnTo>
                                      <a:cubicBezTo>
                                        <a:pt x="8376" y="0"/>
                                        <a:pt x="7935" y="831"/>
                                        <a:pt x="7935" y="1558"/>
                                      </a:cubicBezTo>
                                      <a:cubicBezTo>
                                        <a:pt x="7935" y="2285"/>
                                        <a:pt x="8313" y="3115"/>
                                        <a:pt x="8816" y="3115"/>
                                      </a:cubicBezTo>
                                      <a:lnTo>
                                        <a:pt x="11398" y="3115"/>
                                      </a:lnTo>
                                      <a:cubicBezTo>
                                        <a:pt x="11902" y="3115"/>
                                        <a:pt x="12280" y="2285"/>
                                        <a:pt x="12280" y="1558"/>
                                      </a:cubicBezTo>
                                      <a:close/>
                                      <a:moveTo>
                                        <a:pt x="3464" y="0"/>
                                      </a:moveTo>
                                      <a:lnTo>
                                        <a:pt x="882" y="0"/>
                                      </a:lnTo>
                                      <a:cubicBezTo>
                                        <a:pt x="441" y="0"/>
                                        <a:pt x="0" y="831"/>
                                        <a:pt x="0" y="1558"/>
                                      </a:cubicBezTo>
                                      <a:cubicBezTo>
                                        <a:pt x="0" y="2285"/>
                                        <a:pt x="378" y="3115"/>
                                        <a:pt x="882" y="3115"/>
                                      </a:cubicBezTo>
                                      <a:lnTo>
                                        <a:pt x="3464" y="3115"/>
                                      </a:lnTo>
                                      <a:cubicBezTo>
                                        <a:pt x="3904" y="3115"/>
                                        <a:pt x="4345" y="2285"/>
                                        <a:pt x="4345" y="1558"/>
                                      </a:cubicBezTo>
                                      <a:cubicBezTo>
                                        <a:pt x="4282" y="831"/>
                                        <a:pt x="3904" y="0"/>
                                        <a:pt x="3464" y="0"/>
                                      </a:cubicBezTo>
                                      <a:close/>
                                      <a:moveTo>
                                        <a:pt x="16310" y="4154"/>
                                      </a:moveTo>
                                      <a:cubicBezTo>
                                        <a:pt x="13413" y="4154"/>
                                        <a:pt x="11020" y="7996"/>
                                        <a:pt x="11020" y="12877"/>
                                      </a:cubicBezTo>
                                      <a:cubicBezTo>
                                        <a:pt x="11020" y="17654"/>
                                        <a:pt x="13350" y="21600"/>
                                        <a:pt x="16310" y="21600"/>
                                      </a:cubicBezTo>
                                      <a:cubicBezTo>
                                        <a:pt x="19207" y="21600"/>
                                        <a:pt x="21600" y="17758"/>
                                        <a:pt x="21600" y="12877"/>
                                      </a:cubicBezTo>
                                      <a:cubicBezTo>
                                        <a:pt x="21537" y="7996"/>
                                        <a:pt x="19207" y="4154"/>
                                        <a:pt x="16310" y="415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452F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7" name="Shape"/>
                              <wps:cNvSpPr/>
                              <wps:spPr>
                                <a:xfrm>
                                  <a:off x="215899" y="469900"/>
                                  <a:ext cx="464821" cy="558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298" y="0"/>
                                      </a:moveTo>
                                      <a:cubicBezTo>
                                        <a:pt x="590" y="0"/>
                                        <a:pt x="0" y="4909"/>
                                        <a:pt x="0" y="10800"/>
                                      </a:cubicBezTo>
                                      <a:cubicBezTo>
                                        <a:pt x="0" y="16691"/>
                                        <a:pt x="590" y="21600"/>
                                        <a:pt x="1298" y="21600"/>
                                      </a:cubicBezTo>
                                      <a:cubicBezTo>
                                        <a:pt x="2007" y="21600"/>
                                        <a:pt x="2597" y="16691"/>
                                        <a:pt x="2597" y="10800"/>
                                      </a:cubicBezTo>
                                      <a:cubicBezTo>
                                        <a:pt x="2597" y="4909"/>
                                        <a:pt x="2007" y="0"/>
                                        <a:pt x="1298" y="0"/>
                                      </a:cubicBezTo>
                                      <a:close/>
                                      <a:moveTo>
                                        <a:pt x="20302" y="0"/>
                                      </a:moveTo>
                                      <a:cubicBezTo>
                                        <a:pt x="19593" y="0"/>
                                        <a:pt x="19003" y="4909"/>
                                        <a:pt x="19003" y="10800"/>
                                      </a:cubicBezTo>
                                      <a:cubicBezTo>
                                        <a:pt x="19003" y="16691"/>
                                        <a:pt x="19593" y="21600"/>
                                        <a:pt x="20302" y="21600"/>
                                      </a:cubicBezTo>
                                      <a:cubicBezTo>
                                        <a:pt x="21010" y="21600"/>
                                        <a:pt x="21600" y="16691"/>
                                        <a:pt x="21600" y="10800"/>
                                      </a:cubicBezTo>
                                      <a:cubicBezTo>
                                        <a:pt x="21600" y="4909"/>
                                        <a:pt x="21010" y="0"/>
                                        <a:pt x="203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60F0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BCC18B" id="Group 2" o:spid="_x0000_s1026" alt="Title: Graphic Placeholder" style="width:70pt;height:47.8pt;mso-position-horizontal-relative:char;mso-position-vertical-relative:line" coordsize="8890,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">
                      <v:shape id="Shape" o:spid="_x0000_s1027" style="position:absolute;top:4317;width:8890;height:8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" path="m20674,v-493,,-925,4129,-925,9212l19749,12388v,5083,432,9212,925,9212c21168,21600,21600,17471,21600,12388r,-3176c21600,4129,21168,,20674,xm926,c432,,,4129,,9212r,3176c,17471,432,21600,926,21600v493,,925,-4129,925,-9212l1851,9212c1851,4129,1419,,926,xe" fillcolor="#df574b" stroked="f" strokeweight="1pt">
                        <v:stroke miterlimit="4" joinstyle="miter"/>
                        <v:path arrowok="t" o:extrusionok="f" o:connecttype="custom" o:connectlocs="444500,43181;444500,43181;444500,43181;444500,43181" o:connectangles="0,90,180,270"/>
                      </v:shape>
                      <v:shape id="Shape" o:spid="_x0000_s1028" style="position:absolute;left:254;width:8319;height:5194;visibility:visible;mso-wrap-style:square;v-text-anchor:middle" coordsize="2153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" path="m18477,12569v,-105,,-158,-33,-264c17819,5492,15025,,10784,,6542,,3682,5440,3123,12305v,106,,211,,264c1216,14523,,17005,,19963v,581,66,1109,132,1637l21403,21600v98,-528,131,-1056,131,-1637c21600,17058,20416,14523,18477,12569xe" fillcolor="#3faa98" stroked="f" strokeweight="1pt">
                        <v:stroke miterlimit="4" joinstyle="miter"/>
                        <v:path arrowok="t" o:extrusionok="f" o:connecttype="custom" o:connectlocs="415976,259716;415976,259716;415976,259716;415976,259716" o:connectangles="0,90,180,270"/>
                      </v:shape>
                      <v:shape id="Shape" o:spid="_x0000_s1029" style="position:absolute;left:2158;top:634;width:4661;height:237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" path="m,21600r9064,l9064,c7298,693,5062,2772,3531,6006,1648,9818,471,14670,,21600xm12595,r,21600l21600,21600c20835,12359,17892,1617,12595,xe" fillcolor="#f5f1d6" stroked="f" strokeweight="1pt">
                        <v:stroke miterlimit="4" joinstyle="miter"/>
                        <v:path arrowok="t" o:extrusionok="f" o:connecttype="custom" o:connectlocs="233046,118746;233046,118746;233046,118746;233046,118746" o:connectangles="0,90,180,270"/>
                      </v:shape>
                      <v:oval id="Circle" o:spid="_x0000_s1030" style="position:absolute;left:1270;top:3937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" fillcolor="#86452f" stroked="f" strokeweight="1pt">
                        <v:stroke miterlimit="4" joinstyle="miter"/>
                        <v:textbox inset="3pt,3pt,3pt,3pt"/>
                      </v:oval>
                      <v:shape id="Shape" o:spid="_x0000_s1031" style="position:absolute;left:3174;top:3429;width:4357;height:264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" path="m12280,1558c12280,831,11902,,11398,l8816,c8376,,7935,831,7935,1558v,727,378,1557,881,1557l11398,3115v504,,882,-830,882,-1557xm3464,l882,c441,,,831,,1558v,727,378,1557,882,1557l3464,3115v440,,881,-830,881,-1557c4282,831,3904,,3464,xm16310,4154v-2897,,-5290,3842,-5290,8723c11020,17654,13350,21600,16310,21600v2897,,5290,-3842,5290,-8723c21537,7996,19207,4154,16310,4154xe" fillcolor="#86452f" stroked="f" strokeweight="1pt">
                        <v:stroke miterlimit="4" joinstyle="miter"/>
                        <v:path arrowok="t" o:extrusionok="f" o:connecttype="custom" o:connectlocs="217806,132081;217806,132081;217806,132081;217806,132081" o:connectangles="0,90,180,270"/>
                      </v:shape>
                      <v:shape id="Shape" o:spid="_x0000_s1032" style="position:absolute;left:2158;top:4699;width:4649;height:55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" path="m1298,c590,,,4909,,10800v,5891,590,10800,1298,10800c2007,21600,2597,16691,2597,10800,2597,4909,2007,,1298,xm20302,v-709,,-1299,4909,-1299,10800c19003,16691,19593,21600,20302,21600v708,,1298,-4909,1298,-10800c21600,4909,21010,,20302,xe" fillcolor="#460f03" stroked="f" strokeweight="1pt">
                        <v:stroke miterlimit="4" joinstyle="miter"/>
                        <v:path arrowok="t" o:extrusionok="f" o:connecttype="custom" o:connectlocs="232411,27941;232411,27941;232411,27941;232411,2794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31" w:type="dxa"/>
            <w:gridSpan w:val="5"/>
            <w:vMerge/>
            <w:tcBorders>
              <w:bottom w:val="single" w:sz="18" w:space="0" w:color="49711E" w:themeColor="accent3" w:themeShade="80"/>
            </w:tcBorders>
            <w:shd w:val="clear" w:color="auto" w:fill="92D050"/>
          </w:tcPr>
          <w:p w14:paraId="28D781CB" w14:textId="77777777" w:rsidR="005F3B64" w:rsidRPr="009073B9" w:rsidRDefault="005F3B64" w:rsidP="00EA5FD3"/>
        </w:tc>
        <w:tc>
          <w:tcPr>
            <w:tcW w:w="3269" w:type="dxa"/>
            <w:gridSpan w:val="2"/>
            <w:vMerge/>
            <w:tcBorders>
              <w:bottom w:val="single" w:sz="18" w:space="0" w:color="49711E" w:themeColor="accent3" w:themeShade="80"/>
            </w:tcBorders>
            <w:shd w:val="clear" w:color="auto" w:fill="92D050"/>
          </w:tcPr>
          <w:p w14:paraId="6E9B00B7" w14:textId="77777777" w:rsidR="005F3B64" w:rsidRPr="009073B9" w:rsidRDefault="005F3B64" w:rsidP="00EA5FD3"/>
        </w:tc>
        <w:tc>
          <w:tcPr>
            <w:tcW w:w="458" w:type="dxa"/>
            <w:gridSpan w:val="2"/>
            <w:vMerge/>
            <w:tcBorders>
              <w:bottom w:val="single" w:sz="18" w:space="0" w:color="49711E" w:themeColor="accent3" w:themeShade="80"/>
            </w:tcBorders>
            <w:shd w:val="clear" w:color="auto" w:fill="D3ECB8" w:themeFill="accent3" w:themeFillTint="66"/>
          </w:tcPr>
          <w:p w14:paraId="4B77609E" w14:textId="77777777" w:rsidR="005F3B64" w:rsidRPr="009073B9" w:rsidRDefault="005F3B64" w:rsidP="00EA5FD3"/>
        </w:tc>
      </w:tr>
      <w:tr w:rsidR="005F3B64" w:rsidRPr="009073B9" w14:paraId="579F274E" w14:textId="77777777" w:rsidTr="006F4BD5">
        <w:trPr>
          <w:trHeight w:val="922"/>
        </w:trPr>
        <w:tc>
          <w:tcPr>
            <w:tcW w:w="411" w:type="dxa"/>
            <w:vMerge w:val="restart"/>
            <w:tcBorders>
              <w:top w:val="single" w:sz="18" w:space="0" w:color="49711E" w:themeColor="accent3" w:themeShade="80"/>
            </w:tcBorders>
            <w:shd w:val="clear" w:color="auto" w:fill="D3ECB8" w:themeFill="accent3" w:themeFillTint="66"/>
            <w:vAlign w:val="center"/>
          </w:tcPr>
          <w:p w14:paraId="69243C9E" w14:textId="77777777" w:rsidR="005F3B64" w:rsidRPr="009073B9" w:rsidRDefault="005F3B64" w:rsidP="005F3B64">
            <w:pPr>
              <w:jc w:val="center"/>
            </w:pPr>
          </w:p>
        </w:tc>
        <w:tc>
          <w:tcPr>
            <w:tcW w:w="1983" w:type="dxa"/>
            <w:tcBorders>
              <w:top w:val="single" w:sz="18" w:space="0" w:color="49711E" w:themeColor="accent3" w:themeShade="80"/>
            </w:tcBorders>
            <w:shd w:val="clear" w:color="auto" w:fill="D3ECB8" w:themeFill="accent3" w:themeFillTint="66"/>
            <w:vAlign w:val="center"/>
          </w:tcPr>
          <w:p w14:paraId="2E367628" w14:textId="77777777" w:rsidR="005F3B64" w:rsidRPr="009073B9" w:rsidRDefault="005F3B64" w:rsidP="005F3B64">
            <w:pPr>
              <w:pStyle w:val="Heading2"/>
              <w:tabs>
                <w:tab w:val="left" w:pos="318"/>
              </w:tabs>
            </w:pPr>
          </w:p>
        </w:tc>
        <w:tc>
          <w:tcPr>
            <w:tcW w:w="1653" w:type="dxa"/>
            <w:tcBorders>
              <w:top w:val="single" w:sz="18" w:space="0" w:color="49711E" w:themeColor="accent3" w:themeShade="80"/>
            </w:tcBorders>
            <w:shd w:val="clear" w:color="auto" w:fill="D3ECB8" w:themeFill="accent3" w:themeFillTint="66"/>
            <w:vAlign w:val="center"/>
          </w:tcPr>
          <w:p w14:paraId="7A5FA090" w14:textId="77777777" w:rsidR="005F3B64" w:rsidRPr="009073B9" w:rsidRDefault="00000000" w:rsidP="005F3B64">
            <w:pPr>
              <w:pStyle w:val="GreenColumnHeadings"/>
            </w:pPr>
            <w:sdt>
              <w:sdtPr>
                <w:id w:val="195126573"/>
                <w:placeholder>
                  <w:docPart w:val="C2506E368F264AA69C0CDBD7149A71D9"/>
                </w:placeholder>
                <w:temporary/>
                <w:showingPlcHdr/>
                <w15:appearance w15:val="hidden"/>
              </w:sdtPr>
              <w:sdtContent>
                <w:r w:rsidR="005F3B64" w:rsidRPr="009073B9">
                  <w:t>Sun</w:t>
                </w:r>
              </w:sdtContent>
            </w:sdt>
          </w:p>
        </w:tc>
        <w:tc>
          <w:tcPr>
            <w:tcW w:w="1653" w:type="dxa"/>
            <w:gridSpan w:val="3"/>
            <w:tcBorders>
              <w:top w:val="single" w:sz="18" w:space="0" w:color="49711E" w:themeColor="accent3" w:themeShade="80"/>
            </w:tcBorders>
            <w:shd w:val="clear" w:color="auto" w:fill="D3ECB8" w:themeFill="accent3" w:themeFillTint="66"/>
            <w:vAlign w:val="center"/>
          </w:tcPr>
          <w:p w14:paraId="419FB1D1" w14:textId="77777777" w:rsidR="005F3B64" w:rsidRPr="009073B9" w:rsidRDefault="00000000" w:rsidP="005F3B64">
            <w:pPr>
              <w:pStyle w:val="GreenColumnHeadings"/>
            </w:pPr>
            <w:sdt>
              <w:sdtPr>
                <w:id w:val="-929045708"/>
                <w:placeholder>
                  <w:docPart w:val="38CB759AA70941F09032D97F6EECA5AD"/>
                </w:placeholder>
                <w:temporary/>
                <w:showingPlcHdr/>
                <w15:appearance w15:val="hidden"/>
              </w:sdtPr>
              <w:sdtContent>
                <w:r w:rsidR="005F3B64" w:rsidRPr="009073B9">
                  <w:t>Mon</w:t>
                </w:r>
              </w:sdtContent>
            </w:sdt>
          </w:p>
        </w:tc>
        <w:tc>
          <w:tcPr>
            <w:tcW w:w="1653" w:type="dxa"/>
            <w:tcBorders>
              <w:top w:val="single" w:sz="18" w:space="0" w:color="49711E" w:themeColor="accent3" w:themeShade="80"/>
            </w:tcBorders>
            <w:shd w:val="clear" w:color="auto" w:fill="D3ECB8" w:themeFill="accent3" w:themeFillTint="66"/>
            <w:vAlign w:val="center"/>
          </w:tcPr>
          <w:p w14:paraId="2675825C" w14:textId="77777777" w:rsidR="005F3B64" w:rsidRPr="009073B9" w:rsidRDefault="00000000" w:rsidP="005F3B64">
            <w:pPr>
              <w:pStyle w:val="GreenColumnHeadings"/>
            </w:pPr>
            <w:sdt>
              <w:sdtPr>
                <w:id w:val="1794244521"/>
                <w:placeholder>
                  <w:docPart w:val="9EBE52FE11E24DFCBBF53B20940E521C"/>
                </w:placeholder>
                <w:temporary/>
                <w:showingPlcHdr/>
                <w15:appearance w15:val="hidden"/>
              </w:sdtPr>
              <w:sdtContent>
                <w:r w:rsidR="005F3B64" w:rsidRPr="009073B9">
                  <w:t>Tue</w:t>
                </w:r>
              </w:sdtContent>
            </w:sdt>
          </w:p>
        </w:tc>
        <w:tc>
          <w:tcPr>
            <w:tcW w:w="1651" w:type="dxa"/>
            <w:gridSpan w:val="2"/>
            <w:tcBorders>
              <w:top w:val="single" w:sz="18" w:space="0" w:color="49711E" w:themeColor="accent3" w:themeShade="80"/>
            </w:tcBorders>
            <w:shd w:val="clear" w:color="auto" w:fill="D3ECB8" w:themeFill="accent3" w:themeFillTint="66"/>
            <w:vAlign w:val="center"/>
          </w:tcPr>
          <w:p w14:paraId="0516B853" w14:textId="77777777" w:rsidR="005F3B64" w:rsidRPr="009073B9" w:rsidRDefault="00000000" w:rsidP="005F3B64">
            <w:pPr>
              <w:pStyle w:val="GreenColumnHeadings"/>
            </w:pPr>
            <w:sdt>
              <w:sdtPr>
                <w:id w:val="2033844410"/>
                <w:placeholder>
                  <w:docPart w:val="AF723E4BD2894188A886F460606AB4AC"/>
                </w:placeholder>
                <w:temporary/>
                <w:showingPlcHdr/>
                <w15:appearance w15:val="hidden"/>
              </w:sdtPr>
              <w:sdtContent>
                <w:r w:rsidR="005F3B64" w:rsidRPr="009073B9">
                  <w:t>Wed</w:t>
                </w:r>
              </w:sdtContent>
            </w:sdt>
          </w:p>
        </w:tc>
        <w:tc>
          <w:tcPr>
            <w:tcW w:w="1651" w:type="dxa"/>
            <w:gridSpan w:val="3"/>
            <w:tcBorders>
              <w:top w:val="single" w:sz="18" w:space="0" w:color="49711E" w:themeColor="accent3" w:themeShade="80"/>
            </w:tcBorders>
            <w:shd w:val="clear" w:color="auto" w:fill="D3ECB8" w:themeFill="accent3" w:themeFillTint="66"/>
            <w:vAlign w:val="center"/>
          </w:tcPr>
          <w:p w14:paraId="53AA04C5" w14:textId="77777777" w:rsidR="005F3B64" w:rsidRPr="009073B9" w:rsidRDefault="00000000" w:rsidP="005F3B64">
            <w:pPr>
              <w:pStyle w:val="GreenColumnHeadings"/>
            </w:pPr>
            <w:sdt>
              <w:sdtPr>
                <w:id w:val="-2056767035"/>
                <w:placeholder>
                  <w:docPart w:val="BB9B1D72F5A841D8807BD2C316E764BC"/>
                </w:placeholder>
                <w:temporary/>
                <w:showingPlcHdr/>
                <w15:appearance w15:val="hidden"/>
              </w:sdtPr>
              <w:sdtContent>
                <w:r w:rsidR="005F3B64" w:rsidRPr="009073B9">
                  <w:t>Thu</w:t>
                </w:r>
              </w:sdtContent>
            </w:sdt>
          </w:p>
        </w:tc>
        <w:tc>
          <w:tcPr>
            <w:tcW w:w="1650" w:type="dxa"/>
            <w:gridSpan w:val="2"/>
            <w:tcBorders>
              <w:top w:val="single" w:sz="18" w:space="0" w:color="49711E" w:themeColor="accent3" w:themeShade="80"/>
            </w:tcBorders>
            <w:shd w:val="clear" w:color="auto" w:fill="D3ECB8" w:themeFill="accent3" w:themeFillTint="66"/>
            <w:vAlign w:val="center"/>
          </w:tcPr>
          <w:p w14:paraId="3C85D162" w14:textId="77777777" w:rsidR="005F3B64" w:rsidRPr="009073B9" w:rsidRDefault="00000000" w:rsidP="005F3B64">
            <w:pPr>
              <w:pStyle w:val="GreenColumnHeadings"/>
            </w:pPr>
            <w:sdt>
              <w:sdtPr>
                <w:id w:val="1546259884"/>
                <w:placeholder>
                  <w:docPart w:val="D8E6520539934B1B8B7475F59956D4AC"/>
                </w:placeholder>
                <w:temporary/>
                <w:showingPlcHdr/>
                <w15:appearance w15:val="hidden"/>
              </w:sdtPr>
              <w:sdtContent>
                <w:r w:rsidR="005F3B64" w:rsidRPr="009073B9">
                  <w:t>Fri</w:t>
                </w:r>
              </w:sdtContent>
            </w:sdt>
          </w:p>
        </w:tc>
        <w:tc>
          <w:tcPr>
            <w:tcW w:w="1637" w:type="dxa"/>
            <w:tcBorders>
              <w:top w:val="single" w:sz="18" w:space="0" w:color="49711E" w:themeColor="accent3" w:themeShade="80"/>
            </w:tcBorders>
            <w:shd w:val="clear" w:color="auto" w:fill="D3ECB8" w:themeFill="accent3" w:themeFillTint="66"/>
            <w:vAlign w:val="center"/>
          </w:tcPr>
          <w:p w14:paraId="74BE71F1" w14:textId="77777777" w:rsidR="005F3B64" w:rsidRPr="009073B9" w:rsidRDefault="00000000" w:rsidP="005F3B64">
            <w:pPr>
              <w:pStyle w:val="GreenColumnHeadings"/>
            </w:pPr>
            <w:sdt>
              <w:sdtPr>
                <w:id w:val="602770967"/>
                <w:placeholder>
                  <w:docPart w:val="9B337AF8155C470D921B3D577F5AEFDE"/>
                </w:placeholder>
                <w:temporary/>
                <w:showingPlcHdr/>
                <w15:appearance w15:val="hidden"/>
              </w:sdtPr>
              <w:sdtContent>
                <w:r w:rsidR="005F3B64" w:rsidRPr="009073B9">
                  <w:t>Sat</w:t>
                </w:r>
              </w:sdtContent>
            </w:sdt>
          </w:p>
        </w:tc>
        <w:tc>
          <w:tcPr>
            <w:tcW w:w="458" w:type="dxa"/>
            <w:gridSpan w:val="2"/>
            <w:vMerge w:val="restart"/>
            <w:tcBorders>
              <w:top w:val="single" w:sz="18" w:space="0" w:color="49711E" w:themeColor="accent3" w:themeShade="80"/>
            </w:tcBorders>
            <w:shd w:val="clear" w:color="auto" w:fill="D3ECB8" w:themeFill="accent3" w:themeFillTint="66"/>
            <w:vAlign w:val="center"/>
          </w:tcPr>
          <w:p w14:paraId="4926267B" w14:textId="77777777" w:rsidR="005F3B64" w:rsidRPr="009073B9" w:rsidRDefault="005F3B64" w:rsidP="005F3B64">
            <w:pPr>
              <w:jc w:val="center"/>
            </w:pPr>
          </w:p>
        </w:tc>
      </w:tr>
      <w:tr w:rsidR="005F3B64" w:rsidRPr="009073B9" w14:paraId="5C68A54E" w14:textId="77777777" w:rsidTr="006F4BD5">
        <w:trPr>
          <w:trHeight w:val="920"/>
        </w:trPr>
        <w:tc>
          <w:tcPr>
            <w:tcW w:w="411" w:type="dxa"/>
            <w:vMerge/>
            <w:shd w:val="clear" w:color="auto" w:fill="92D050"/>
          </w:tcPr>
          <w:p w14:paraId="0FB3C763" w14:textId="77777777" w:rsidR="005F3B64" w:rsidRPr="009073B9" w:rsidRDefault="005F3B64" w:rsidP="005F3B64"/>
        </w:tc>
        <w:tc>
          <w:tcPr>
            <w:tcW w:w="1983" w:type="dxa"/>
            <w:tcBorders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auto"/>
            <w:vAlign w:val="center"/>
          </w:tcPr>
          <w:p w14:paraId="7EF4D197" w14:textId="77777777" w:rsidR="005F3B64" w:rsidRPr="009073B9" w:rsidRDefault="00000000" w:rsidP="005F3B64">
            <w:pPr>
              <w:pStyle w:val="GreenHeading2"/>
            </w:pPr>
            <w:sdt>
              <w:sdtPr>
                <w:id w:val="992599268"/>
                <w:placeholder>
                  <w:docPart w:val="2F377D1EBE35440694DBE9AF349EE736"/>
                </w:placeholder>
                <w:temporary/>
                <w:showingPlcHdr/>
                <w15:appearance w15:val="hidden"/>
              </w:sdtPr>
              <w:sdtContent>
                <w:r w:rsidR="005F3B64" w:rsidRPr="009073B9">
                  <w:t>Make bed</w:t>
                </w:r>
              </w:sdtContent>
            </w:sdt>
          </w:p>
        </w:tc>
        <w:tc>
          <w:tcPr>
            <w:tcW w:w="1653" w:type="dxa"/>
            <w:tcBorders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111989A4" w14:textId="77777777" w:rsidR="005F3B64" w:rsidRPr="009073B9" w:rsidRDefault="005F3B64" w:rsidP="005F3B64"/>
        </w:tc>
        <w:tc>
          <w:tcPr>
            <w:tcW w:w="1653" w:type="dxa"/>
            <w:gridSpan w:val="3"/>
            <w:tcBorders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1BC20EC1" w14:textId="77777777" w:rsidR="005F3B64" w:rsidRPr="009073B9" w:rsidRDefault="005F3B64" w:rsidP="005F3B64"/>
        </w:tc>
        <w:tc>
          <w:tcPr>
            <w:tcW w:w="1653" w:type="dxa"/>
            <w:tcBorders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7EBCC219" w14:textId="77777777" w:rsidR="005F3B64" w:rsidRPr="009073B9" w:rsidRDefault="005F3B64" w:rsidP="005F3B64"/>
        </w:tc>
        <w:tc>
          <w:tcPr>
            <w:tcW w:w="1651" w:type="dxa"/>
            <w:gridSpan w:val="2"/>
            <w:tcBorders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2A6F3DEE" w14:textId="77777777" w:rsidR="005F3B64" w:rsidRPr="009073B9" w:rsidRDefault="005F3B64" w:rsidP="005F3B64"/>
        </w:tc>
        <w:tc>
          <w:tcPr>
            <w:tcW w:w="1651" w:type="dxa"/>
            <w:gridSpan w:val="3"/>
            <w:tcBorders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08A7AF40" w14:textId="77777777" w:rsidR="005F3B64" w:rsidRPr="009073B9" w:rsidRDefault="005F3B64" w:rsidP="005F3B64"/>
        </w:tc>
        <w:tc>
          <w:tcPr>
            <w:tcW w:w="1650" w:type="dxa"/>
            <w:gridSpan w:val="2"/>
            <w:tcBorders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23FAF149" w14:textId="77777777" w:rsidR="005F3B64" w:rsidRPr="009073B9" w:rsidRDefault="005F3B64" w:rsidP="005F3B64"/>
        </w:tc>
        <w:tc>
          <w:tcPr>
            <w:tcW w:w="1637" w:type="dxa"/>
            <w:tcBorders>
              <w:left w:val="single" w:sz="18" w:space="0" w:color="D3ECB8" w:themeColor="accent3" w:themeTint="66"/>
              <w:bottom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6D07387C" w14:textId="77777777" w:rsidR="005F3B64" w:rsidRPr="009073B9" w:rsidRDefault="005F3B64" w:rsidP="005F3B64"/>
        </w:tc>
        <w:tc>
          <w:tcPr>
            <w:tcW w:w="458" w:type="dxa"/>
            <w:gridSpan w:val="2"/>
            <w:vMerge/>
            <w:shd w:val="clear" w:color="auto" w:fill="D3ECB8" w:themeFill="accent3" w:themeFillTint="66"/>
          </w:tcPr>
          <w:p w14:paraId="490EEB60" w14:textId="77777777" w:rsidR="005F3B64" w:rsidRPr="009073B9" w:rsidRDefault="005F3B64" w:rsidP="005F3B64"/>
        </w:tc>
      </w:tr>
      <w:tr w:rsidR="005F3B64" w:rsidRPr="009073B9" w14:paraId="14BBD4BD" w14:textId="77777777" w:rsidTr="006F4BD5">
        <w:trPr>
          <w:trHeight w:val="920"/>
        </w:trPr>
        <w:tc>
          <w:tcPr>
            <w:tcW w:w="411" w:type="dxa"/>
            <w:vMerge/>
            <w:shd w:val="clear" w:color="auto" w:fill="92D050"/>
          </w:tcPr>
          <w:p w14:paraId="359A7C99" w14:textId="77777777" w:rsidR="005F3B64" w:rsidRPr="009073B9" w:rsidRDefault="005F3B64" w:rsidP="005F3B64"/>
        </w:tc>
        <w:tc>
          <w:tcPr>
            <w:tcW w:w="1983" w:type="dxa"/>
            <w:tcBorders>
              <w:top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auto"/>
            <w:vAlign w:val="center"/>
          </w:tcPr>
          <w:p w14:paraId="02AADC91" w14:textId="77777777" w:rsidR="005F3B64" w:rsidRPr="009073B9" w:rsidRDefault="00000000" w:rsidP="005F3B64">
            <w:pPr>
              <w:pStyle w:val="GreenHeading2"/>
            </w:pPr>
            <w:sdt>
              <w:sdtPr>
                <w:id w:val="1279908229"/>
                <w:placeholder>
                  <w:docPart w:val="2D71DB7265614B119D460690DD0B05E7"/>
                </w:placeholder>
                <w:temporary/>
                <w:showingPlcHdr/>
                <w15:appearance w15:val="hidden"/>
              </w:sdtPr>
              <w:sdtContent>
                <w:r w:rsidR="005F3B64" w:rsidRPr="009073B9">
                  <w:t>Pick up toys</w:t>
                </w:r>
              </w:sdtContent>
            </w:sdt>
          </w:p>
        </w:tc>
        <w:tc>
          <w:tcPr>
            <w:tcW w:w="1653" w:type="dxa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6FDC5820" w14:textId="77777777" w:rsidR="005F3B64" w:rsidRPr="009073B9" w:rsidRDefault="005F3B64" w:rsidP="005F3B64"/>
        </w:tc>
        <w:tc>
          <w:tcPr>
            <w:tcW w:w="1653" w:type="dxa"/>
            <w:gridSpan w:val="3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732DBF55" w14:textId="77777777" w:rsidR="005F3B64" w:rsidRPr="009073B9" w:rsidRDefault="005F3B64" w:rsidP="005F3B64"/>
        </w:tc>
        <w:tc>
          <w:tcPr>
            <w:tcW w:w="1653" w:type="dxa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3D120C73" w14:textId="77777777" w:rsidR="005F3B64" w:rsidRPr="009073B9" w:rsidRDefault="005F3B64" w:rsidP="005F3B64"/>
        </w:tc>
        <w:tc>
          <w:tcPr>
            <w:tcW w:w="1651" w:type="dxa"/>
            <w:gridSpan w:val="2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78747942" w14:textId="77777777" w:rsidR="005F3B64" w:rsidRPr="009073B9" w:rsidRDefault="005F3B64" w:rsidP="005F3B64"/>
        </w:tc>
        <w:tc>
          <w:tcPr>
            <w:tcW w:w="1651" w:type="dxa"/>
            <w:gridSpan w:val="3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275CBEE2" w14:textId="77777777" w:rsidR="005F3B64" w:rsidRPr="009073B9" w:rsidRDefault="005F3B64" w:rsidP="005F3B64"/>
        </w:tc>
        <w:tc>
          <w:tcPr>
            <w:tcW w:w="1650" w:type="dxa"/>
            <w:gridSpan w:val="2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2C1398C7" w14:textId="77777777" w:rsidR="005F3B64" w:rsidRPr="009073B9" w:rsidRDefault="005F3B64" w:rsidP="005F3B64"/>
        </w:tc>
        <w:tc>
          <w:tcPr>
            <w:tcW w:w="1637" w:type="dxa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06D8D85F" w14:textId="77777777" w:rsidR="005F3B64" w:rsidRPr="009073B9" w:rsidRDefault="005F3B64" w:rsidP="005F3B64"/>
        </w:tc>
        <w:tc>
          <w:tcPr>
            <w:tcW w:w="458" w:type="dxa"/>
            <w:gridSpan w:val="2"/>
            <w:vMerge/>
            <w:shd w:val="clear" w:color="auto" w:fill="D3ECB8" w:themeFill="accent3" w:themeFillTint="66"/>
          </w:tcPr>
          <w:p w14:paraId="47F17254" w14:textId="77777777" w:rsidR="005F3B64" w:rsidRPr="009073B9" w:rsidRDefault="005F3B64" w:rsidP="005F3B64"/>
        </w:tc>
      </w:tr>
      <w:tr w:rsidR="005F3B64" w:rsidRPr="009073B9" w14:paraId="128CE0B6" w14:textId="77777777" w:rsidTr="006F4BD5">
        <w:trPr>
          <w:trHeight w:val="920"/>
        </w:trPr>
        <w:tc>
          <w:tcPr>
            <w:tcW w:w="411" w:type="dxa"/>
            <w:vMerge/>
            <w:shd w:val="clear" w:color="auto" w:fill="92D050"/>
          </w:tcPr>
          <w:p w14:paraId="04DD106F" w14:textId="77777777" w:rsidR="005F3B64" w:rsidRPr="009073B9" w:rsidRDefault="005F3B64" w:rsidP="005F3B64"/>
        </w:tc>
        <w:tc>
          <w:tcPr>
            <w:tcW w:w="1983" w:type="dxa"/>
            <w:tcBorders>
              <w:top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auto"/>
            <w:vAlign w:val="center"/>
          </w:tcPr>
          <w:p w14:paraId="2FCC2786" w14:textId="77777777" w:rsidR="005F3B64" w:rsidRPr="009073B9" w:rsidRDefault="00000000" w:rsidP="005F3B64">
            <w:pPr>
              <w:pStyle w:val="GreenHeading2"/>
            </w:pPr>
            <w:sdt>
              <w:sdtPr>
                <w:id w:val="513656498"/>
                <w:placeholder>
                  <w:docPart w:val="55BF4854D51446948E32828D5646D0DD"/>
                </w:placeholder>
                <w:showingPlcHdr/>
                <w15:appearance w15:val="hidden"/>
              </w:sdtPr>
              <w:sdtContent>
                <w:r w:rsidR="003D6BA0" w:rsidRPr="003D6BA0">
                  <w:t>Clean room</w:t>
                </w:r>
              </w:sdtContent>
            </w:sdt>
          </w:p>
        </w:tc>
        <w:tc>
          <w:tcPr>
            <w:tcW w:w="1653" w:type="dxa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4615182C" w14:textId="77777777" w:rsidR="005F3B64" w:rsidRPr="009073B9" w:rsidRDefault="005F3B64" w:rsidP="005F3B64"/>
        </w:tc>
        <w:tc>
          <w:tcPr>
            <w:tcW w:w="1653" w:type="dxa"/>
            <w:gridSpan w:val="3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324D1751" w14:textId="77777777" w:rsidR="005F3B64" w:rsidRPr="009073B9" w:rsidRDefault="005F3B64" w:rsidP="005F3B64"/>
        </w:tc>
        <w:tc>
          <w:tcPr>
            <w:tcW w:w="1653" w:type="dxa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52845544" w14:textId="77777777" w:rsidR="005F3B64" w:rsidRPr="009073B9" w:rsidRDefault="005F3B64" w:rsidP="005F3B64"/>
        </w:tc>
        <w:tc>
          <w:tcPr>
            <w:tcW w:w="1651" w:type="dxa"/>
            <w:gridSpan w:val="2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39C7FF8C" w14:textId="77777777" w:rsidR="005F3B64" w:rsidRPr="009073B9" w:rsidRDefault="005F3B64" w:rsidP="005F3B64"/>
        </w:tc>
        <w:tc>
          <w:tcPr>
            <w:tcW w:w="1651" w:type="dxa"/>
            <w:gridSpan w:val="3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48A382A3" w14:textId="77777777" w:rsidR="005F3B64" w:rsidRPr="009073B9" w:rsidRDefault="005F3B64" w:rsidP="005F3B64"/>
        </w:tc>
        <w:tc>
          <w:tcPr>
            <w:tcW w:w="1650" w:type="dxa"/>
            <w:gridSpan w:val="2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43D78CD1" w14:textId="77777777" w:rsidR="005F3B64" w:rsidRPr="009073B9" w:rsidRDefault="005F3B64" w:rsidP="005F3B64"/>
        </w:tc>
        <w:tc>
          <w:tcPr>
            <w:tcW w:w="1637" w:type="dxa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3F421374" w14:textId="77777777" w:rsidR="005F3B64" w:rsidRPr="009073B9" w:rsidRDefault="005F3B64" w:rsidP="005F3B64"/>
        </w:tc>
        <w:tc>
          <w:tcPr>
            <w:tcW w:w="458" w:type="dxa"/>
            <w:gridSpan w:val="2"/>
            <w:vMerge/>
            <w:shd w:val="clear" w:color="auto" w:fill="D3ECB8" w:themeFill="accent3" w:themeFillTint="66"/>
          </w:tcPr>
          <w:p w14:paraId="64F127B3" w14:textId="77777777" w:rsidR="005F3B64" w:rsidRPr="009073B9" w:rsidRDefault="005F3B64" w:rsidP="005F3B64"/>
        </w:tc>
      </w:tr>
      <w:tr w:rsidR="005F3B64" w:rsidRPr="009073B9" w14:paraId="1208472D" w14:textId="77777777" w:rsidTr="006F4BD5">
        <w:trPr>
          <w:trHeight w:val="920"/>
        </w:trPr>
        <w:tc>
          <w:tcPr>
            <w:tcW w:w="411" w:type="dxa"/>
            <w:vMerge/>
            <w:shd w:val="clear" w:color="auto" w:fill="92D050"/>
          </w:tcPr>
          <w:p w14:paraId="4195620F" w14:textId="77777777" w:rsidR="005F3B64" w:rsidRPr="009073B9" w:rsidRDefault="005F3B64" w:rsidP="005F3B64"/>
        </w:tc>
        <w:tc>
          <w:tcPr>
            <w:tcW w:w="1983" w:type="dxa"/>
            <w:tcBorders>
              <w:top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auto"/>
            <w:vAlign w:val="center"/>
          </w:tcPr>
          <w:p w14:paraId="1ADFBF48" w14:textId="77777777" w:rsidR="005F3B64" w:rsidRPr="009073B9" w:rsidRDefault="00000000" w:rsidP="005F3B64">
            <w:pPr>
              <w:pStyle w:val="GreenHeading2"/>
            </w:pPr>
            <w:sdt>
              <w:sdtPr>
                <w:id w:val="1035165322"/>
                <w:placeholder>
                  <w:docPart w:val="28AF133F5B58406EBEC2D4AC4E3BE70B"/>
                </w:placeholder>
                <w:temporary/>
                <w:showingPlcHdr/>
                <w15:appearance w15:val="hidden"/>
              </w:sdtPr>
              <w:sdtContent>
                <w:r w:rsidR="005F3B64" w:rsidRPr="009073B9">
                  <w:t>Feed pet</w:t>
                </w:r>
              </w:sdtContent>
            </w:sdt>
          </w:p>
        </w:tc>
        <w:tc>
          <w:tcPr>
            <w:tcW w:w="1653" w:type="dxa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14B9DADE" w14:textId="77777777" w:rsidR="005F3B64" w:rsidRPr="009073B9" w:rsidRDefault="005F3B64" w:rsidP="005F3B64"/>
        </w:tc>
        <w:tc>
          <w:tcPr>
            <w:tcW w:w="1653" w:type="dxa"/>
            <w:gridSpan w:val="3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390E227B" w14:textId="77777777" w:rsidR="005F3B64" w:rsidRPr="009073B9" w:rsidRDefault="005F3B64" w:rsidP="005F3B64"/>
        </w:tc>
        <w:tc>
          <w:tcPr>
            <w:tcW w:w="1653" w:type="dxa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6E4DAC7C" w14:textId="77777777" w:rsidR="005F3B64" w:rsidRPr="009073B9" w:rsidRDefault="005F3B64" w:rsidP="005F3B64"/>
        </w:tc>
        <w:tc>
          <w:tcPr>
            <w:tcW w:w="1651" w:type="dxa"/>
            <w:gridSpan w:val="2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34DF0F27" w14:textId="77777777" w:rsidR="005F3B64" w:rsidRPr="009073B9" w:rsidRDefault="005F3B64" w:rsidP="005F3B64"/>
        </w:tc>
        <w:tc>
          <w:tcPr>
            <w:tcW w:w="1651" w:type="dxa"/>
            <w:gridSpan w:val="3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6C55199E" w14:textId="77777777" w:rsidR="005F3B64" w:rsidRPr="009073B9" w:rsidRDefault="005F3B64" w:rsidP="005F3B64"/>
        </w:tc>
        <w:tc>
          <w:tcPr>
            <w:tcW w:w="1650" w:type="dxa"/>
            <w:gridSpan w:val="2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17C4A30F" w14:textId="77777777" w:rsidR="005F3B64" w:rsidRPr="009073B9" w:rsidRDefault="005F3B64" w:rsidP="005F3B64"/>
        </w:tc>
        <w:tc>
          <w:tcPr>
            <w:tcW w:w="1637" w:type="dxa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bottom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6DB03636" w14:textId="77777777" w:rsidR="005F3B64" w:rsidRPr="009073B9" w:rsidRDefault="005F3B64" w:rsidP="005F3B64"/>
        </w:tc>
        <w:tc>
          <w:tcPr>
            <w:tcW w:w="458" w:type="dxa"/>
            <w:gridSpan w:val="2"/>
            <w:vMerge/>
            <w:shd w:val="clear" w:color="auto" w:fill="D3ECB8" w:themeFill="accent3" w:themeFillTint="66"/>
          </w:tcPr>
          <w:p w14:paraId="1C1CA590" w14:textId="77777777" w:rsidR="005F3B64" w:rsidRPr="009073B9" w:rsidRDefault="005F3B64" w:rsidP="005F3B64"/>
        </w:tc>
      </w:tr>
      <w:tr w:rsidR="005F3B64" w:rsidRPr="009073B9" w14:paraId="51F66376" w14:textId="77777777" w:rsidTr="006F4BD5">
        <w:trPr>
          <w:trHeight w:val="922"/>
        </w:trPr>
        <w:tc>
          <w:tcPr>
            <w:tcW w:w="411" w:type="dxa"/>
            <w:vMerge/>
            <w:shd w:val="clear" w:color="auto" w:fill="92D050"/>
          </w:tcPr>
          <w:p w14:paraId="629F5639" w14:textId="77777777" w:rsidR="005F3B64" w:rsidRPr="009073B9" w:rsidRDefault="005F3B64" w:rsidP="005F3B64"/>
        </w:tc>
        <w:tc>
          <w:tcPr>
            <w:tcW w:w="1983" w:type="dxa"/>
            <w:tcBorders>
              <w:top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15BBB07C" w14:textId="219B8616" w:rsidR="005F3B64" w:rsidRPr="009073B9" w:rsidRDefault="00C77409" w:rsidP="005F3B64">
            <w:pPr>
              <w:pStyle w:val="GreenHeading2"/>
            </w:pPr>
            <w:r>
              <w:t xml:space="preserve">Brush Teeth </w:t>
            </w:r>
          </w:p>
        </w:tc>
        <w:tc>
          <w:tcPr>
            <w:tcW w:w="1653" w:type="dxa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5C6E4E7A" w14:textId="77777777" w:rsidR="005F3B64" w:rsidRPr="009073B9" w:rsidRDefault="005F3B64" w:rsidP="005F3B64"/>
        </w:tc>
        <w:tc>
          <w:tcPr>
            <w:tcW w:w="1653" w:type="dxa"/>
            <w:gridSpan w:val="3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0EC57876" w14:textId="77777777" w:rsidR="005F3B64" w:rsidRPr="009073B9" w:rsidRDefault="005F3B64" w:rsidP="005F3B64"/>
        </w:tc>
        <w:tc>
          <w:tcPr>
            <w:tcW w:w="1653" w:type="dxa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48AB0E0D" w14:textId="77777777" w:rsidR="005F3B64" w:rsidRPr="009073B9" w:rsidRDefault="005F3B64" w:rsidP="005F3B64"/>
        </w:tc>
        <w:tc>
          <w:tcPr>
            <w:tcW w:w="1651" w:type="dxa"/>
            <w:gridSpan w:val="2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6546D1A0" w14:textId="77777777" w:rsidR="005F3B64" w:rsidRPr="009073B9" w:rsidRDefault="005F3B64" w:rsidP="005F3B64"/>
        </w:tc>
        <w:tc>
          <w:tcPr>
            <w:tcW w:w="1651" w:type="dxa"/>
            <w:gridSpan w:val="3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68E4DD36" w14:textId="77777777" w:rsidR="005F3B64" w:rsidRPr="009073B9" w:rsidRDefault="005F3B64" w:rsidP="005F3B64"/>
        </w:tc>
        <w:tc>
          <w:tcPr>
            <w:tcW w:w="1650" w:type="dxa"/>
            <w:gridSpan w:val="2"/>
            <w:tcBorders>
              <w:top w:val="single" w:sz="18" w:space="0" w:color="D3ECB8" w:themeColor="accent3" w:themeTint="66"/>
              <w:left w:val="single" w:sz="18" w:space="0" w:color="D3ECB8" w:themeColor="accent3" w:themeTint="66"/>
              <w:righ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2F0744A6" w14:textId="77777777" w:rsidR="005F3B64" w:rsidRPr="009073B9" w:rsidRDefault="005F3B64" w:rsidP="005F3B64"/>
        </w:tc>
        <w:tc>
          <w:tcPr>
            <w:tcW w:w="1637" w:type="dxa"/>
            <w:tcBorders>
              <w:top w:val="single" w:sz="18" w:space="0" w:color="D3ECB8" w:themeColor="accent3" w:themeTint="66"/>
              <w:left w:val="single" w:sz="18" w:space="0" w:color="D3ECB8" w:themeColor="accent3" w:themeTint="66"/>
            </w:tcBorders>
            <w:shd w:val="clear" w:color="auto" w:fill="FFFFFF" w:themeFill="background1"/>
            <w:vAlign w:val="center"/>
          </w:tcPr>
          <w:p w14:paraId="44E15A96" w14:textId="77777777" w:rsidR="005F3B64" w:rsidRPr="009073B9" w:rsidRDefault="005F3B64" w:rsidP="005F3B64"/>
        </w:tc>
        <w:tc>
          <w:tcPr>
            <w:tcW w:w="458" w:type="dxa"/>
            <w:gridSpan w:val="2"/>
            <w:vMerge/>
            <w:shd w:val="clear" w:color="auto" w:fill="D3ECB8" w:themeFill="accent3" w:themeFillTint="66"/>
          </w:tcPr>
          <w:p w14:paraId="145D14DF" w14:textId="77777777" w:rsidR="005F3B64" w:rsidRPr="009073B9" w:rsidRDefault="005F3B64" w:rsidP="005F3B64"/>
        </w:tc>
      </w:tr>
      <w:tr w:rsidR="00AC1AC1" w:rsidRPr="009073B9" w14:paraId="486BB149" w14:textId="77777777" w:rsidTr="00A13B4D">
        <w:trPr>
          <w:trHeight w:val="432"/>
        </w:trPr>
        <w:tc>
          <w:tcPr>
            <w:tcW w:w="411" w:type="dxa"/>
            <w:vMerge/>
            <w:shd w:val="clear" w:color="auto" w:fill="92D050"/>
          </w:tcPr>
          <w:p w14:paraId="74528566" w14:textId="77777777" w:rsidR="009775ED" w:rsidRPr="009073B9" w:rsidRDefault="009775ED" w:rsidP="00EA5FD3"/>
        </w:tc>
        <w:tc>
          <w:tcPr>
            <w:tcW w:w="13531" w:type="dxa"/>
            <w:gridSpan w:val="14"/>
            <w:shd w:val="clear" w:color="auto" w:fill="D3ECB8" w:themeFill="accent3" w:themeFillTint="66"/>
          </w:tcPr>
          <w:p w14:paraId="1CD48A99" w14:textId="77777777" w:rsidR="009775ED" w:rsidRPr="009073B9" w:rsidRDefault="009775ED" w:rsidP="00EA5FD3"/>
        </w:tc>
        <w:tc>
          <w:tcPr>
            <w:tcW w:w="458" w:type="dxa"/>
            <w:gridSpan w:val="2"/>
            <w:vMerge/>
            <w:shd w:val="clear" w:color="auto" w:fill="D3ECB8" w:themeFill="accent3" w:themeFillTint="66"/>
          </w:tcPr>
          <w:p w14:paraId="20D5E2D4" w14:textId="77777777" w:rsidR="009775ED" w:rsidRPr="009073B9" w:rsidRDefault="009775ED" w:rsidP="00EA5FD3"/>
        </w:tc>
      </w:tr>
      <w:tr w:rsidR="00AC1AC1" w:rsidRPr="009073B9" w14:paraId="336AF3BE" w14:textId="77777777" w:rsidTr="006F4BD5">
        <w:trPr>
          <w:trHeight w:val="1512"/>
        </w:trPr>
        <w:tc>
          <w:tcPr>
            <w:tcW w:w="411" w:type="dxa"/>
            <w:vMerge/>
            <w:shd w:val="clear" w:color="auto" w:fill="92D050"/>
          </w:tcPr>
          <w:p w14:paraId="667D284A" w14:textId="77777777" w:rsidR="009775ED" w:rsidRPr="009073B9" w:rsidRDefault="009775ED" w:rsidP="00EA5FD3"/>
        </w:tc>
        <w:tc>
          <w:tcPr>
            <w:tcW w:w="4078" w:type="dxa"/>
            <w:gridSpan w:val="3"/>
            <w:shd w:val="clear" w:color="auto" w:fill="FFFFFF" w:themeFill="background1"/>
          </w:tcPr>
          <w:p w14:paraId="6A7F98DD" w14:textId="5BB9B754" w:rsidR="009775ED" w:rsidRPr="009073B9" w:rsidRDefault="00000000" w:rsidP="00EE0900">
            <w:pPr>
              <w:pStyle w:val="Greenrewardnote"/>
            </w:pPr>
            <w:sdt>
              <w:sdtPr>
                <w:id w:val="817311910"/>
                <w:placeholder>
                  <w:docPart w:val="1B9542DF61BD4AEB94AFDE40278DB9C7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 xml:space="preserve">When I reach my goal of </w:t>
                </w:r>
              </w:sdtContent>
            </w:sdt>
            <w:r w:rsidR="00EE0900" w:rsidRPr="009073B9">
              <w:t xml:space="preserve"> </w:t>
            </w:r>
            <w:r w:rsidR="00C77409">
              <w:t>10</w:t>
            </w:r>
            <w:r w:rsidR="00EE0900" w:rsidRPr="009073B9">
              <w:t xml:space="preserve"> </w:t>
            </w:r>
            <w:sdt>
              <w:sdtPr>
                <w:id w:val="1828012261"/>
                <w:placeholder>
                  <w:docPart w:val="149C8FFAD435485EAB1641374BD3E733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 xml:space="preserve">stars, </w:t>
                </w:r>
                <w:r w:rsidR="00EE0900" w:rsidRPr="009073B9">
                  <w:br/>
                  <w:t>my reward will be:</w:t>
                </w:r>
              </w:sdtContent>
            </w:sdt>
          </w:p>
        </w:tc>
        <w:tc>
          <w:tcPr>
            <w:tcW w:w="618" w:type="dxa"/>
            <w:shd w:val="clear" w:color="auto" w:fill="D3ECB8" w:themeFill="accent3" w:themeFillTint="66"/>
          </w:tcPr>
          <w:p w14:paraId="3C184B66" w14:textId="77777777" w:rsidR="009775ED" w:rsidRPr="009073B9" w:rsidRDefault="009775ED" w:rsidP="004373FC">
            <w:pPr>
              <w:pStyle w:val="Heading4"/>
            </w:pPr>
          </w:p>
        </w:tc>
        <w:tc>
          <w:tcPr>
            <w:tcW w:w="4109" w:type="dxa"/>
            <w:gridSpan w:val="5"/>
            <w:shd w:val="clear" w:color="auto" w:fill="FFFFFF" w:themeFill="background1"/>
          </w:tcPr>
          <w:p w14:paraId="0B115E3A" w14:textId="4988B9E4" w:rsidR="009775ED" w:rsidRPr="009073B9" w:rsidRDefault="00000000" w:rsidP="009073B9">
            <w:pPr>
              <w:pStyle w:val="Greenrewardnote"/>
            </w:pPr>
            <w:sdt>
              <w:sdtPr>
                <w:id w:val="-1621373664"/>
                <w:placeholder>
                  <w:docPart w:val="E46B889FF34A481FADBF73CB9DCA7C89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 xml:space="preserve">When I reach my goal of </w:t>
                </w:r>
              </w:sdtContent>
            </w:sdt>
            <w:r w:rsidR="00EE0900" w:rsidRPr="009073B9">
              <w:t xml:space="preserve"> </w:t>
            </w:r>
            <w:r w:rsidR="00C77409">
              <w:t>20</w:t>
            </w:r>
            <w:r w:rsidR="00EE0900" w:rsidRPr="009073B9">
              <w:t xml:space="preserve"> </w:t>
            </w:r>
            <w:sdt>
              <w:sdtPr>
                <w:id w:val="-2109265766"/>
                <w:placeholder>
                  <w:docPart w:val="C8437E3D54B54902A79FD9ED3B92C3C5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 xml:space="preserve">stars, </w:t>
                </w:r>
                <w:r w:rsidR="00EE0900" w:rsidRPr="009073B9">
                  <w:br/>
                  <w:t>my reward will be:</w:t>
                </w:r>
              </w:sdtContent>
            </w:sdt>
          </w:p>
        </w:tc>
        <w:tc>
          <w:tcPr>
            <w:tcW w:w="620" w:type="dxa"/>
            <w:shd w:val="clear" w:color="auto" w:fill="D3ECB8" w:themeFill="accent3" w:themeFillTint="66"/>
          </w:tcPr>
          <w:p w14:paraId="34588634" w14:textId="77777777" w:rsidR="009775ED" w:rsidRPr="009073B9" w:rsidRDefault="009775ED" w:rsidP="004373FC">
            <w:pPr>
              <w:pStyle w:val="Heading4"/>
            </w:pPr>
          </w:p>
        </w:tc>
        <w:tc>
          <w:tcPr>
            <w:tcW w:w="4106" w:type="dxa"/>
            <w:gridSpan w:val="4"/>
            <w:shd w:val="clear" w:color="auto" w:fill="FFFFFF" w:themeFill="background1"/>
          </w:tcPr>
          <w:p w14:paraId="43213608" w14:textId="584F82F1" w:rsidR="009775ED" w:rsidRPr="009073B9" w:rsidRDefault="00000000" w:rsidP="00EE0900">
            <w:pPr>
              <w:pStyle w:val="Greenrewardnote"/>
            </w:pPr>
            <w:sdt>
              <w:sdtPr>
                <w:id w:val="-1588301645"/>
                <w:placeholder>
                  <w:docPart w:val="90897ACA06E84FF19BA77612A0E54464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>When I reach my goal of</w:t>
                </w:r>
              </w:sdtContent>
            </w:sdt>
            <w:r w:rsidR="00EE0900" w:rsidRPr="009073B9">
              <w:t xml:space="preserve"> </w:t>
            </w:r>
            <w:r w:rsidR="00C77409">
              <w:t>30</w:t>
            </w:r>
            <w:r w:rsidR="00EE0900" w:rsidRPr="009073B9">
              <w:t xml:space="preserve"> </w:t>
            </w:r>
            <w:sdt>
              <w:sdtPr>
                <w:id w:val="-1466972362"/>
                <w:placeholder>
                  <w:docPart w:val="CF01F522AE3242B8BC223A8A6675DDE9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 xml:space="preserve">stars, </w:t>
                </w:r>
                <w:r w:rsidR="00EE0900" w:rsidRPr="009073B9">
                  <w:br/>
                  <w:t>my reward will be:</w:t>
                </w:r>
              </w:sdtContent>
            </w:sdt>
          </w:p>
        </w:tc>
        <w:tc>
          <w:tcPr>
            <w:tcW w:w="43" w:type="dxa"/>
            <w:shd w:val="clear" w:color="auto" w:fill="FFFFFF" w:themeFill="background1"/>
          </w:tcPr>
          <w:p w14:paraId="6C22B323" w14:textId="77777777" w:rsidR="009775ED" w:rsidRPr="009073B9" w:rsidRDefault="009775ED" w:rsidP="00EA5FD3"/>
        </w:tc>
        <w:tc>
          <w:tcPr>
            <w:tcW w:w="415" w:type="dxa"/>
            <w:shd w:val="clear" w:color="auto" w:fill="D3ECB8" w:themeFill="accent3" w:themeFillTint="66"/>
          </w:tcPr>
          <w:p w14:paraId="0A3F2494" w14:textId="77777777" w:rsidR="009775ED" w:rsidRPr="009073B9" w:rsidRDefault="009775ED" w:rsidP="00EA5FD3"/>
        </w:tc>
      </w:tr>
      <w:tr w:rsidR="00BE2BB3" w:rsidRPr="009073B9" w14:paraId="3581A4F0" w14:textId="77777777" w:rsidTr="006F4BD5">
        <w:trPr>
          <w:trHeight w:val="432"/>
        </w:trPr>
        <w:tc>
          <w:tcPr>
            <w:tcW w:w="411" w:type="dxa"/>
            <w:vMerge/>
            <w:shd w:val="clear" w:color="auto" w:fill="92D050"/>
          </w:tcPr>
          <w:p w14:paraId="29159FC9" w14:textId="77777777" w:rsidR="00EA5FD3" w:rsidRPr="009073B9" w:rsidRDefault="00EA5FD3" w:rsidP="00EA5FD3"/>
        </w:tc>
        <w:tc>
          <w:tcPr>
            <w:tcW w:w="13531" w:type="dxa"/>
            <w:gridSpan w:val="14"/>
            <w:shd w:val="clear" w:color="auto" w:fill="D3ECB8" w:themeFill="accent3" w:themeFillTint="66"/>
          </w:tcPr>
          <w:p w14:paraId="3D9F9ABE" w14:textId="77777777" w:rsidR="00EA5FD3" w:rsidRPr="009073B9" w:rsidRDefault="00EA5FD3" w:rsidP="00EA5FD3"/>
        </w:tc>
        <w:tc>
          <w:tcPr>
            <w:tcW w:w="458" w:type="dxa"/>
            <w:gridSpan w:val="2"/>
            <w:shd w:val="clear" w:color="auto" w:fill="D3ECB8" w:themeFill="accent3" w:themeFillTint="66"/>
          </w:tcPr>
          <w:p w14:paraId="2F0031C2" w14:textId="77777777" w:rsidR="00EA5FD3" w:rsidRPr="009073B9" w:rsidRDefault="00EA5FD3" w:rsidP="00EA5FD3"/>
        </w:tc>
      </w:tr>
    </w:tbl>
    <w:p w14:paraId="49A14D46" w14:textId="77777777" w:rsidR="00216FC4" w:rsidRPr="009073B9" w:rsidRDefault="00216FC4" w:rsidP="005F3B64">
      <w:pPr>
        <w:pStyle w:val="GraphicAnchor"/>
      </w:pPr>
    </w:p>
    <w:p w14:paraId="4C1E5836" w14:textId="77777777" w:rsidR="005F3B64" w:rsidRPr="009073B9" w:rsidRDefault="005F3B64" w:rsidP="005F3B64">
      <w:pPr>
        <w:pStyle w:val="GraphicAnchor"/>
        <w:sectPr w:rsidR="005F3B64" w:rsidRPr="009073B9" w:rsidSect="00C60443">
          <w:pgSz w:w="15840" w:h="12240" w:orient="landscape" w:code="1"/>
          <w:pgMar w:top="576" w:right="720" w:bottom="576" w:left="720" w:header="288" w:footer="288" w:gutter="0"/>
          <w:cols w:space="708"/>
          <w:docGrid w:linePitch="360"/>
        </w:sectPr>
      </w:pPr>
    </w:p>
    <w:p w14:paraId="432AEB08" w14:textId="77777777" w:rsidR="005F3B64" w:rsidRPr="009073B9" w:rsidRDefault="005F3B64" w:rsidP="005F3B64">
      <w:pPr>
        <w:pStyle w:val="GraphicAnchor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Table"/>
      </w:tblPr>
      <w:tblGrid>
        <w:gridCol w:w="411"/>
        <w:gridCol w:w="7"/>
        <w:gridCol w:w="24"/>
        <w:gridCol w:w="1952"/>
        <w:gridCol w:w="1653"/>
        <w:gridCol w:w="470"/>
        <w:gridCol w:w="618"/>
        <w:gridCol w:w="565"/>
        <w:gridCol w:w="1653"/>
        <w:gridCol w:w="27"/>
        <w:gridCol w:w="1624"/>
        <w:gridCol w:w="212"/>
        <w:gridCol w:w="620"/>
        <w:gridCol w:w="874"/>
        <w:gridCol w:w="1595"/>
        <w:gridCol w:w="1645"/>
        <w:gridCol w:w="313"/>
        <w:gridCol w:w="137"/>
      </w:tblGrid>
      <w:tr w:rsidR="006F4BD5" w:rsidRPr="009073B9" w14:paraId="372FA7EA" w14:textId="77777777" w:rsidTr="006F4BD5">
        <w:trPr>
          <w:trHeight w:val="432"/>
        </w:trPr>
        <w:tc>
          <w:tcPr>
            <w:tcW w:w="418" w:type="dxa"/>
            <w:gridSpan w:val="2"/>
            <w:shd w:val="clear" w:color="auto" w:fill="FDCFD3"/>
            <w:vAlign w:val="center"/>
          </w:tcPr>
          <w:p w14:paraId="60875C75" w14:textId="77777777" w:rsidR="006F4BD5" w:rsidRPr="009073B9" w:rsidRDefault="006F4BD5" w:rsidP="001A3136"/>
        </w:tc>
        <w:tc>
          <w:tcPr>
            <w:tcW w:w="6962" w:type="dxa"/>
            <w:gridSpan w:val="8"/>
            <w:shd w:val="clear" w:color="auto" w:fill="FDCFD3"/>
            <w:vAlign w:val="center"/>
          </w:tcPr>
          <w:p w14:paraId="43F2EA71" w14:textId="77777777" w:rsidR="006F4BD5" w:rsidRPr="009073B9" w:rsidRDefault="006F4BD5" w:rsidP="001A3136"/>
        </w:tc>
        <w:tc>
          <w:tcPr>
            <w:tcW w:w="3330" w:type="dxa"/>
            <w:gridSpan w:val="4"/>
            <w:vMerge w:val="restart"/>
            <w:shd w:val="clear" w:color="auto" w:fill="FDCFD3"/>
            <w:vAlign w:val="bottom"/>
          </w:tcPr>
          <w:p w14:paraId="5918C724" w14:textId="77777777" w:rsidR="006F4BD5" w:rsidRPr="009073B9" w:rsidRDefault="006F4BD5" w:rsidP="00AF32C0">
            <w:pPr>
              <w:jc w:val="right"/>
            </w:pPr>
            <w:r w:rsidRPr="009073B9">
              <w:rPr>
                <w:noProof/>
              </w:rPr>
              <mc:AlternateContent>
                <mc:Choice Requires="wpg">
                  <w:drawing>
                    <wp:inline distT="0" distB="0" distL="0" distR="0" wp14:anchorId="1269AE31" wp14:editId="7B4C5308">
                      <wp:extent cx="1480411" cy="1261111"/>
                      <wp:effectExtent l="12700" t="0" r="5715" b="0"/>
                      <wp:docPr id="153" name="Group 7" title="Graphic Placeholde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80411" cy="1261111"/>
                                <a:chOff x="0" y="0"/>
                                <a:chExt cx="1480411" cy="1261111"/>
                              </a:xfrm>
                            </wpg:grpSpPr>
                            <wps:wsp>
                              <wps:cNvPr id="154" name="Shape"/>
                              <wps:cNvSpPr/>
                              <wps:spPr>
                                <a:xfrm>
                                  <a:off x="228601" y="749300"/>
                                  <a:ext cx="1043596" cy="1958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385" h="20310" extrusionOk="0">
                                      <a:moveTo>
                                        <a:pt x="6733" y="2779"/>
                                      </a:moveTo>
                                      <a:lnTo>
                                        <a:pt x="826" y="8970"/>
                                      </a:lnTo>
                                      <a:cubicBezTo>
                                        <a:pt x="253" y="9496"/>
                                        <a:pt x="-85" y="12394"/>
                                        <a:pt x="19" y="15160"/>
                                      </a:cubicBezTo>
                                      <a:cubicBezTo>
                                        <a:pt x="123" y="18057"/>
                                        <a:pt x="696" y="19770"/>
                                        <a:pt x="1242" y="19243"/>
                                      </a:cubicBezTo>
                                      <a:lnTo>
                                        <a:pt x="7150" y="13053"/>
                                      </a:lnTo>
                                      <a:cubicBezTo>
                                        <a:pt x="7722" y="12526"/>
                                        <a:pt x="8061" y="9628"/>
                                        <a:pt x="7956" y="6862"/>
                                      </a:cubicBezTo>
                                      <a:cubicBezTo>
                                        <a:pt x="7826" y="3965"/>
                                        <a:pt x="7280" y="2121"/>
                                        <a:pt x="6733" y="2779"/>
                                      </a:cubicBezTo>
                                      <a:close/>
                                      <a:moveTo>
                                        <a:pt x="20682" y="10023"/>
                                      </a:moveTo>
                                      <a:lnTo>
                                        <a:pt x="14957" y="277"/>
                                      </a:lnTo>
                                      <a:cubicBezTo>
                                        <a:pt x="14410" y="-645"/>
                                        <a:pt x="13812" y="804"/>
                                        <a:pt x="13630" y="3570"/>
                                      </a:cubicBezTo>
                                      <a:cubicBezTo>
                                        <a:pt x="13448" y="6336"/>
                                        <a:pt x="13734" y="9233"/>
                                        <a:pt x="14280" y="10287"/>
                                      </a:cubicBezTo>
                                      <a:lnTo>
                                        <a:pt x="20006" y="20033"/>
                                      </a:lnTo>
                                      <a:cubicBezTo>
                                        <a:pt x="20552" y="20955"/>
                                        <a:pt x="21125" y="19506"/>
                                        <a:pt x="21333" y="16740"/>
                                      </a:cubicBezTo>
                                      <a:cubicBezTo>
                                        <a:pt x="21515" y="13843"/>
                                        <a:pt x="21203" y="10945"/>
                                        <a:pt x="20682" y="100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FBF7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5" name="Shape"/>
                              <wps:cNvSpPr/>
                              <wps:spPr>
                                <a:xfrm>
                                  <a:off x="368301" y="749300"/>
                                  <a:ext cx="800100" cy="51181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21600"/>
                                      </a:moveTo>
                                      <a:cubicBezTo>
                                        <a:pt x="19543" y="16776"/>
                                        <a:pt x="16560" y="8093"/>
                                        <a:pt x="15360" y="0"/>
                                      </a:cubicBezTo>
                                      <a:lnTo>
                                        <a:pt x="5657" y="107"/>
                                      </a:lnTo>
                                      <a:cubicBezTo>
                                        <a:pt x="5657" y="107"/>
                                        <a:pt x="3840" y="11363"/>
                                        <a:pt x="0" y="21546"/>
                                      </a:cubicBezTo>
                                      <a:lnTo>
                                        <a:pt x="21600" y="215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204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6" name="Shape"/>
                              <wps:cNvSpPr/>
                              <wps:spPr>
                                <a:xfrm>
                                  <a:off x="431801" y="698501"/>
                                  <a:ext cx="640081" cy="21082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586" y="1431"/>
                                      </a:moveTo>
                                      <a:lnTo>
                                        <a:pt x="0" y="9369"/>
                                      </a:lnTo>
                                      <a:lnTo>
                                        <a:pt x="4029" y="7807"/>
                                      </a:lnTo>
                                      <a:lnTo>
                                        <a:pt x="5100" y="18867"/>
                                      </a:lnTo>
                                      <a:lnTo>
                                        <a:pt x="8400" y="11971"/>
                                      </a:lnTo>
                                      <a:lnTo>
                                        <a:pt x="11529" y="21600"/>
                                      </a:lnTo>
                                      <a:lnTo>
                                        <a:pt x="13371" y="11581"/>
                                      </a:lnTo>
                                      <a:lnTo>
                                        <a:pt x="16929" y="17046"/>
                                      </a:lnTo>
                                      <a:lnTo>
                                        <a:pt x="17400" y="6506"/>
                                      </a:lnTo>
                                      <a:lnTo>
                                        <a:pt x="21600" y="9629"/>
                                      </a:lnTo>
                                      <a:lnTo>
                                        <a:pt x="19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B4D6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7" name="Shape"/>
                              <wps:cNvSpPr/>
                              <wps:spPr>
                                <a:xfrm>
                                  <a:off x="355600" y="88901"/>
                                  <a:ext cx="757104" cy="75710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614" h="19614" extrusionOk="0">
                                      <a:moveTo>
                                        <a:pt x="275" y="7511"/>
                                      </a:moveTo>
                                      <a:cubicBezTo>
                                        <a:pt x="1543" y="2246"/>
                                        <a:pt x="6839" y="-993"/>
                                        <a:pt x="12103" y="275"/>
                                      </a:cubicBezTo>
                                      <a:cubicBezTo>
                                        <a:pt x="17367" y="1543"/>
                                        <a:pt x="20607" y="6839"/>
                                        <a:pt x="19339" y="12103"/>
                                      </a:cubicBezTo>
                                      <a:cubicBezTo>
                                        <a:pt x="18071" y="17367"/>
                                        <a:pt x="12775" y="20607"/>
                                        <a:pt x="7511" y="19339"/>
                                      </a:cubicBezTo>
                                      <a:cubicBezTo>
                                        <a:pt x="2247" y="18071"/>
                                        <a:pt x="-993" y="12775"/>
                                        <a:pt x="275" y="75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FBF7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8" name="Shape"/>
                              <wps:cNvSpPr/>
                              <wps:spPr>
                                <a:xfrm>
                                  <a:off x="342900" y="0"/>
                                  <a:ext cx="798366" cy="56077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8202" h="20734" extrusionOk="0">
                                      <a:moveTo>
                                        <a:pt x="15849" y="5332"/>
                                      </a:moveTo>
                                      <a:cubicBezTo>
                                        <a:pt x="12056" y="-866"/>
                                        <a:pt x="7945" y="-115"/>
                                        <a:pt x="6786" y="214"/>
                                      </a:cubicBezTo>
                                      <a:cubicBezTo>
                                        <a:pt x="-1842" y="2139"/>
                                        <a:pt x="214" y="14724"/>
                                        <a:pt x="214" y="14724"/>
                                      </a:cubicBezTo>
                                      <a:cubicBezTo>
                                        <a:pt x="214" y="14724"/>
                                        <a:pt x="3659" y="16649"/>
                                        <a:pt x="6931" y="11155"/>
                                      </a:cubicBezTo>
                                      <a:cubicBezTo>
                                        <a:pt x="7250" y="10638"/>
                                        <a:pt x="7510" y="10122"/>
                                        <a:pt x="7713" y="9558"/>
                                      </a:cubicBezTo>
                                      <a:cubicBezTo>
                                        <a:pt x="8234" y="11061"/>
                                        <a:pt x="8929" y="12657"/>
                                        <a:pt x="9942" y="14160"/>
                                      </a:cubicBezTo>
                                      <a:cubicBezTo>
                                        <a:pt x="14141" y="20546"/>
                                        <a:pt x="17615" y="20734"/>
                                        <a:pt x="17615" y="20734"/>
                                      </a:cubicBezTo>
                                      <a:cubicBezTo>
                                        <a:pt x="17615" y="20734"/>
                                        <a:pt x="19758" y="11718"/>
                                        <a:pt x="15849" y="533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7D2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9" name="Shape"/>
                              <wps:cNvSpPr/>
                              <wps:spPr>
                                <a:xfrm>
                                  <a:off x="0" y="317500"/>
                                  <a:ext cx="1480411" cy="3810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0111" h="21600" extrusionOk="0">
                                      <a:moveTo>
                                        <a:pt x="666" y="0"/>
                                      </a:moveTo>
                                      <a:cubicBezTo>
                                        <a:pt x="666" y="0"/>
                                        <a:pt x="-749" y="9648"/>
                                        <a:pt x="545" y="18792"/>
                                      </a:cubicBezTo>
                                      <a:cubicBezTo>
                                        <a:pt x="545" y="18792"/>
                                        <a:pt x="2753" y="18072"/>
                                        <a:pt x="5013" y="9360"/>
                                      </a:cubicBezTo>
                                      <a:cubicBezTo>
                                        <a:pt x="4996" y="9288"/>
                                        <a:pt x="2874" y="144"/>
                                        <a:pt x="666" y="0"/>
                                      </a:cubicBezTo>
                                      <a:close/>
                                      <a:moveTo>
                                        <a:pt x="19678" y="2880"/>
                                      </a:moveTo>
                                      <a:cubicBezTo>
                                        <a:pt x="17470" y="2088"/>
                                        <a:pt x="15123" y="10368"/>
                                        <a:pt x="15123" y="10368"/>
                                      </a:cubicBezTo>
                                      <a:cubicBezTo>
                                        <a:pt x="17159" y="20016"/>
                                        <a:pt x="19333" y="21600"/>
                                        <a:pt x="19333" y="21600"/>
                                      </a:cubicBezTo>
                                      <a:cubicBezTo>
                                        <a:pt x="20851" y="13104"/>
                                        <a:pt x="19678" y="2880"/>
                                        <a:pt x="19678" y="28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7D2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0" name="Shape"/>
                              <wps:cNvSpPr/>
                              <wps:spPr>
                                <a:xfrm>
                                  <a:off x="190500" y="241300"/>
                                  <a:ext cx="1099821" cy="50673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9181" y="10502"/>
                                      </a:moveTo>
                                      <a:lnTo>
                                        <a:pt x="21600" y="2869"/>
                                      </a:lnTo>
                                      <a:lnTo>
                                        <a:pt x="17884" y="487"/>
                                      </a:lnTo>
                                      <a:lnTo>
                                        <a:pt x="18208" y="9690"/>
                                      </a:lnTo>
                                      <a:lnTo>
                                        <a:pt x="19181" y="10502"/>
                                      </a:lnTo>
                                      <a:close/>
                                      <a:moveTo>
                                        <a:pt x="2120" y="11802"/>
                                      </a:moveTo>
                                      <a:lnTo>
                                        <a:pt x="0" y="19814"/>
                                      </a:lnTo>
                                      <a:lnTo>
                                        <a:pt x="3816" y="21113"/>
                                      </a:lnTo>
                                      <a:lnTo>
                                        <a:pt x="3118" y="11964"/>
                                      </a:lnTo>
                                      <a:lnTo>
                                        <a:pt x="2120" y="11802"/>
                                      </a:lnTo>
                                      <a:close/>
                                      <a:moveTo>
                                        <a:pt x="2120" y="9636"/>
                                      </a:moveTo>
                                      <a:lnTo>
                                        <a:pt x="3118" y="9095"/>
                                      </a:lnTo>
                                      <a:lnTo>
                                        <a:pt x="3866" y="0"/>
                                      </a:lnTo>
                                      <a:lnTo>
                                        <a:pt x="50" y="1516"/>
                                      </a:lnTo>
                                      <a:lnTo>
                                        <a:pt x="2120" y="9636"/>
                                      </a:lnTo>
                                      <a:close/>
                                      <a:moveTo>
                                        <a:pt x="18058" y="12668"/>
                                      </a:moveTo>
                                      <a:lnTo>
                                        <a:pt x="16936" y="21600"/>
                                      </a:lnTo>
                                      <a:lnTo>
                                        <a:pt x="20802" y="21113"/>
                                      </a:lnTo>
                                      <a:lnTo>
                                        <a:pt x="19056" y="12668"/>
                                      </a:lnTo>
                                      <a:lnTo>
                                        <a:pt x="18058" y="126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03459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1" name="Shape"/>
                              <wps:cNvSpPr/>
                              <wps:spPr>
                                <a:xfrm>
                                  <a:off x="444501" y="558800"/>
                                  <a:ext cx="555018" cy="17344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071" h="20486" extrusionOk="0">
                                      <a:moveTo>
                                        <a:pt x="3206" y="227"/>
                                      </a:moveTo>
                                      <a:cubicBezTo>
                                        <a:pt x="1808" y="-823"/>
                                        <a:pt x="410" y="1877"/>
                                        <a:pt x="73" y="6227"/>
                                      </a:cubicBezTo>
                                      <a:cubicBezTo>
                                        <a:pt x="-265" y="10577"/>
                                        <a:pt x="603" y="14927"/>
                                        <a:pt x="2001" y="15977"/>
                                      </a:cubicBezTo>
                                      <a:cubicBezTo>
                                        <a:pt x="3399" y="17027"/>
                                        <a:pt x="4797" y="14327"/>
                                        <a:pt x="5135" y="9977"/>
                                      </a:cubicBezTo>
                                      <a:cubicBezTo>
                                        <a:pt x="5473" y="5627"/>
                                        <a:pt x="4605" y="1277"/>
                                        <a:pt x="3206" y="227"/>
                                      </a:cubicBezTo>
                                      <a:close/>
                                      <a:moveTo>
                                        <a:pt x="19069" y="1727"/>
                                      </a:moveTo>
                                      <a:cubicBezTo>
                                        <a:pt x="17671" y="677"/>
                                        <a:pt x="16273" y="3377"/>
                                        <a:pt x="15935" y="7727"/>
                                      </a:cubicBezTo>
                                      <a:cubicBezTo>
                                        <a:pt x="15597" y="12077"/>
                                        <a:pt x="16465" y="16427"/>
                                        <a:pt x="17864" y="17477"/>
                                      </a:cubicBezTo>
                                      <a:cubicBezTo>
                                        <a:pt x="19262" y="18527"/>
                                        <a:pt x="20660" y="15827"/>
                                        <a:pt x="20997" y="11477"/>
                                      </a:cubicBezTo>
                                      <a:cubicBezTo>
                                        <a:pt x="21335" y="7127"/>
                                        <a:pt x="20467" y="2777"/>
                                        <a:pt x="19069" y="1727"/>
                                      </a:cubicBezTo>
                                      <a:close/>
                                      <a:moveTo>
                                        <a:pt x="10680" y="20477"/>
                                      </a:moveTo>
                                      <a:cubicBezTo>
                                        <a:pt x="14199" y="20177"/>
                                        <a:pt x="14681" y="14927"/>
                                        <a:pt x="14681" y="14927"/>
                                      </a:cubicBezTo>
                                      <a:lnTo>
                                        <a:pt x="5762" y="13577"/>
                                      </a:lnTo>
                                      <a:cubicBezTo>
                                        <a:pt x="5762" y="13577"/>
                                        <a:pt x="7160" y="20777"/>
                                        <a:pt x="10680" y="2047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03459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2" name="Shape"/>
                              <wps:cNvSpPr/>
                              <wps:spPr>
                                <a:xfrm>
                                  <a:off x="419100" y="444500"/>
                                  <a:ext cx="598508" cy="10621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75" h="20072" extrusionOk="0">
                                      <a:moveTo>
                                        <a:pt x="1595" y="5236"/>
                                      </a:moveTo>
                                      <a:cubicBezTo>
                                        <a:pt x="1322" y="4516"/>
                                        <a:pt x="1048" y="4276"/>
                                        <a:pt x="729" y="3796"/>
                                      </a:cubicBezTo>
                                      <a:cubicBezTo>
                                        <a:pt x="547" y="3556"/>
                                        <a:pt x="273" y="2836"/>
                                        <a:pt x="91" y="3076"/>
                                      </a:cubicBezTo>
                                      <a:cubicBezTo>
                                        <a:pt x="46" y="3076"/>
                                        <a:pt x="46" y="3316"/>
                                        <a:pt x="46" y="3316"/>
                                      </a:cubicBezTo>
                                      <a:cubicBezTo>
                                        <a:pt x="0" y="4516"/>
                                        <a:pt x="319" y="5716"/>
                                        <a:pt x="456" y="6196"/>
                                      </a:cubicBezTo>
                                      <a:cubicBezTo>
                                        <a:pt x="775" y="7156"/>
                                        <a:pt x="1094" y="8116"/>
                                        <a:pt x="1458" y="8116"/>
                                      </a:cubicBezTo>
                                      <a:cubicBezTo>
                                        <a:pt x="1777" y="8356"/>
                                        <a:pt x="1868" y="5956"/>
                                        <a:pt x="1595" y="5236"/>
                                      </a:cubicBezTo>
                                      <a:close/>
                                      <a:moveTo>
                                        <a:pt x="4238" y="196"/>
                                      </a:moveTo>
                                      <a:cubicBezTo>
                                        <a:pt x="3372" y="-764"/>
                                        <a:pt x="2552" y="1876"/>
                                        <a:pt x="2324" y="6436"/>
                                      </a:cubicBezTo>
                                      <a:cubicBezTo>
                                        <a:pt x="2142" y="10996"/>
                                        <a:pt x="2643" y="15316"/>
                                        <a:pt x="3509" y="16516"/>
                                      </a:cubicBezTo>
                                      <a:cubicBezTo>
                                        <a:pt x="4375" y="17476"/>
                                        <a:pt x="5195" y="14836"/>
                                        <a:pt x="5423" y="10276"/>
                                      </a:cubicBezTo>
                                      <a:cubicBezTo>
                                        <a:pt x="5605" y="5716"/>
                                        <a:pt x="5058" y="1396"/>
                                        <a:pt x="4238" y="196"/>
                                      </a:cubicBezTo>
                                      <a:close/>
                                      <a:moveTo>
                                        <a:pt x="1458" y="9796"/>
                                      </a:moveTo>
                                      <a:cubicBezTo>
                                        <a:pt x="1185" y="9316"/>
                                        <a:pt x="866" y="9076"/>
                                        <a:pt x="592" y="8596"/>
                                      </a:cubicBezTo>
                                      <a:cubicBezTo>
                                        <a:pt x="410" y="8356"/>
                                        <a:pt x="46" y="8356"/>
                                        <a:pt x="0" y="9556"/>
                                      </a:cubicBezTo>
                                      <a:cubicBezTo>
                                        <a:pt x="0" y="10996"/>
                                        <a:pt x="273" y="11956"/>
                                        <a:pt x="456" y="12676"/>
                                      </a:cubicBezTo>
                                      <a:cubicBezTo>
                                        <a:pt x="775" y="13636"/>
                                        <a:pt x="1094" y="13876"/>
                                        <a:pt x="1458" y="13396"/>
                                      </a:cubicBezTo>
                                      <a:cubicBezTo>
                                        <a:pt x="1823" y="12916"/>
                                        <a:pt x="1777" y="10276"/>
                                        <a:pt x="1458" y="9796"/>
                                      </a:cubicBezTo>
                                      <a:close/>
                                      <a:moveTo>
                                        <a:pt x="21144" y="12916"/>
                                      </a:moveTo>
                                      <a:cubicBezTo>
                                        <a:pt x="20916" y="12916"/>
                                        <a:pt x="20689" y="13396"/>
                                        <a:pt x="20461" y="13876"/>
                                      </a:cubicBezTo>
                                      <a:cubicBezTo>
                                        <a:pt x="20233" y="14356"/>
                                        <a:pt x="19959" y="14356"/>
                                        <a:pt x="19777" y="15316"/>
                                      </a:cubicBezTo>
                                      <a:cubicBezTo>
                                        <a:pt x="19732" y="15556"/>
                                        <a:pt x="19732" y="16276"/>
                                        <a:pt x="19777" y="16516"/>
                                      </a:cubicBezTo>
                                      <a:cubicBezTo>
                                        <a:pt x="19959" y="17476"/>
                                        <a:pt x="20324" y="17476"/>
                                        <a:pt x="20552" y="17476"/>
                                      </a:cubicBezTo>
                                      <a:cubicBezTo>
                                        <a:pt x="20825" y="17476"/>
                                        <a:pt x="21144" y="16996"/>
                                        <a:pt x="21372" y="16036"/>
                                      </a:cubicBezTo>
                                      <a:cubicBezTo>
                                        <a:pt x="21600" y="14596"/>
                                        <a:pt x="21418" y="12916"/>
                                        <a:pt x="21144" y="12916"/>
                                      </a:cubicBezTo>
                                      <a:close/>
                                      <a:moveTo>
                                        <a:pt x="17772" y="3556"/>
                                      </a:moveTo>
                                      <a:cubicBezTo>
                                        <a:pt x="16906" y="2596"/>
                                        <a:pt x="16086" y="5236"/>
                                        <a:pt x="15858" y="9796"/>
                                      </a:cubicBezTo>
                                      <a:cubicBezTo>
                                        <a:pt x="15676" y="14356"/>
                                        <a:pt x="16177" y="18676"/>
                                        <a:pt x="17043" y="19876"/>
                                      </a:cubicBezTo>
                                      <a:cubicBezTo>
                                        <a:pt x="17909" y="20836"/>
                                        <a:pt x="18729" y="18196"/>
                                        <a:pt x="18957" y="13636"/>
                                      </a:cubicBezTo>
                                      <a:cubicBezTo>
                                        <a:pt x="19185" y="9076"/>
                                        <a:pt x="18592" y="4756"/>
                                        <a:pt x="17772" y="3556"/>
                                      </a:cubicBezTo>
                                      <a:close/>
                                      <a:moveTo>
                                        <a:pt x="20415" y="11716"/>
                                      </a:moveTo>
                                      <a:cubicBezTo>
                                        <a:pt x="20734" y="11236"/>
                                        <a:pt x="21008" y="10756"/>
                                        <a:pt x="21235" y="9556"/>
                                      </a:cubicBezTo>
                                      <a:cubicBezTo>
                                        <a:pt x="21463" y="8356"/>
                                        <a:pt x="21190" y="6676"/>
                                        <a:pt x="20916" y="6916"/>
                                      </a:cubicBezTo>
                                      <a:cubicBezTo>
                                        <a:pt x="20461" y="7636"/>
                                        <a:pt x="19959" y="8596"/>
                                        <a:pt x="19549" y="10036"/>
                                      </a:cubicBezTo>
                                      <a:cubicBezTo>
                                        <a:pt x="19413" y="10516"/>
                                        <a:pt x="19413" y="11956"/>
                                        <a:pt x="19595" y="11956"/>
                                      </a:cubicBezTo>
                                      <a:cubicBezTo>
                                        <a:pt x="19732" y="11956"/>
                                        <a:pt x="19823" y="12196"/>
                                        <a:pt x="19959" y="12196"/>
                                      </a:cubicBezTo>
                                      <a:cubicBezTo>
                                        <a:pt x="20142" y="12196"/>
                                        <a:pt x="20278" y="11956"/>
                                        <a:pt x="20415" y="1171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60F0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3" name="Shape"/>
                              <wps:cNvSpPr/>
                              <wps:spPr>
                                <a:xfrm>
                                  <a:off x="266700" y="431801"/>
                                  <a:ext cx="930209" cy="14070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380" h="20110" extrusionOk="0">
                                      <a:moveTo>
                                        <a:pt x="20302" y="2820"/>
                                      </a:moveTo>
                                      <a:cubicBezTo>
                                        <a:pt x="19543" y="1731"/>
                                        <a:pt x="18784" y="4635"/>
                                        <a:pt x="18609" y="9354"/>
                                      </a:cubicBezTo>
                                      <a:cubicBezTo>
                                        <a:pt x="18434" y="14074"/>
                                        <a:pt x="18901" y="18793"/>
                                        <a:pt x="19660" y="19882"/>
                                      </a:cubicBezTo>
                                      <a:cubicBezTo>
                                        <a:pt x="20419" y="20971"/>
                                        <a:pt x="21178" y="18067"/>
                                        <a:pt x="21353" y="13347"/>
                                      </a:cubicBezTo>
                                      <a:cubicBezTo>
                                        <a:pt x="21499" y="8628"/>
                                        <a:pt x="21032" y="3909"/>
                                        <a:pt x="20302" y="2820"/>
                                      </a:cubicBezTo>
                                      <a:close/>
                                      <a:moveTo>
                                        <a:pt x="1213" y="97"/>
                                      </a:moveTo>
                                      <a:cubicBezTo>
                                        <a:pt x="454" y="823"/>
                                        <a:pt x="-101" y="5179"/>
                                        <a:pt x="16" y="9899"/>
                                      </a:cubicBezTo>
                                      <a:cubicBezTo>
                                        <a:pt x="133" y="14618"/>
                                        <a:pt x="833" y="18067"/>
                                        <a:pt x="1592" y="17341"/>
                                      </a:cubicBezTo>
                                      <a:cubicBezTo>
                                        <a:pt x="2351" y="16615"/>
                                        <a:pt x="2905" y="12258"/>
                                        <a:pt x="2789" y="7539"/>
                                      </a:cubicBezTo>
                                      <a:cubicBezTo>
                                        <a:pt x="2701" y="2820"/>
                                        <a:pt x="1971" y="-629"/>
                                        <a:pt x="1213" y="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204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4" name="Shape"/>
                              <wps:cNvSpPr/>
                              <wps:spPr>
                                <a:xfrm>
                                  <a:off x="609601" y="1054101"/>
                                  <a:ext cx="323011" cy="20339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8435" h="18303" extrusionOk="0">
                                      <a:moveTo>
                                        <a:pt x="9295" y="2646"/>
                                      </a:moveTo>
                                      <a:cubicBezTo>
                                        <a:pt x="6903" y="-3297"/>
                                        <a:pt x="-1505" y="1160"/>
                                        <a:pt x="235" y="12132"/>
                                      </a:cubicBezTo>
                                      <a:cubicBezTo>
                                        <a:pt x="597" y="14417"/>
                                        <a:pt x="1177" y="16474"/>
                                        <a:pt x="1902" y="18303"/>
                                      </a:cubicBezTo>
                                      <a:lnTo>
                                        <a:pt x="16543" y="18303"/>
                                      </a:lnTo>
                                      <a:cubicBezTo>
                                        <a:pt x="17196" y="16589"/>
                                        <a:pt x="17776" y="14760"/>
                                        <a:pt x="18138" y="12703"/>
                                      </a:cubicBezTo>
                                      <a:cubicBezTo>
                                        <a:pt x="20095" y="1846"/>
                                        <a:pt x="11832" y="-3068"/>
                                        <a:pt x="9295" y="264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4860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AFFEB2" id="Group 7" o:spid="_x0000_s1026" alt="Title: Graphic Placeholder" style="width:116.55pt;height:99.3pt;mso-position-horizontal-relative:char;mso-position-vertical-relative:line" coordsize="14804,12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">
                      <v:shape id="Shape" o:spid="_x0000_s1027" style="position:absolute;left:2286;top:7493;width:10435;height:1958;visibility:visible;mso-wrap-style:square;v-text-anchor:middle" coordsize="21385,20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" path="m6733,2779l826,8970c253,9496,-85,12394,19,15160v104,2897,677,4610,1223,4083l7150,13053v572,-527,911,-3425,806,-6191c7826,3965,7280,2121,6733,2779xm20682,10023l14957,277v-547,-922,-1145,527,-1327,3293c13448,6336,13734,9233,14280,10287r5726,9746c20552,20955,21125,19506,21333,16740v182,-2897,-130,-5795,-651,-6717xe" fillcolor="#efbf73" stroked="f" strokeweight="1pt">
                        <v:stroke miterlimit="4" joinstyle="miter"/>
                        <v:path arrowok="t" o:extrusionok="f" o:connecttype="custom" o:connectlocs="521798,97924;521798,97924;521798,97924;521798,97924" o:connectangles="0,90,180,270"/>
                      </v:shape>
                      <v:shape id="Shape" o:spid="_x0000_s1028" style="position:absolute;left:3683;top:7493;width:8001;height:511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" path="m21600,21600c19543,16776,16560,8093,15360,l5657,107v,,-1817,11256,-5657,21439l21600,21546r,54xe" fillcolor="#922041" stroked="f" strokeweight="1pt">
                        <v:stroke miterlimit="4" joinstyle="miter"/>
                        <v:path arrowok="t" o:extrusionok="f" o:connecttype="custom" o:connectlocs="400050,255906;400050,255906;400050,255906;400050,255906" o:connectangles="0,90,180,270"/>
                      </v:shape>
                      <v:shape id="Shape" o:spid="_x0000_s1029" style="position:absolute;left:4318;top:6985;width:6400;height:210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" path="m1586,1431l,9369,4029,7807,5100,18867,8400,11971r3129,9629l13371,11581r3558,5465l17400,6506r4200,3123l19714,,1586,1431xe" fillcolor="#eb4d66" stroked="f" strokeweight="1pt">
                        <v:stroke miterlimit="4" joinstyle="miter"/>
                        <v:path arrowok="t" o:extrusionok="f" o:connecttype="custom" o:connectlocs="320041,105410;320041,105410;320041,105410;320041,105410" o:connectangles="0,90,180,270"/>
                      </v:shape>
                      <v:shape id="Shape" o:spid="_x0000_s1030" style="position:absolute;left:3556;top:889;width:7571;height:7571;visibility:visible;mso-wrap-style:square;v-text-anchor:middle" coordsize="19614,19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" path="m275,7511c1543,2246,6839,-993,12103,275v5264,1268,8504,6564,7236,11828c18071,17367,12775,20607,7511,19339,2247,18071,-993,12775,275,7511xe" fillcolor="#efbf73" stroked="f" strokeweight="1pt">
                        <v:stroke miterlimit="4" joinstyle="miter"/>
                        <v:path arrowok="t" o:extrusionok="f" o:connecttype="custom" o:connectlocs="378552,378552;378552,378552;378552,378552;378552,378552" o:connectangles="0,90,180,270"/>
                      </v:shape>
                      <v:shape id="Shape" o:spid="_x0000_s1031" style="position:absolute;left:3429;width:7983;height:5607;visibility:visible;mso-wrap-style:square;v-text-anchor:middle" coordsize="18202,2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" path="m15849,5332c12056,-866,7945,-115,6786,214,-1842,2139,214,14724,214,14724v,,3445,1925,6717,-3569c7250,10638,7510,10122,7713,9558v521,1503,1216,3099,2229,4602c14141,20546,17615,20734,17615,20734v,,2143,-9016,-1766,-15402xe" fillcolor="#e67d2b" stroked="f" strokeweight="1pt">
                        <v:stroke miterlimit="4" joinstyle="miter"/>
                        <v:path arrowok="t" o:extrusionok="f" o:connecttype="custom" o:connectlocs="399183,280387;399183,280387;399183,280387;399183,280387" o:connectangles="0,90,180,270"/>
                      </v:shape>
                      <v:shape id="Shape" o:spid="_x0000_s1032" style="position:absolute;top:3175;width:14804;height:3810;visibility:visible;mso-wrap-style:square;v-text-anchor:middle" coordsize="2011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" path="m666,v,,-1415,9648,-121,18792c545,18792,2753,18072,5013,9360,4996,9288,2874,144,666,xm19678,2880v-2208,-792,-4555,7488,-4555,7488c17159,20016,19333,21600,19333,21600v1518,-8496,345,-18720,345,-18720xe" fillcolor="#e67d2b" stroked="f" strokeweight="1pt">
                        <v:stroke miterlimit="4" joinstyle="miter"/>
                        <v:path arrowok="t" o:extrusionok="f" o:connecttype="custom" o:connectlocs="740206,190501;740206,190501;740206,190501;740206,190501" o:connectangles="0,90,180,270"/>
                      </v:shape>
                      <v:shape id="Shape" o:spid="_x0000_s1033" style="position:absolute;left:1905;top:2413;width:10998;height:506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" path="m19181,10502l21600,2869,17884,487r324,9203l19181,10502xm2120,11802l,19814r3816,1299l3118,11964r-998,-162xm2120,9636r998,-541l3866,,50,1516,2120,9636xm18058,12668r-1122,8932l20802,21113,19056,12668r-998,xe" fillcolor="#d03459" stroked="f" strokeweight="1pt">
                        <v:stroke miterlimit="4" joinstyle="miter"/>
                        <v:path arrowok="t" o:extrusionok="f" o:connecttype="custom" o:connectlocs="549911,253366;549911,253366;549911,253366;549911,253366" o:connectangles="0,90,180,270"/>
                      </v:shape>
                      <v:shape id="Shape" o:spid="_x0000_s1034" style="position:absolute;left:4445;top:5588;width:5550;height:1734;visibility:visible;mso-wrap-style:square;v-text-anchor:middle" coordsize="21071,2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" path="m3206,227c1808,-823,410,1877,73,6227v-338,4350,530,8700,1928,9750c3399,17027,4797,14327,5135,9977,5473,5627,4605,1277,3206,227xm19069,1727c17671,677,16273,3377,15935,7727v-338,4350,530,8700,1929,9750c19262,18527,20660,15827,20997,11477,21335,7127,20467,2777,19069,1727xm10680,20477v3519,-300,4001,-5550,4001,-5550l5762,13577v,,1398,7200,4918,6900xe" fillcolor="#d03459" stroked="f" strokeweight="1pt">
                        <v:stroke miterlimit="4" joinstyle="miter"/>
                        <v:path arrowok="t" o:extrusionok="f" o:connecttype="custom" o:connectlocs="277509,86724;277509,86724;277509,86724;277509,86724" o:connectangles="0,90,180,270"/>
                      </v:shape>
                      <v:shape id="Shape" o:spid="_x0000_s1035" style="position:absolute;left:4191;top:4445;width:5985;height:1062;visibility:visible;mso-wrap-style:square;v-text-anchor:middle" coordsize="21475,20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" path="m1595,5236c1322,4516,1048,4276,729,3796,547,3556,273,2836,91,3076v-45,,-45,240,-45,240c,4516,319,5716,456,6196v319,960,638,1920,1002,1920c1777,8356,1868,5956,1595,5236xm4238,196c3372,-764,2552,1876,2324,6436v-182,4560,319,8880,1185,10080c4375,17476,5195,14836,5423,10276,5605,5716,5058,1396,4238,196xm1458,9796c1185,9316,866,9076,592,8596,410,8356,46,8356,,9556v,1440,273,2400,456,3120c775,13636,1094,13876,1458,13396v365,-480,319,-3120,,-3600xm21144,12916v-228,,-455,480,-683,960c20233,14356,19959,14356,19777,15316v-45,240,-45,960,,1200c19959,17476,20324,17476,20552,17476v273,,592,-480,820,-1440c21600,14596,21418,12916,21144,12916xm17772,3556v-866,-960,-1686,1680,-1914,6240c15676,14356,16177,18676,17043,19876v866,960,1686,-1680,1914,-6240c19185,9076,18592,4756,17772,3556xm20415,11716v319,-480,593,-960,820,-2160c21463,8356,21190,6676,20916,6916v-455,720,-957,1680,-1367,3120c19413,10516,19413,11956,19595,11956v137,,228,240,364,240c20142,12196,20278,11956,20415,11716xe" fillcolor="#460f03" stroked="f" strokeweight="1pt">
                        <v:stroke miterlimit="4" joinstyle="miter"/>
                        <v:path arrowok="t" o:extrusionok="f" o:connecttype="custom" o:connectlocs="299254,53109;299254,53109;299254,53109;299254,53109" o:connectangles="0,90,180,270"/>
                      </v:shape>
                      <v:shape id="Shape" o:spid="_x0000_s1036" style="position:absolute;left:2667;top:4318;width:9302;height:1407;visibility:visible;mso-wrap-style:square;v-text-anchor:middle" coordsize="21380,20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" path="m20302,2820c19543,1731,18784,4635,18609,9354v-175,4720,292,9439,1051,10528c20419,20971,21178,18067,21353,13347,21499,8628,21032,3909,20302,2820xm1213,97c454,823,-101,5179,16,9899v117,4719,817,8168,1576,7442c2351,16615,2905,12258,2789,7539,2701,2820,1971,-629,1213,97xe" fillcolor="#922041" stroked="f" strokeweight="1pt">
                        <v:stroke miterlimit="4" joinstyle="miter"/>
                        <v:path arrowok="t" o:extrusionok="f" o:connecttype="custom" o:connectlocs="465105,70354;465105,70354;465105,70354;465105,70354" o:connectangles="0,90,180,270"/>
                      </v:shape>
                      <v:shape id="Shape" o:spid="_x0000_s1037" style="position:absolute;left:6096;top:10541;width:3230;height:2033;visibility:visible;mso-wrap-style:square;v-text-anchor:middle" coordsize="18435,18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" path="m9295,2646c6903,-3297,-1505,1160,235,12132v362,2285,942,4342,1667,6171l16543,18303v653,-1714,1233,-3543,1595,-5600c20095,1846,11832,-3068,9295,2646xe" fillcolor="#de4860" stroked="f" strokeweight="1pt">
                        <v:stroke miterlimit="4" joinstyle="miter"/>
                        <v:path arrowok="t" o:extrusionok="f" o:connecttype="custom" o:connectlocs="161506,101696;161506,101696;161506,101696;161506,101696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40" w:type="dxa"/>
            <w:gridSpan w:val="2"/>
            <w:vMerge w:val="restart"/>
            <w:shd w:val="clear" w:color="auto" w:fill="FDCFD3"/>
            <w:vAlign w:val="bottom"/>
          </w:tcPr>
          <w:p w14:paraId="269CA4F8" w14:textId="77777777" w:rsidR="006F4BD5" w:rsidRPr="009073B9" w:rsidRDefault="006F4BD5" w:rsidP="001A3136">
            <w:pPr>
              <w:ind w:right="420"/>
              <w:jc w:val="right"/>
            </w:pPr>
            <w:r w:rsidRPr="009073B9">
              <w:rPr>
                <w:noProof/>
              </w:rPr>
              <mc:AlternateContent>
                <mc:Choice Requires="wpg">
                  <w:drawing>
                    <wp:inline distT="0" distB="0" distL="0" distR="0" wp14:anchorId="3A1A53D1" wp14:editId="1F0E40C9">
                      <wp:extent cx="473710" cy="569595"/>
                      <wp:effectExtent l="0" t="0" r="2540" b="1905"/>
                      <wp:docPr id="99" name="Group 4" title="Graphic Placeholde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710" cy="569595"/>
                                <a:chOff x="0" y="0"/>
                                <a:chExt cx="611506" cy="735332"/>
                              </a:xfrm>
                            </wpg:grpSpPr>
                            <wps:wsp>
                              <wps:cNvPr id="100" name="Rectangle"/>
                              <wps:cNvSpPr/>
                              <wps:spPr>
                                <a:xfrm>
                                  <a:off x="292101" y="317501"/>
                                  <a:ext cx="27941" cy="4178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60F0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01" name="Shape"/>
                              <wps:cNvSpPr/>
                              <wps:spPr>
                                <a:xfrm>
                                  <a:off x="71756" y="0"/>
                                  <a:ext cx="468631" cy="61087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404"/>
                                      </a:moveTo>
                                      <a:lnTo>
                                        <a:pt x="10478" y="0"/>
                                      </a:lnTo>
                                      <a:lnTo>
                                        <a:pt x="3746" y="6467"/>
                                      </a:lnTo>
                                      <a:lnTo>
                                        <a:pt x="10771" y="10778"/>
                                      </a:lnTo>
                                      <a:lnTo>
                                        <a:pt x="21600" y="404"/>
                                      </a:lnTo>
                                      <a:close/>
                                      <a:moveTo>
                                        <a:pt x="0" y="21196"/>
                                      </a:moveTo>
                                      <a:lnTo>
                                        <a:pt x="11122" y="21600"/>
                                      </a:lnTo>
                                      <a:lnTo>
                                        <a:pt x="17854" y="15133"/>
                                      </a:lnTo>
                                      <a:lnTo>
                                        <a:pt x="10829" y="10822"/>
                                      </a:lnTo>
                                      <a:lnTo>
                                        <a:pt x="0" y="211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7D2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02" name="Shape"/>
                              <wps:cNvSpPr/>
                              <wps:spPr>
                                <a:xfrm>
                                  <a:off x="0" y="75565"/>
                                  <a:ext cx="609603" cy="4673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05" y="0"/>
                                      </a:moveTo>
                                      <a:lnTo>
                                        <a:pt x="0" y="11152"/>
                                      </a:lnTo>
                                      <a:lnTo>
                                        <a:pt x="6480" y="17902"/>
                                      </a:lnTo>
                                      <a:lnTo>
                                        <a:pt x="10800" y="10859"/>
                                      </a:lnTo>
                                      <a:lnTo>
                                        <a:pt x="405" y="0"/>
                                      </a:lnTo>
                                      <a:close/>
                                      <a:moveTo>
                                        <a:pt x="15120" y="3757"/>
                                      </a:moveTo>
                                      <a:lnTo>
                                        <a:pt x="10800" y="10800"/>
                                      </a:lnTo>
                                      <a:lnTo>
                                        <a:pt x="21195" y="21600"/>
                                      </a:lnTo>
                                      <a:lnTo>
                                        <a:pt x="21600" y="10448"/>
                                      </a:lnTo>
                                      <a:lnTo>
                                        <a:pt x="15120" y="37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C348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03" name="Shape"/>
                              <wps:cNvSpPr/>
                              <wps:spPr>
                                <a:xfrm>
                                  <a:off x="635" y="4445"/>
                                  <a:ext cx="610871" cy="609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0575"/>
                                      </a:moveTo>
                                      <a:lnTo>
                                        <a:pt x="15089" y="54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553" y="0"/>
                                      </a:lnTo>
                                      <a:lnTo>
                                        <a:pt x="5389" y="648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0" y="11070"/>
                                      </a:lnTo>
                                      <a:lnTo>
                                        <a:pt x="6511" y="16245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1047" y="21600"/>
                                      </a:lnTo>
                                      <a:lnTo>
                                        <a:pt x="16211" y="15120"/>
                                      </a:lnTo>
                                      <a:lnTo>
                                        <a:pt x="10778" y="10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03459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04" name="Circle"/>
                              <wps:cNvSpPr/>
                              <wps:spPr>
                                <a:xfrm>
                                  <a:off x="254001" y="266701"/>
                                  <a:ext cx="86361" cy="863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2204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2B048B" id="Group 4" o:spid="_x0000_s1026" alt="Title: Graphic Placeholder" style="width:37.3pt;height:44.85pt;mso-position-horizontal-relative:char;mso-position-vertical-relative:line" coordsize="6115,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">
                      <v:rect id="Rectangle" o:spid="_x0000_s1027" style="position:absolute;left:2921;top:3175;width:279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" fillcolor="#460f03" stroked="f" strokeweight="1pt">
                        <v:stroke miterlimit="4"/>
                        <v:textbox inset="3pt,3pt,3pt,3pt"/>
                      </v:rect>
                      <v:shape id="Shape" o:spid="_x0000_s1028" style="position:absolute;left:717;width:4686;height:610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" path="m21600,404l10478,,3746,6467r7025,4311l21600,404xm,21196r11122,404l17854,15133,10829,10822,,21196xe" fillcolor="#e67d2b" stroked="f" strokeweight="1pt">
                        <v:stroke miterlimit="4" joinstyle="miter"/>
                        <v:path arrowok="t" o:extrusionok="f" o:connecttype="custom" o:connectlocs="234316,305436;234316,305436;234316,305436;234316,305436" o:connectangles="0,90,180,270"/>
                      </v:shape>
                      <v:shape id="Shape" o:spid="_x0000_s1029" style="position:absolute;top:755;width:6096;height:467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" path="m405,l,11152r6480,6750l10800,10859,405,xm15120,3757r-4320,7043l21195,21600r405,-11152l15120,3757xe" fillcolor="#fbc348" stroked="f" strokeweight="1pt">
                        <v:stroke miterlimit="4" joinstyle="miter"/>
                        <v:path arrowok="t" o:extrusionok="f" o:connecttype="custom" o:connectlocs="304802,233681;304802,233681;304802,233681;304802,233681" o:connectangles="0,90,180,270"/>
                      </v:shape>
                      <v:shape id="Shape" o:spid="_x0000_s1030" style="position:absolute;left:6;top:44;width:6109;height:60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" path="m21600,10575l15089,5400r-4311,5400l10778,10800r,l10778,10800r,l10778,10800,10553,,5389,6480r5389,4320l10778,10800r,l,11070r6511,5175l10778,10800r269,10800l16211,15120,10778,10800r10822,-225xe" fillcolor="#d03459" stroked="f" strokeweight="1pt">
                        <v:stroke miterlimit="4" joinstyle="miter"/>
                        <v:path arrowok="t" o:extrusionok="f" o:connecttype="custom" o:connectlocs="305436,304801;305436,304801;305436,304801;305436,304801" o:connectangles="0,90,180,270"/>
                      </v:shape>
                      <v:oval id="Circle" o:spid="_x0000_s1031" style="position:absolute;left:2540;top:2667;width:863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" fillcolor="#922041" stroked="f" strokeweight="1pt">
                        <v:stroke miterlimit="4" joinstyle="miter"/>
                        <v:textbox inset="3pt,3pt,3pt,3pt"/>
                      </v:oval>
                      <w10:anchorlock/>
                    </v:group>
                  </w:pict>
                </mc:Fallback>
              </mc:AlternateContent>
            </w:r>
            <w:r w:rsidRPr="009073B9">
              <w:t xml:space="preserve"> </w:t>
            </w:r>
          </w:p>
        </w:tc>
        <w:tc>
          <w:tcPr>
            <w:tcW w:w="450" w:type="dxa"/>
            <w:gridSpan w:val="2"/>
            <w:shd w:val="clear" w:color="auto" w:fill="FDCFD3"/>
          </w:tcPr>
          <w:p w14:paraId="62717F5B" w14:textId="77777777" w:rsidR="006F4BD5" w:rsidRPr="009073B9" w:rsidRDefault="006F4BD5" w:rsidP="001F2F57"/>
        </w:tc>
      </w:tr>
      <w:tr w:rsidR="006F4BD5" w:rsidRPr="009073B9" w14:paraId="0D8ED63D" w14:textId="77777777" w:rsidTr="006F4BD5">
        <w:trPr>
          <w:trHeight w:val="432"/>
        </w:trPr>
        <w:tc>
          <w:tcPr>
            <w:tcW w:w="418" w:type="dxa"/>
            <w:gridSpan w:val="2"/>
            <w:shd w:val="clear" w:color="auto" w:fill="FDCFD3"/>
            <w:vAlign w:val="center"/>
          </w:tcPr>
          <w:p w14:paraId="3A499E64" w14:textId="77777777" w:rsidR="006F4BD5" w:rsidRPr="009073B9" w:rsidRDefault="006F4BD5" w:rsidP="001A3136">
            <w:pPr>
              <w:pStyle w:val="MagentaHeading1"/>
            </w:pPr>
          </w:p>
        </w:tc>
        <w:tc>
          <w:tcPr>
            <w:tcW w:w="6962" w:type="dxa"/>
            <w:gridSpan w:val="8"/>
            <w:shd w:val="clear" w:color="auto" w:fill="FDCFD3"/>
            <w:vAlign w:val="center"/>
          </w:tcPr>
          <w:p w14:paraId="354E28C3" w14:textId="77777777" w:rsidR="006F4BD5" w:rsidRPr="009073B9" w:rsidRDefault="00000000" w:rsidP="001A3136">
            <w:pPr>
              <w:pStyle w:val="MagentaHeading1"/>
              <w:ind w:left="0"/>
            </w:pPr>
            <w:sdt>
              <w:sdtPr>
                <w:id w:val="-1299066009"/>
                <w:placeholder>
                  <w:docPart w:val="103D80D3BB3F47109473FE8EA33313B5"/>
                </w:placeholder>
                <w:showingPlcHdr/>
                <w15:appearance w15:val="hidden"/>
              </w:sdtPr>
              <w:sdtContent>
                <w:r w:rsidR="003D6BA0" w:rsidRPr="003D6BA0">
                  <w:t>My reward chart</w:t>
                </w:r>
              </w:sdtContent>
            </w:sdt>
            <w:r w:rsidR="003D6BA0">
              <w:t xml:space="preserve"> </w:t>
            </w:r>
          </w:p>
        </w:tc>
        <w:tc>
          <w:tcPr>
            <w:tcW w:w="3330" w:type="dxa"/>
            <w:gridSpan w:val="4"/>
            <w:vMerge/>
            <w:shd w:val="clear" w:color="auto" w:fill="FDCFD3"/>
            <w:vAlign w:val="bottom"/>
          </w:tcPr>
          <w:p w14:paraId="127E90CB" w14:textId="77777777" w:rsidR="006F4BD5" w:rsidRPr="009073B9" w:rsidRDefault="006F4BD5" w:rsidP="00AF32C0">
            <w:pPr>
              <w:jc w:val="right"/>
            </w:pPr>
          </w:p>
        </w:tc>
        <w:tc>
          <w:tcPr>
            <w:tcW w:w="3240" w:type="dxa"/>
            <w:gridSpan w:val="2"/>
            <w:vMerge/>
            <w:shd w:val="clear" w:color="auto" w:fill="FDCFD3"/>
            <w:vAlign w:val="bottom"/>
          </w:tcPr>
          <w:p w14:paraId="1C8567F5" w14:textId="77777777" w:rsidR="006F4BD5" w:rsidRPr="009073B9" w:rsidRDefault="006F4BD5" w:rsidP="001A3136">
            <w:pPr>
              <w:ind w:right="420"/>
              <w:jc w:val="right"/>
            </w:pPr>
          </w:p>
        </w:tc>
        <w:tc>
          <w:tcPr>
            <w:tcW w:w="450" w:type="dxa"/>
            <w:gridSpan w:val="2"/>
            <w:shd w:val="clear" w:color="auto" w:fill="FDCFD3"/>
          </w:tcPr>
          <w:p w14:paraId="44F1DBEC" w14:textId="77777777" w:rsidR="006F4BD5" w:rsidRPr="009073B9" w:rsidRDefault="006F4BD5" w:rsidP="001F2F57"/>
        </w:tc>
      </w:tr>
      <w:tr w:rsidR="006F4BD5" w:rsidRPr="009073B9" w14:paraId="38B226C6" w14:textId="77777777" w:rsidTr="00055C9D">
        <w:trPr>
          <w:trHeight w:val="1458"/>
        </w:trPr>
        <w:tc>
          <w:tcPr>
            <w:tcW w:w="4047" w:type="dxa"/>
            <w:gridSpan w:val="5"/>
            <w:tcBorders>
              <w:bottom w:val="single" w:sz="18" w:space="0" w:color="761749" w:themeColor="accent1"/>
            </w:tcBorders>
            <w:shd w:val="clear" w:color="auto" w:fill="FDCFD3"/>
            <w:vAlign w:val="bottom"/>
          </w:tcPr>
          <w:p w14:paraId="3BBD8C0C" w14:textId="77777777" w:rsidR="006F4BD5" w:rsidRPr="009073B9" w:rsidRDefault="006F4BD5" w:rsidP="00AF32C0">
            <w:pPr>
              <w:jc w:val="center"/>
            </w:pPr>
            <w:r w:rsidRPr="009073B9">
              <w:rPr>
                <w:noProof/>
              </w:rPr>
              <mc:AlternateContent>
                <mc:Choice Requires="wpg">
                  <w:drawing>
                    <wp:inline distT="0" distB="0" distL="0" distR="0" wp14:anchorId="00D819EB" wp14:editId="7D66F700">
                      <wp:extent cx="838200" cy="558800"/>
                      <wp:effectExtent l="0" t="0" r="0" b="0"/>
                      <wp:docPr id="132" name="Group 5" title="Graphic Placeholde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8200" cy="558800"/>
                                <a:chOff x="0" y="0"/>
                                <a:chExt cx="838200" cy="558800"/>
                              </a:xfrm>
                            </wpg:grpSpPr>
                            <wps:wsp>
                              <wps:cNvPr id="133" name="Shape"/>
                              <wps:cNvSpPr/>
                              <wps:spPr>
                                <a:xfrm>
                                  <a:off x="101600" y="0"/>
                                  <a:ext cx="736600" cy="30866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340" extrusionOk="0">
                                      <a:moveTo>
                                        <a:pt x="21228" y="13877"/>
                                      </a:moveTo>
                                      <a:cubicBezTo>
                                        <a:pt x="21228" y="13877"/>
                                        <a:pt x="17057" y="-260"/>
                                        <a:pt x="10874" y="3"/>
                                      </a:cubicBezTo>
                                      <a:lnTo>
                                        <a:pt x="10874" y="3"/>
                                      </a:lnTo>
                                      <a:cubicBezTo>
                                        <a:pt x="10837" y="3"/>
                                        <a:pt x="10837" y="3"/>
                                        <a:pt x="10800" y="3"/>
                                      </a:cubicBezTo>
                                      <a:cubicBezTo>
                                        <a:pt x="10763" y="3"/>
                                        <a:pt x="10763" y="3"/>
                                        <a:pt x="10726" y="3"/>
                                      </a:cubicBezTo>
                                      <a:lnTo>
                                        <a:pt x="10726" y="3"/>
                                      </a:lnTo>
                                      <a:cubicBezTo>
                                        <a:pt x="4543" y="-260"/>
                                        <a:pt x="372" y="13877"/>
                                        <a:pt x="372" y="13877"/>
                                      </a:cubicBezTo>
                                      <a:lnTo>
                                        <a:pt x="0" y="20286"/>
                                      </a:lnTo>
                                      <a:cubicBezTo>
                                        <a:pt x="0" y="20286"/>
                                        <a:pt x="1639" y="21340"/>
                                        <a:pt x="3501" y="21340"/>
                                      </a:cubicBezTo>
                                      <a:cubicBezTo>
                                        <a:pt x="5623" y="21340"/>
                                        <a:pt x="6964" y="20286"/>
                                        <a:pt x="6964" y="20286"/>
                                      </a:cubicBezTo>
                                      <a:lnTo>
                                        <a:pt x="6964" y="13877"/>
                                      </a:lnTo>
                                      <a:cubicBezTo>
                                        <a:pt x="7411" y="6413"/>
                                        <a:pt x="10353" y="5535"/>
                                        <a:pt x="10800" y="5447"/>
                                      </a:cubicBezTo>
                                      <a:cubicBezTo>
                                        <a:pt x="11247" y="5535"/>
                                        <a:pt x="14189" y="6413"/>
                                        <a:pt x="14636" y="13877"/>
                                      </a:cubicBezTo>
                                      <a:lnTo>
                                        <a:pt x="14636" y="20286"/>
                                      </a:lnTo>
                                      <a:cubicBezTo>
                                        <a:pt x="14636" y="20286"/>
                                        <a:pt x="15977" y="21340"/>
                                        <a:pt x="18099" y="21340"/>
                                      </a:cubicBezTo>
                                      <a:cubicBezTo>
                                        <a:pt x="19961" y="21340"/>
                                        <a:pt x="21600" y="20286"/>
                                        <a:pt x="21600" y="20286"/>
                                      </a:cubicBezTo>
                                      <a:lnTo>
                                        <a:pt x="21228" y="138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34" name="Shape"/>
                              <wps:cNvSpPr/>
                              <wps:spPr>
                                <a:xfrm>
                                  <a:off x="101600" y="0"/>
                                  <a:ext cx="736600" cy="30866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340" extrusionOk="0">
                                      <a:moveTo>
                                        <a:pt x="21228" y="13877"/>
                                      </a:moveTo>
                                      <a:cubicBezTo>
                                        <a:pt x="21228" y="13877"/>
                                        <a:pt x="17057" y="-260"/>
                                        <a:pt x="10874" y="3"/>
                                      </a:cubicBezTo>
                                      <a:lnTo>
                                        <a:pt x="10874" y="3"/>
                                      </a:lnTo>
                                      <a:cubicBezTo>
                                        <a:pt x="10837" y="3"/>
                                        <a:pt x="10837" y="3"/>
                                        <a:pt x="10800" y="3"/>
                                      </a:cubicBezTo>
                                      <a:cubicBezTo>
                                        <a:pt x="10763" y="3"/>
                                        <a:pt x="10763" y="3"/>
                                        <a:pt x="10726" y="3"/>
                                      </a:cubicBezTo>
                                      <a:lnTo>
                                        <a:pt x="10726" y="3"/>
                                      </a:lnTo>
                                      <a:cubicBezTo>
                                        <a:pt x="4543" y="-260"/>
                                        <a:pt x="372" y="13877"/>
                                        <a:pt x="372" y="13877"/>
                                      </a:cubicBezTo>
                                      <a:lnTo>
                                        <a:pt x="0" y="20286"/>
                                      </a:lnTo>
                                      <a:cubicBezTo>
                                        <a:pt x="0" y="20286"/>
                                        <a:pt x="1639" y="21340"/>
                                        <a:pt x="3501" y="21340"/>
                                      </a:cubicBezTo>
                                      <a:cubicBezTo>
                                        <a:pt x="5623" y="21340"/>
                                        <a:pt x="6964" y="20286"/>
                                        <a:pt x="6964" y="20286"/>
                                      </a:cubicBezTo>
                                      <a:lnTo>
                                        <a:pt x="6964" y="13877"/>
                                      </a:lnTo>
                                      <a:cubicBezTo>
                                        <a:pt x="7411" y="6413"/>
                                        <a:pt x="10353" y="5535"/>
                                        <a:pt x="10800" y="5447"/>
                                      </a:cubicBezTo>
                                      <a:cubicBezTo>
                                        <a:pt x="11247" y="5535"/>
                                        <a:pt x="14189" y="6413"/>
                                        <a:pt x="14636" y="13877"/>
                                      </a:cubicBezTo>
                                      <a:lnTo>
                                        <a:pt x="14636" y="20286"/>
                                      </a:lnTo>
                                      <a:cubicBezTo>
                                        <a:pt x="14636" y="20286"/>
                                        <a:pt x="15977" y="21340"/>
                                        <a:pt x="18099" y="21340"/>
                                      </a:cubicBezTo>
                                      <a:cubicBezTo>
                                        <a:pt x="19961" y="21340"/>
                                        <a:pt x="21600" y="20286"/>
                                        <a:pt x="21600" y="20286"/>
                                      </a:cubicBezTo>
                                      <a:lnTo>
                                        <a:pt x="21228" y="138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7D9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35" name="Shape"/>
                              <wps:cNvSpPr/>
                              <wps:spPr>
                                <a:xfrm>
                                  <a:off x="0" y="241300"/>
                                  <a:ext cx="177550" cy="28827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0267" h="20429" extrusionOk="0">
                                      <a:moveTo>
                                        <a:pt x="18661" y="16650"/>
                                      </a:moveTo>
                                      <a:cubicBezTo>
                                        <a:pt x="17937" y="17100"/>
                                        <a:pt x="17212" y="17370"/>
                                        <a:pt x="16342" y="17640"/>
                                      </a:cubicBezTo>
                                      <a:cubicBezTo>
                                        <a:pt x="15762" y="17910"/>
                                        <a:pt x="15037" y="18090"/>
                                        <a:pt x="14312" y="18180"/>
                                      </a:cubicBezTo>
                                      <a:cubicBezTo>
                                        <a:pt x="14168" y="18180"/>
                                        <a:pt x="14168" y="18090"/>
                                        <a:pt x="14023" y="18090"/>
                                      </a:cubicBezTo>
                                      <a:cubicBezTo>
                                        <a:pt x="15472" y="15750"/>
                                        <a:pt x="9674" y="14580"/>
                                        <a:pt x="9529" y="17460"/>
                                      </a:cubicBezTo>
                                      <a:cubicBezTo>
                                        <a:pt x="9529" y="18000"/>
                                        <a:pt x="10108" y="18630"/>
                                        <a:pt x="10978" y="18990"/>
                                      </a:cubicBezTo>
                                      <a:cubicBezTo>
                                        <a:pt x="7934" y="20790"/>
                                        <a:pt x="3005" y="17640"/>
                                        <a:pt x="4020" y="15300"/>
                                      </a:cubicBezTo>
                                      <a:cubicBezTo>
                                        <a:pt x="4310" y="14490"/>
                                        <a:pt x="5325" y="13770"/>
                                        <a:pt x="6484" y="13140"/>
                                      </a:cubicBezTo>
                                      <a:cubicBezTo>
                                        <a:pt x="7934" y="13500"/>
                                        <a:pt x="9384" y="13680"/>
                                        <a:pt x="10398" y="13680"/>
                                      </a:cubicBezTo>
                                      <a:cubicBezTo>
                                        <a:pt x="12573" y="13680"/>
                                        <a:pt x="14892" y="13050"/>
                                        <a:pt x="16052" y="11880"/>
                                      </a:cubicBezTo>
                                      <a:cubicBezTo>
                                        <a:pt x="17212" y="10710"/>
                                        <a:pt x="15327" y="9810"/>
                                        <a:pt x="13733" y="9810"/>
                                      </a:cubicBezTo>
                                      <a:cubicBezTo>
                                        <a:pt x="11413" y="9810"/>
                                        <a:pt x="8369" y="10620"/>
                                        <a:pt x="5904" y="11970"/>
                                      </a:cubicBezTo>
                                      <a:cubicBezTo>
                                        <a:pt x="4455" y="11430"/>
                                        <a:pt x="3295" y="10620"/>
                                        <a:pt x="3440" y="9450"/>
                                      </a:cubicBezTo>
                                      <a:cubicBezTo>
                                        <a:pt x="3440" y="9270"/>
                                        <a:pt x="3585" y="9180"/>
                                        <a:pt x="3730" y="9000"/>
                                      </a:cubicBezTo>
                                      <a:cubicBezTo>
                                        <a:pt x="4455" y="9180"/>
                                        <a:pt x="5325" y="9360"/>
                                        <a:pt x="6339" y="9270"/>
                                      </a:cubicBezTo>
                                      <a:cubicBezTo>
                                        <a:pt x="8659" y="9090"/>
                                        <a:pt x="10833" y="8370"/>
                                        <a:pt x="10543" y="6750"/>
                                      </a:cubicBezTo>
                                      <a:cubicBezTo>
                                        <a:pt x="10108" y="4410"/>
                                        <a:pt x="5904" y="6300"/>
                                        <a:pt x="3585" y="7650"/>
                                      </a:cubicBezTo>
                                      <a:cubicBezTo>
                                        <a:pt x="1990" y="7020"/>
                                        <a:pt x="1410" y="6030"/>
                                        <a:pt x="1700" y="4680"/>
                                      </a:cubicBezTo>
                                      <a:cubicBezTo>
                                        <a:pt x="1990" y="3960"/>
                                        <a:pt x="2715" y="3330"/>
                                        <a:pt x="3585" y="2880"/>
                                      </a:cubicBezTo>
                                      <a:cubicBezTo>
                                        <a:pt x="6339" y="990"/>
                                        <a:pt x="9963" y="1260"/>
                                        <a:pt x="13443" y="630"/>
                                      </a:cubicBezTo>
                                      <a:cubicBezTo>
                                        <a:pt x="14023" y="540"/>
                                        <a:pt x="13878" y="0"/>
                                        <a:pt x="13298" y="0"/>
                                      </a:cubicBezTo>
                                      <a:cubicBezTo>
                                        <a:pt x="9674" y="180"/>
                                        <a:pt x="6194" y="180"/>
                                        <a:pt x="3295" y="1800"/>
                                      </a:cubicBezTo>
                                      <a:cubicBezTo>
                                        <a:pt x="1265" y="2970"/>
                                        <a:pt x="-909" y="4770"/>
                                        <a:pt x="396" y="6570"/>
                                      </a:cubicBezTo>
                                      <a:cubicBezTo>
                                        <a:pt x="831" y="7290"/>
                                        <a:pt x="1555" y="7920"/>
                                        <a:pt x="2570" y="8460"/>
                                      </a:cubicBezTo>
                                      <a:cubicBezTo>
                                        <a:pt x="2570" y="8460"/>
                                        <a:pt x="2425" y="8550"/>
                                        <a:pt x="2425" y="8550"/>
                                      </a:cubicBezTo>
                                      <a:cubicBezTo>
                                        <a:pt x="541" y="10260"/>
                                        <a:pt x="2280" y="11700"/>
                                        <a:pt x="4890" y="12600"/>
                                      </a:cubicBezTo>
                                      <a:cubicBezTo>
                                        <a:pt x="2860" y="13860"/>
                                        <a:pt x="1700" y="15480"/>
                                        <a:pt x="2280" y="16920"/>
                                      </a:cubicBezTo>
                                      <a:cubicBezTo>
                                        <a:pt x="3440" y="19980"/>
                                        <a:pt x="9094" y="21600"/>
                                        <a:pt x="12863" y="19440"/>
                                      </a:cubicBezTo>
                                      <a:cubicBezTo>
                                        <a:pt x="13008" y="19440"/>
                                        <a:pt x="13153" y="19440"/>
                                        <a:pt x="13298" y="19440"/>
                                      </a:cubicBezTo>
                                      <a:cubicBezTo>
                                        <a:pt x="15907" y="19350"/>
                                        <a:pt x="18372" y="18540"/>
                                        <a:pt x="20111" y="17370"/>
                                      </a:cubicBezTo>
                                      <a:cubicBezTo>
                                        <a:pt x="20691" y="16920"/>
                                        <a:pt x="19531" y="16200"/>
                                        <a:pt x="18661" y="16650"/>
                                      </a:cubicBezTo>
                                      <a:close/>
                                      <a:moveTo>
                                        <a:pt x="8079" y="6840"/>
                                      </a:moveTo>
                                      <a:cubicBezTo>
                                        <a:pt x="9239" y="6840"/>
                                        <a:pt x="8949" y="7470"/>
                                        <a:pt x="7644" y="7920"/>
                                      </a:cubicBezTo>
                                      <a:cubicBezTo>
                                        <a:pt x="6919" y="8100"/>
                                        <a:pt x="6194" y="8280"/>
                                        <a:pt x="5325" y="8280"/>
                                      </a:cubicBezTo>
                                      <a:cubicBezTo>
                                        <a:pt x="5180" y="8280"/>
                                        <a:pt x="5035" y="8190"/>
                                        <a:pt x="4890" y="8190"/>
                                      </a:cubicBezTo>
                                      <a:cubicBezTo>
                                        <a:pt x="6049" y="7560"/>
                                        <a:pt x="7209" y="6840"/>
                                        <a:pt x="8079" y="6840"/>
                                      </a:cubicBezTo>
                                      <a:close/>
                                      <a:moveTo>
                                        <a:pt x="10543" y="11610"/>
                                      </a:moveTo>
                                      <a:cubicBezTo>
                                        <a:pt x="11123" y="11430"/>
                                        <a:pt x="11848" y="11250"/>
                                        <a:pt x="12573" y="11160"/>
                                      </a:cubicBezTo>
                                      <a:cubicBezTo>
                                        <a:pt x="13588" y="10800"/>
                                        <a:pt x="14457" y="11340"/>
                                        <a:pt x="13443" y="12060"/>
                                      </a:cubicBezTo>
                                      <a:cubicBezTo>
                                        <a:pt x="12718" y="12690"/>
                                        <a:pt x="10978" y="12600"/>
                                        <a:pt x="9819" y="12600"/>
                                      </a:cubicBezTo>
                                      <a:cubicBezTo>
                                        <a:pt x="9239" y="12600"/>
                                        <a:pt x="8659" y="12600"/>
                                        <a:pt x="8079" y="12510"/>
                                      </a:cubicBezTo>
                                      <a:cubicBezTo>
                                        <a:pt x="8949" y="12150"/>
                                        <a:pt x="9819" y="11790"/>
                                        <a:pt x="10543" y="116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204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36" name="Shape"/>
                              <wps:cNvSpPr/>
                              <wps:spPr>
                                <a:xfrm>
                                  <a:off x="101600" y="203199"/>
                                  <a:ext cx="735331" cy="355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5709"/>
                                      </a:moveTo>
                                      <a:lnTo>
                                        <a:pt x="21227" y="0"/>
                                      </a:lnTo>
                                      <a:lnTo>
                                        <a:pt x="14624" y="0"/>
                                      </a:lnTo>
                                      <a:lnTo>
                                        <a:pt x="14624" y="5863"/>
                                      </a:lnTo>
                                      <a:cubicBezTo>
                                        <a:pt x="14624" y="5863"/>
                                        <a:pt x="15967" y="6711"/>
                                        <a:pt x="18093" y="6711"/>
                                      </a:cubicBezTo>
                                      <a:cubicBezTo>
                                        <a:pt x="19959" y="6711"/>
                                        <a:pt x="21600" y="5709"/>
                                        <a:pt x="21600" y="5709"/>
                                      </a:cubicBezTo>
                                      <a:close/>
                                      <a:moveTo>
                                        <a:pt x="6790" y="5863"/>
                                      </a:moveTo>
                                      <a:lnTo>
                                        <a:pt x="6790" y="0"/>
                                      </a:lnTo>
                                      <a:lnTo>
                                        <a:pt x="373" y="0"/>
                                      </a:lnTo>
                                      <a:lnTo>
                                        <a:pt x="0" y="5709"/>
                                      </a:lnTo>
                                      <a:cubicBezTo>
                                        <a:pt x="0" y="5709"/>
                                        <a:pt x="1567" y="6711"/>
                                        <a:pt x="3395" y="6711"/>
                                      </a:cubicBezTo>
                                      <a:cubicBezTo>
                                        <a:pt x="5521" y="6711"/>
                                        <a:pt x="6790" y="5863"/>
                                        <a:pt x="6790" y="5863"/>
                                      </a:cubicBezTo>
                                      <a:close/>
                                      <a:moveTo>
                                        <a:pt x="18056" y="14657"/>
                                      </a:moveTo>
                                      <a:lnTo>
                                        <a:pt x="3544" y="14657"/>
                                      </a:lnTo>
                                      <a:cubicBezTo>
                                        <a:pt x="2462" y="14657"/>
                                        <a:pt x="1567" y="16200"/>
                                        <a:pt x="1567" y="18129"/>
                                      </a:cubicBezTo>
                                      <a:cubicBezTo>
                                        <a:pt x="1567" y="20057"/>
                                        <a:pt x="2462" y="21600"/>
                                        <a:pt x="3544" y="21600"/>
                                      </a:cubicBezTo>
                                      <a:lnTo>
                                        <a:pt x="18056" y="21600"/>
                                      </a:lnTo>
                                      <a:cubicBezTo>
                                        <a:pt x="19138" y="21600"/>
                                        <a:pt x="20033" y="20057"/>
                                        <a:pt x="20033" y="18129"/>
                                      </a:cubicBezTo>
                                      <a:cubicBezTo>
                                        <a:pt x="20033" y="16200"/>
                                        <a:pt x="19138" y="14657"/>
                                        <a:pt x="18056" y="1465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03459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37" name="Shape"/>
                              <wps:cNvSpPr/>
                              <wps:spPr>
                                <a:xfrm>
                                  <a:off x="215899" y="253999"/>
                                  <a:ext cx="501651" cy="1955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21600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875" y="0"/>
                                      </a:lnTo>
                                      <a:lnTo>
                                        <a:pt x="20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B4D6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38" name="Shape"/>
                              <wps:cNvSpPr/>
                              <wps:spPr>
                                <a:xfrm>
                                  <a:off x="228599" y="190500"/>
                                  <a:ext cx="87747" cy="8380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0727" h="17172" extrusionOk="0">
                                      <a:moveTo>
                                        <a:pt x="0" y="13543"/>
                                      </a:moveTo>
                                      <a:lnTo>
                                        <a:pt x="1200" y="4434"/>
                                      </a:lnTo>
                                      <a:cubicBezTo>
                                        <a:pt x="1200" y="4434"/>
                                        <a:pt x="2100" y="-250"/>
                                        <a:pt x="11100" y="10"/>
                                      </a:cubicBezTo>
                                      <a:cubicBezTo>
                                        <a:pt x="20400" y="270"/>
                                        <a:pt x="20100" y="6776"/>
                                        <a:pt x="20700" y="14063"/>
                                      </a:cubicBezTo>
                                      <a:cubicBezTo>
                                        <a:pt x="21600" y="21350"/>
                                        <a:pt x="0" y="13543"/>
                                        <a:pt x="0" y="135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B4D6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39" name="Shape"/>
                              <wps:cNvSpPr/>
                              <wps:spPr>
                                <a:xfrm>
                                  <a:off x="609599" y="190500"/>
                                  <a:ext cx="87747" cy="8380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0727" h="17172" extrusionOk="0">
                                      <a:moveTo>
                                        <a:pt x="20727" y="13543"/>
                                      </a:moveTo>
                                      <a:lnTo>
                                        <a:pt x="19527" y="4434"/>
                                      </a:lnTo>
                                      <a:cubicBezTo>
                                        <a:pt x="19527" y="4434"/>
                                        <a:pt x="18627" y="-250"/>
                                        <a:pt x="9627" y="10"/>
                                      </a:cubicBezTo>
                                      <a:cubicBezTo>
                                        <a:pt x="327" y="270"/>
                                        <a:pt x="627" y="6776"/>
                                        <a:pt x="27" y="14063"/>
                                      </a:cubicBezTo>
                                      <a:cubicBezTo>
                                        <a:pt x="-873" y="21350"/>
                                        <a:pt x="20727" y="13543"/>
                                        <a:pt x="20727" y="135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B4D6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0" name="Circle"/>
                              <wps:cNvSpPr/>
                              <wps:spPr>
                                <a:xfrm>
                                  <a:off x="584200" y="266700"/>
                                  <a:ext cx="83820" cy="838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1" name="Circle"/>
                              <wps:cNvSpPr/>
                              <wps:spPr>
                                <a:xfrm>
                                  <a:off x="266700" y="266700"/>
                                  <a:ext cx="83820" cy="838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2" name="Circle"/>
                              <wps:cNvSpPr/>
                              <wps:spPr>
                                <a:xfrm>
                                  <a:off x="393700" y="279400"/>
                                  <a:ext cx="139700" cy="139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03459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3" name="Circle"/>
                              <wps:cNvSpPr/>
                              <wps:spPr>
                                <a:xfrm>
                                  <a:off x="444500" y="330200"/>
                                  <a:ext cx="43181" cy="431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4" name="Shape"/>
                              <wps:cNvSpPr/>
                              <wps:spPr>
                                <a:xfrm>
                                  <a:off x="274955" y="266700"/>
                                  <a:ext cx="389891" cy="7239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322" y="0"/>
                                      </a:moveTo>
                                      <a:cubicBezTo>
                                        <a:pt x="1055" y="0"/>
                                        <a:pt x="0" y="5684"/>
                                        <a:pt x="0" y="12505"/>
                                      </a:cubicBezTo>
                                      <a:cubicBezTo>
                                        <a:pt x="0" y="16295"/>
                                        <a:pt x="281" y="19326"/>
                                        <a:pt x="774" y="21600"/>
                                      </a:cubicBezTo>
                                      <a:cubicBezTo>
                                        <a:pt x="774" y="21600"/>
                                        <a:pt x="844" y="21600"/>
                                        <a:pt x="844" y="21600"/>
                                      </a:cubicBezTo>
                                      <a:cubicBezTo>
                                        <a:pt x="2533" y="21600"/>
                                        <a:pt x="3940" y="15537"/>
                                        <a:pt x="4362" y="6821"/>
                                      </a:cubicBezTo>
                                      <a:cubicBezTo>
                                        <a:pt x="4081" y="3032"/>
                                        <a:pt x="3236" y="0"/>
                                        <a:pt x="2322" y="0"/>
                                      </a:cubicBezTo>
                                      <a:close/>
                                      <a:moveTo>
                                        <a:pt x="19560" y="0"/>
                                      </a:moveTo>
                                      <a:cubicBezTo>
                                        <a:pt x="18293" y="0"/>
                                        <a:pt x="17238" y="5684"/>
                                        <a:pt x="17238" y="12505"/>
                                      </a:cubicBezTo>
                                      <a:cubicBezTo>
                                        <a:pt x="17238" y="16295"/>
                                        <a:pt x="17519" y="19326"/>
                                        <a:pt x="18012" y="21600"/>
                                      </a:cubicBezTo>
                                      <a:cubicBezTo>
                                        <a:pt x="18012" y="21600"/>
                                        <a:pt x="18082" y="21600"/>
                                        <a:pt x="18082" y="21600"/>
                                      </a:cubicBezTo>
                                      <a:cubicBezTo>
                                        <a:pt x="19771" y="21600"/>
                                        <a:pt x="21178" y="15537"/>
                                        <a:pt x="21600" y="6821"/>
                                      </a:cubicBezTo>
                                      <a:cubicBezTo>
                                        <a:pt x="21248" y="3032"/>
                                        <a:pt x="20474" y="0"/>
                                        <a:pt x="195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60F0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064B5E" id="Group 5" o:spid="_x0000_s1026" alt="Title: Graphic Placeholder" style="width:66pt;height:44pt;mso-position-horizontal-relative:char;mso-position-vertical-relative:line" coordsize="8382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">
                      <v:shape id="Shape" o:spid="_x0000_s1027" style="position:absolute;left:1016;width:7366;height:3086;visibility:visible;mso-wrap-style:square;v-text-anchor:middle" coordsize="21600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" path="m21228,13877v,,-4171,-14137,-10354,-13874l10874,3v-37,,-37,,-74,c10763,3,10763,3,10726,3r,c4543,-260,372,13877,372,13877l,20286v,,1639,1054,3501,1054c5623,21340,6964,20286,6964,20286r,-6409c7411,6413,10353,5535,10800,5447v447,88,3389,966,3836,8430l14636,20286v,,1341,1054,3463,1054c19961,21340,21600,20286,21600,20286r-372,-6409xe" fillcolor="black" stroked="f" strokeweight="1pt">
                        <v:stroke miterlimit="4" joinstyle="miter"/>
                        <v:path arrowok="t" o:extrusionok="f" o:connecttype="custom" o:connectlocs="368300,154332;368300,154332;368300,154332;368300,154332" o:connectangles="0,90,180,270"/>
                      </v:shape>
                      <v:shape id="Shape" o:spid="_x0000_s1028" style="position:absolute;left:1016;width:7366;height:3086;visibility:visible;mso-wrap-style:square;v-text-anchor:middle" coordsize="21600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" path="m21228,13877v,,-4171,-14137,-10354,-13874l10874,3v-37,,-37,,-74,c10763,3,10763,3,10726,3r,c4543,-260,372,13877,372,13877l,20286v,,1639,1054,3501,1054c5623,21340,6964,20286,6964,20286r,-6409c7411,6413,10353,5535,10800,5447v447,88,3389,966,3836,8430l14636,20286v,,1341,1054,3463,1054c19961,21340,21600,20286,21600,20286r-372,-6409xe" fillcolor="#ee7d91" stroked="f" strokeweight="1pt">
                        <v:stroke miterlimit="4" joinstyle="miter"/>
                        <v:path arrowok="t" o:extrusionok="f" o:connecttype="custom" o:connectlocs="368300,154332;368300,154332;368300,154332;368300,154332" o:connectangles="0,90,180,270"/>
                      </v:shape>
                      <v:shape id="Shape" o:spid="_x0000_s1029" style="position:absolute;top:2413;width:1775;height:2882;visibility:visible;mso-wrap-style:square;v-text-anchor:middle" coordsize="20267,20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" path="m18661,16650v-724,450,-1449,720,-2319,990c15762,17910,15037,18090,14312,18180v-144,,-144,-90,-289,-90c15472,15750,9674,14580,9529,17460v,540,579,1170,1449,1530c7934,20790,3005,17640,4020,15300v290,-810,1305,-1530,2464,-2160c7934,13500,9384,13680,10398,13680v2175,,4494,-630,5654,-1800c17212,10710,15327,9810,13733,9810v-2320,,-5364,810,-7829,2160c4455,11430,3295,10620,3440,9450v,-180,145,-270,290,-450c4455,9180,5325,9360,6339,9270v2320,-180,4494,-900,4204,-2520c10108,4410,5904,6300,3585,7650,1990,7020,1410,6030,1700,4680,1990,3960,2715,3330,3585,2880,6339,990,9963,1260,13443,630,14023,540,13878,,13298,,9674,180,6194,180,3295,1800,1265,2970,-909,4770,396,6570v435,720,1159,1350,2174,1890c2570,8460,2425,8550,2425,8550v-1884,1710,-145,3150,2465,4050c2860,13860,1700,15480,2280,16920v1160,3060,6814,4680,10583,2520c13008,19440,13153,19440,13298,19440v2609,-90,5074,-900,6813,-2070c20691,16920,19531,16200,18661,16650xm8079,6840v1160,,870,630,-435,1080c6919,8100,6194,8280,5325,8280v-145,,-290,-90,-435,-90c6049,7560,7209,6840,8079,6840xm10543,11610v580,-180,1305,-360,2030,-450c13588,10800,14457,11340,13443,12060v-725,630,-2465,540,-3624,540c9239,12600,8659,12600,8079,12510v870,-360,1740,-720,2464,-900xe" fillcolor="#922041" stroked="f" strokeweight="1pt">
                        <v:stroke miterlimit="4" joinstyle="miter"/>
                        <v:path arrowok="t" o:extrusionok="f" o:connecttype="custom" o:connectlocs="88775,144140;88775,144140;88775,144140;88775,144140" o:connectangles="0,90,180,270"/>
                      </v:shape>
                      <v:shape id="Shape" o:spid="_x0000_s1030" style="position:absolute;left:1016;top:2031;width:7353;height:355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" path="m21600,5709l21227,,14624,r,5863c14624,5863,15967,6711,18093,6711v1866,,3507,-1002,3507,-1002xm6790,5863l6790,,373,,,5709v,,1567,1002,3395,1002c5521,6711,6790,5863,6790,5863xm18056,14657r-14512,c2462,14657,1567,16200,1567,18129v,1928,895,3471,1977,3471l18056,21600v1082,,1977,-1543,1977,-3471c20033,16200,19138,14657,18056,14657xe" fillcolor="#d03459" stroked="f" strokeweight="1pt">
                        <v:stroke miterlimit="4" joinstyle="miter"/>
                        <v:path arrowok="t" o:extrusionok="f" o:connecttype="custom" o:connectlocs="367666,177801;367666,177801;367666,177801;367666,177801" o:connectangles="0,90,180,270"/>
                      </v:shape>
                      <v:shape id="Shape" o:spid="_x0000_s1031" style="position:absolute;left:2158;top:2539;width:5017;height:195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" path="m21600,21600l,21600,875,,20725,r875,21600xe" fillcolor="#eb4d66" stroked="f" strokeweight="1pt">
                        <v:stroke miterlimit="4" joinstyle="miter"/>
                        <v:path arrowok="t" o:extrusionok="f" o:connecttype="custom" o:connectlocs="250826,97791;250826,97791;250826,97791;250826,97791" o:connectangles="0,90,180,270"/>
                      </v:shape>
                      <v:shape id="Shape" o:spid="_x0000_s1032" style="position:absolute;left:2285;top:1905;width:878;height:838;visibility:visible;mso-wrap-style:square;v-text-anchor:middle" coordsize="20727,17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" path="m,13543l1200,4434v,,900,-4684,9900,-4424c20400,270,20100,6776,20700,14063,21600,21350,,13543,,13543xe" fillcolor="#eb4d66" stroked="f" strokeweight="1pt">
                        <v:stroke miterlimit="4" joinstyle="miter"/>
                        <v:path arrowok="t" o:extrusionok="f" o:connecttype="custom" o:connectlocs="43874,41902;43874,41902;43874,41902;43874,41902" o:connectangles="0,90,180,270"/>
                      </v:shape>
                      <v:shape id="Shape" o:spid="_x0000_s1033" style="position:absolute;left:6095;top:1905;width:878;height:838;visibility:visible;mso-wrap-style:square;v-text-anchor:middle" coordsize="20727,17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" path="m20727,13543l19527,4434v,,-900,-4684,-9900,-4424c327,270,627,6776,27,14063v-900,7287,20700,-520,20700,-520xe" fillcolor="#eb4d66" stroked="f" strokeweight="1pt">
                        <v:stroke miterlimit="4" joinstyle="miter"/>
                        <v:path arrowok="t" o:extrusionok="f" o:connecttype="custom" o:connectlocs="43874,41902;43874,41902;43874,41902;43874,41902" o:connectangles="0,90,180,270"/>
                      </v:shape>
                      <v:oval id="Circle" o:spid="_x0000_s1034" style="position:absolute;left:5842;top:2667;width:838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" stroked="f" strokeweight="1pt">
                        <v:stroke miterlimit="4" joinstyle="miter"/>
                        <v:textbox inset="3pt,3pt,3pt,3pt"/>
                      </v:oval>
                      <v:oval id="Circle" o:spid="_x0000_s1035" style="position:absolute;left:2667;top:2667;width:838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" stroked="f" strokeweight="1pt">
                        <v:stroke miterlimit="4" joinstyle="miter"/>
                        <v:textbox inset="3pt,3pt,3pt,3pt"/>
                      </v:oval>
                      <v:oval id="Circle" o:spid="_x0000_s1036" style="position:absolute;left:3937;top:2794;width:1397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" fillcolor="#d03459" stroked="f" strokeweight="1pt">
                        <v:stroke miterlimit="4" joinstyle="miter"/>
                        <v:textbox inset="3pt,3pt,3pt,3pt"/>
                      </v:oval>
                      <v:oval id="Circle" o:spid="_x0000_s1037" style="position:absolute;left:4445;top:3302;width:431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" stroked="f" strokeweight="1pt">
                        <v:stroke miterlimit="4" joinstyle="miter"/>
                        <v:textbox inset="3pt,3pt,3pt,3pt"/>
                      </v:oval>
                      <v:shape id="Shape" o:spid="_x0000_s1038" style="position:absolute;left:2749;top:2667;width:3899;height:72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" path="m2322,c1055,,,5684,,12505v,3790,281,6821,774,9095c774,21600,844,21600,844,21600v1689,,3096,-6063,3518,-14779c4081,3032,3236,,2322,xm19560,c18293,,17238,5684,17238,12505v,3790,281,6821,774,9095c18012,21600,18082,21600,18082,21600v1689,,3096,-6063,3518,-14779c21248,3032,20474,,19560,xe" fillcolor="#460f03" stroked="f" strokeweight="1pt">
                        <v:stroke miterlimit="4" joinstyle="miter"/>
                        <v:path arrowok="t" o:extrusionok="f" o:connecttype="custom" o:connectlocs="194946,36195;194946,36195;194946,36195;194946,36195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3" w:type="dxa"/>
            <w:gridSpan w:val="5"/>
            <w:tcBorders>
              <w:bottom w:val="single" w:sz="18" w:space="0" w:color="761749" w:themeColor="accent1"/>
            </w:tcBorders>
            <w:shd w:val="clear" w:color="auto" w:fill="FDCFD3"/>
            <w:vAlign w:val="bottom"/>
          </w:tcPr>
          <w:p w14:paraId="71B27070" w14:textId="77777777" w:rsidR="006F4BD5" w:rsidRPr="009073B9" w:rsidRDefault="006F4BD5" w:rsidP="00A13B4D">
            <w:pPr>
              <w:jc w:val="center"/>
            </w:pPr>
            <w:r w:rsidRPr="009073B9">
              <w:rPr>
                <w:noProof/>
              </w:rPr>
              <mc:AlternateContent>
                <mc:Choice Requires="wpg">
                  <w:drawing>
                    <wp:inline distT="0" distB="0" distL="0" distR="0" wp14:anchorId="721EC8C3" wp14:editId="2208DFB2">
                      <wp:extent cx="902972" cy="593092"/>
                      <wp:effectExtent l="0" t="0" r="0" b="3810"/>
                      <wp:docPr id="145" name="Group 6" title="Graphic Placeholde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2972" cy="593092"/>
                                <a:chOff x="0" y="0"/>
                                <a:chExt cx="902972" cy="593092"/>
                              </a:xfrm>
                            </wpg:grpSpPr>
                            <wps:wsp>
                              <wps:cNvPr id="146" name="Shape"/>
                              <wps:cNvSpPr/>
                              <wps:spPr>
                                <a:xfrm>
                                  <a:off x="177800" y="355601"/>
                                  <a:ext cx="430531" cy="23114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600"/>
                                      </a:lnTo>
                                      <a:lnTo>
                                        <a:pt x="3313" y="21600"/>
                                      </a:lnTo>
                                      <a:cubicBezTo>
                                        <a:pt x="3377" y="14598"/>
                                        <a:pt x="6690" y="8901"/>
                                        <a:pt x="10768" y="8901"/>
                                      </a:cubicBezTo>
                                      <a:cubicBezTo>
                                        <a:pt x="14846" y="8901"/>
                                        <a:pt x="18159" y="14598"/>
                                        <a:pt x="18223" y="21600"/>
                                      </a:cubicBezTo>
                                      <a:lnTo>
                                        <a:pt x="21536" y="21600"/>
                                      </a:lnTo>
                                      <a:lnTo>
                                        <a:pt x="215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B774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7" name="Rectangle"/>
                              <wps:cNvSpPr/>
                              <wps:spPr>
                                <a:xfrm>
                                  <a:off x="622301" y="266701"/>
                                  <a:ext cx="139700" cy="3263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C348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8" name="Square"/>
                              <wps:cNvSpPr/>
                              <wps:spPr>
                                <a:xfrm>
                                  <a:off x="292101" y="165101"/>
                                  <a:ext cx="189231" cy="1892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9BCE8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9" name="Triangle"/>
                              <wps:cNvSpPr/>
                              <wps:spPr>
                                <a:xfrm>
                                  <a:off x="215900" y="0"/>
                                  <a:ext cx="332741" cy="16637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03459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0" name="Triangle"/>
                              <wps:cNvSpPr/>
                              <wps:spPr>
                                <a:xfrm>
                                  <a:off x="0" y="419100"/>
                                  <a:ext cx="171451" cy="1714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C348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1" name="Triangle"/>
                              <wps:cNvSpPr/>
                              <wps:spPr>
                                <a:xfrm>
                                  <a:off x="774701" y="457201"/>
                                  <a:ext cx="128271" cy="12827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21600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E305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2" name="Shape"/>
                              <wps:cNvSpPr/>
                              <wps:spPr>
                                <a:xfrm>
                                  <a:off x="558801" y="127001"/>
                                  <a:ext cx="261621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21189"/>
                                      </a:moveTo>
                                      <a:cubicBezTo>
                                        <a:pt x="21600" y="9463"/>
                                        <a:pt x="16777" y="0"/>
                                        <a:pt x="10800" y="0"/>
                                      </a:cubicBezTo>
                                      <a:cubicBezTo>
                                        <a:pt x="4823" y="0"/>
                                        <a:pt x="0" y="9463"/>
                                        <a:pt x="0" y="21189"/>
                                      </a:cubicBezTo>
                                      <a:cubicBezTo>
                                        <a:pt x="0" y="21394"/>
                                        <a:pt x="0" y="21394"/>
                                        <a:pt x="0" y="21600"/>
                                      </a:cubicBezTo>
                                      <a:lnTo>
                                        <a:pt x="21600" y="21600"/>
                                      </a:lnTo>
                                      <a:cubicBezTo>
                                        <a:pt x="21600" y="21394"/>
                                        <a:pt x="21600" y="21189"/>
                                        <a:pt x="21600" y="2118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7D2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FED1B7" id="Group 6" o:spid="_x0000_s1026" alt="Title: Graphic Placeholder" style="width:71.1pt;height:46.7pt;mso-position-horizontal-relative:char;mso-position-vertical-relative:line" coordsize="9029,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">
                      <v:shape id="Shape" o:spid="_x0000_s1027" style="position:absolute;left:1778;top:3556;width:4305;height:231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" path="m21600,l,,,21600r3313,c3377,14598,6690,8901,10768,8901v4078,,7391,5697,7455,12699l21536,21600,21536,r64,xe" fillcolor="#bb7746" stroked="f" strokeweight="1pt">
                        <v:stroke miterlimit="4" joinstyle="miter"/>
                        <v:path arrowok="t" o:extrusionok="f" o:connecttype="custom" o:connectlocs="215266,115570;215266,115570;215266,115570;215266,115570" o:connectangles="0,90,180,270"/>
                      </v:shape>
                      <v:rect id="Rectangle" o:spid="_x0000_s1028" style="position:absolute;left:6223;top:2667;width:1397;height:3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" fillcolor="#fbc348" stroked="f" strokeweight="1pt">
                        <v:stroke miterlimit="4"/>
                        <v:textbox inset="3pt,3pt,3pt,3pt"/>
                      </v:rect>
                      <v:rect id="Square" o:spid="_x0000_s1029" style="position:absolute;left:2921;top:1651;width:1892;height:1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" fillcolor="#69bce8" stroked="f" strokeweight="1pt">
                        <v:stroke miterlimit="4"/>
                        <v:textbox inset="3pt,3pt,3pt,3pt"/>
                      </v:rect>
                      <v:shape id="Triangle" o:spid="_x0000_s1030" style="position:absolute;left:2159;width:3327;height:166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" path="m10800,l,21600r21600,l10800,xe" fillcolor="#d03459" stroked="f" strokeweight="1pt">
                        <v:stroke miterlimit="4" joinstyle="miter"/>
                        <v:path arrowok="t" o:extrusionok="f" o:connecttype="custom" o:connectlocs="166371,83186;166371,83186;166371,83186;166371,83186" o:connectangles="0,90,180,270"/>
                      </v:shape>
                      <v:shape id="Triangle" o:spid="_x0000_s1031" style="position:absolute;top:4191;width:1714;height:171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" path="m,21600r21600,l21600,,,21600xe" fillcolor="#fbc348" stroked="f" strokeweight="1pt">
                        <v:stroke miterlimit="4" joinstyle="miter"/>
                        <v:path arrowok="t" o:extrusionok="f" o:connecttype="custom" o:connectlocs="85726,85726;85726,85726;85726,85726;85726,85726" o:connectangles="0,90,180,270"/>
                      </v:shape>
                      <v:shape id="Triangle" o:spid="_x0000_s1032" style="position:absolute;left:7747;top:4572;width:1282;height:12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" path="m21600,21600l,21600,,,21600,21600xe" fillcolor="#be3051" stroked="f" strokeweight="1pt">
                        <v:stroke miterlimit="4" joinstyle="miter"/>
                        <v:path arrowok="t" o:extrusionok="f" o:connecttype="custom" o:connectlocs="64136,64136;64136,64136;64136,64136;64136,64136" o:connectangles="0,90,180,270"/>
                      </v:shape>
                      <v:shape id="Shape" o:spid="_x0000_s1033" style="position:absolute;left:5588;top:1270;width:2616;height:133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" path="m21600,21189c21600,9463,16777,,10800,,4823,,,9463,,21189v,205,,205,,411l21600,21600v,-206,,-411,,-411xe" fillcolor="#e67d2b" stroked="f" strokeweight="1pt">
                        <v:stroke miterlimit="4" joinstyle="miter"/>
                        <v:path arrowok="t" o:extrusionok="f" o:connecttype="custom" o:connectlocs="130811,66675;130811,66675;130811,66675;130811,66675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4"/>
            <w:vMerge/>
            <w:tcBorders>
              <w:bottom w:val="single" w:sz="18" w:space="0" w:color="761749" w:themeColor="accent1"/>
            </w:tcBorders>
            <w:shd w:val="clear" w:color="auto" w:fill="FDC7E1"/>
          </w:tcPr>
          <w:p w14:paraId="65906ED9" w14:textId="77777777" w:rsidR="006F4BD5" w:rsidRPr="009073B9" w:rsidRDefault="006F4BD5" w:rsidP="001F2F57"/>
        </w:tc>
        <w:tc>
          <w:tcPr>
            <w:tcW w:w="3240" w:type="dxa"/>
            <w:gridSpan w:val="2"/>
            <w:vMerge/>
            <w:tcBorders>
              <w:bottom w:val="single" w:sz="18" w:space="0" w:color="761749" w:themeColor="accent1"/>
            </w:tcBorders>
            <w:shd w:val="clear" w:color="auto" w:fill="FDCFD3"/>
          </w:tcPr>
          <w:p w14:paraId="70F965E7" w14:textId="77777777" w:rsidR="006F4BD5" w:rsidRPr="009073B9" w:rsidRDefault="006F4BD5" w:rsidP="001F2F57"/>
        </w:tc>
        <w:tc>
          <w:tcPr>
            <w:tcW w:w="450" w:type="dxa"/>
            <w:gridSpan w:val="2"/>
            <w:tcBorders>
              <w:bottom w:val="single" w:sz="18" w:space="0" w:color="761749" w:themeColor="accent1"/>
            </w:tcBorders>
            <w:shd w:val="clear" w:color="auto" w:fill="FDCFD3"/>
          </w:tcPr>
          <w:p w14:paraId="2AC73E6A" w14:textId="77777777" w:rsidR="006F4BD5" w:rsidRPr="009073B9" w:rsidRDefault="006F4BD5" w:rsidP="001F2F57"/>
        </w:tc>
      </w:tr>
      <w:tr w:rsidR="001A3136" w:rsidRPr="009073B9" w14:paraId="116B947E" w14:textId="77777777" w:rsidTr="00055C9D">
        <w:trPr>
          <w:trHeight w:val="922"/>
        </w:trPr>
        <w:tc>
          <w:tcPr>
            <w:tcW w:w="411" w:type="dxa"/>
            <w:vMerge w:val="restart"/>
            <w:tcBorders>
              <w:top w:val="single" w:sz="18" w:space="0" w:color="761749" w:themeColor="accent1"/>
            </w:tcBorders>
            <w:shd w:val="clear" w:color="auto" w:fill="FDCFD3"/>
          </w:tcPr>
          <w:p w14:paraId="25865199" w14:textId="77777777" w:rsidR="001A3136" w:rsidRPr="009073B9" w:rsidRDefault="001A3136" w:rsidP="001A3136"/>
        </w:tc>
        <w:tc>
          <w:tcPr>
            <w:tcW w:w="1983" w:type="dxa"/>
            <w:gridSpan w:val="3"/>
            <w:tcBorders>
              <w:top w:val="single" w:sz="18" w:space="0" w:color="761749" w:themeColor="accent1"/>
            </w:tcBorders>
            <w:shd w:val="clear" w:color="auto" w:fill="FDCFD3"/>
            <w:vAlign w:val="center"/>
          </w:tcPr>
          <w:p w14:paraId="2CF521FD" w14:textId="77777777" w:rsidR="001A3136" w:rsidRPr="009073B9" w:rsidRDefault="001A3136" w:rsidP="001A3136">
            <w:pPr>
              <w:pStyle w:val="MagentaColumnHeadings"/>
            </w:pPr>
          </w:p>
        </w:tc>
        <w:tc>
          <w:tcPr>
            <w:tcW w:w="1653" w:type="dxa"/>
            <w:tcBorders>
              <w:top w:val="single" w:sz="18" w:space="0" w:color="761749" w:themeColor="accent1"/>
            </w:tcBorders>
            <w:shd w:val="clear" w:color="auto" w:fill="FDCFD3"/>
            <w:vAlign w:val="center"/>
          </w:tcPr>
          <w:p w14:paraId="5325C4B8" w14:textId="77777777" w:rsidR="001A3136" w:rsidRPr="009073B9" w:rsidRDefault="00000000" w:rsidP="001A3136">
            <w:pPr>
              <w:pStyle w:val="MagentaColumnHeadings"/>
            </w:pPr>
            <w:sdt>
              <w:sdtPr>
                <w:id w:val="-2133008781"/>
                <w:placeholder>
                  <w:docPart w:val="558DE8AC085540E5956C64DB43E9B79D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Sun</w:t>
                </w:r>
              </w:sdtContent>
            </w:sdt>
          </w:p>
        </w:tc>
        <w:tc>
          <w:tcPr>
            <w:tcW w:w="1653" w:type="dxa"/>
            <w:gridSpan w:val="3"/>
            <w:tcBorders>
              <w:top w:val="single" w:sz="18" w:space="0" w:color="761749" w:themeColor="accent1"/>
            </w:tcBorders>
            <w:shd w:val="clear" w:color="auto" w:fill="FDCFD3"/>
            <w:vAlign w:val="center"/>
          </w:tcPr>
          <w:p w14:paraId="6AF8B091" w14:textId="77777777" w:rsidR="001A3136" w:rsidRPr="009073B9" w:rsidRDefault="00000000" w:rsidP="001A3136">
            <w:pPr>
              <w:pStyle w:val="MagentaColumnHeadings"/>
            </w:pPr>
            <w:sdt>
              <w:sdtPr>
                <w:id w:val="1492987973"/>
                <w:placeholder>
                  <w:docPart w:val="25C576DD4EB7430DBC19F136F1D74F26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Mon</w:t>
                </w:r>
              </w:sdtContent>
            </w:sdt>
          </w:p>
        </w:tc>
        <w:tc>
          <w:tcPr>
            <w:tcW w:w="1653" w:type="dxa"/>
            <w:tcBorders>
              <w:top w:val="single" w:sz="18" w:space="0" w:color="761749" w:themeColor="accent1"/>
            </w:tcBorders>
            <w:shd w:val="clear" w:color="auto" w:fill="FDCFD3"/>
            <w:vAlign w:val="center"/>
          </w:tcPr>
          <w:p w14:paraId="619A8FD4" w14:textId="77777777" w:rsidR="001A3136" w:rsidRPr="009073B9" w:rsidRDefault="00000000" w:rsidP="001A3136">
            <w:pPr>
              <w:pStyle w:val="MagentaColumnHeadings"/>
            </w:pPr>
            <w:sdt>
              <w:sdtPr>
                <w:id w:val="592440622"/>
                <w:placeholder>
                  <w:docPart w:val="35D7E03768AB4753B95AF9B610B35DDE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Tue</w:t>
                </w:r>
              </w:sdtContent>
            </w:sdt>
          </w:p>
        </w:tc>
        <w:tc>
          <w:tcPr>
            <w:tcW w:w="1651" w:type="dxa"/>
            <w:gridSpan w:val="2"/>
            <w:tcBorders>
              <w:top w:val="single" w:sz="18" w:space="0" w:color="761749" w:themeColor="accent1"/>
            </w:tcBorders>
            <w:shd w:val="clear" w:color="auto" w:fill="FDCFD3"/>
            <w:vAlign w:val="center"/>
          </w:tcPr>
          <w:p w14:paraId="018C9A40" w14:textId="77777777" w:rsidR="001A3136" w:rsidRPr="009073B9" w:rsidRDefault="00000000" w:rsidP="001A3136">
            <w:pPr>
              <w:pStyle w:val="MagentaColumnHeadings"/>
            </w:pPr>
            <w:sdt>
              <w:sdtPr>
                <w:id w:val="1510099327"/>
                <w:placeholder>
                  <w:docPart w:val="49293F3F2CA24AA7B4C7A2A3595248FB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Wed</w:t>
                </w:r>
              </w:sdtContent>
            </w:sdt>
          </w:p>
        </w:tc>
        <w:tc>
          <w:tcPr>
            <w:tcW w:w="1706" w:type="dxa"/>
            <w:gridSpan w:val="3"/>
            <w:tcBorders>
              <w:top w:val="single" w:sz="18" w:space="0" w:color="761749" w:themeColor="accent1"/>
            </w:tcBorders>
            <w:shd w:val="clear" w:color="auto" w:fill="FDCFD3"/>
            <w:vAlign w:val="center"/>
          </w:tcPr>
          <w:p w14:paraId="0A0641C0" w14:textId="77777777" w:rsidR="001A3136" w:rsidRPr="009073B9" w:rsidRDefault="00000000" w:rsidP="001A3136">
            <w:pPr>
              <w:pStyle w:val="MagentaColumnHeadings"/>
            </w:pPr>
            <w:sdt>
              <w:sdtPr>
                <w:id w:val="-206259280"/>
                <w:placeholder>
                  <w:docPart w:val="E882BBAFA7394C219B6CF5D87683BBA2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Thu</w:t>
                </w:r>
              </w:sdtContent>
            </w:sdt>
          </w:p>
        </w:tc>
        <w:tc>
          <w:tcPr>
            <w:tcW w:w="1595" w:type="dxa"/>
            <w:tcBorders>
              <w:top w:val="single" w:sz="18" w:space="0" w:color="761749" w:themeColor="accent1"/>
            </w:tcBorders>
            <w:shd w:val="clear" w:color="auto" w:fill="FDCFD3"/>
            <w:vAlign w:val="center"/>
          </w:tcPr>
          <w:p w14:paraId="2D151494" w14:textId="77777777" w:rsidR="001A3136" w:rsidRPr="009073B9" w:rsidRDefault="00000000" w:rsidP="001A3136">
            <w:pPr>
              <w:pStyle w:val="MagentaColumnHeadings"/>
            </w:pPr>
            <w:sdt>
              <w:sdtPr>
                <w:id w:val="-1458872126"/>
                <w:placeholder>
                  <w:docPart w:val="99927C07904146798EF4C7FA31B1862B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Fri</w:t>
                </w:r>
              </w:sdtContent>
            </w:sdt>
          </w:p>
        </w:tc>
        <w:tc>
          <w:tcPr>
            <w:tcW w:w="1645" w:type="dxa"/>
            <w:tcBorders>
              <w:top w:val="single" w:sz="18" w:space="0" w:color="761749" w:themeColor="accent1"/>
            </w:tcBorders>
            <w:shd w:val="clear" w:color="auto" w:fill="FDCFD3"/>
            <w:vAlign w:val="center"/>
          </w:tcPr>
          <w:p w14:paraId="1CC34F17" w14:textId="77777777" w:rsidR="001A3136" w:rsidRPr="009073B9" w:rsidRDefault="00000000" w:rsidP="001A3136">
            <w:pPr>
              <w:pStyle w:val="MagentaColumnHeadings"/>
            </w:pPr>
            <w:sdt>
              <w:sdtPr>
                <w:id w:val="1197267409"/>
                <w:placeholder>
                  <w:docPart w:val="5958DE48572C41A78463F2924F1F716A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Sat</w:t>
                </w:r>
              </w:sdtContent>
            </w:sdt>
          </w:p>
        </w:tc>
        <w:tc>
          <w:tcPr>
            <w:tcW w:w="450" w:type="dxa"/>
            <w:gridSpan w:val="2"/>
            <w:tcBorders>
              <w:top w:val="single" w:sz="18" w:space="0" w:color="761749" w:themeColor="accent1"/>
            </w:tcBorders>
            <w:shd w:val="clear" w:color="auto" w:fill="FDCFD3"/>
          </w:tcPr>
          <w:p w14:paraId="0BBDF4F8" w14:textId="77777777" w:rsidR="001A3136" w:rsidRPr="009073B9" w:rsidRDefault="001A3136" w:rsidP="001A3136"/>
        </w:tc>
      </w:tr>
      <w:tr w:rsidR="001A3136" w:rsidRPr="009073B9" w14:paraId="5668A52A" w14:textId="77777777" w:rsidTr="00AC1C1B">
        <w:trPr>
          <w:trHeight w:val="922"/>
        </w:trPr>
        <w:tc>
          <w:tcPr>
            <w:tcW w:w="411" w:type="dxa"/>
            <w:vMerge/>
            <w:shd w:val="clear" w:color="auto" w:fill="FDCFD3"/>
          </w:tcPr>
          <w:p w14:paraId="672C5F0E" w14:textId="77777777" w:rsidR="001A3136" w:rsidRPr="009073B9" w:rsidRDefault="001A3136" w:rsidP="001A3136"/>
        </w:tc>
        <w:tc>
          <w:tcPr>
            <w:tcW w:w="1983" w:type="dxa"/>
            <w:gridSpan w:val="3"/>
            <w:tcBorders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  <w:vAlign w:val="center"/>
          </w:tcPr>
          <w:p w14:paraId="2C4783E7" w14:textId="77777777" w:rsidR="001A3136" w:rsidRPr="009073B9" w:rsidRDefault="00000000" w:rsidP="001A3136">
            <w:pPr>
              <w:pStyle w:val="MagentaHeading2"/>
            </w:pPr>
            <w:sdt>
              <w:sdtPr>
                <w:id w:val="-1805835931"/>
                <w:placeholder>
                  <w:docPart w:val="BE9E8E3627E44460B4419AA1A9720D0E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Make bed</w:t>
                </w:r>
              </w:sdtContent>
            </w:sdt>
          </w:p>
        </w:tc>
        <w:tc>
          <w:tcPr>
            <w:tcW w:w="1653" w:type="dxa"/>
            <w:tcBorders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4E9BEE9D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653" w:type="dxa"/>
            <w:gridSpan w:val="3"/>
            <w:tcBorders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4F1DD1A1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653" w:type="dxa"/>
            <w:tcBorders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45FFEA1A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651" w:type="dxa"/>
            <w:gridSpan w:val="2"/>
            <w:tcBorders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05C4AE68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706" w:type="dxa"/>
            <w:gridSpan w:val="3"/>
            <w:tcBorders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65637FC8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595" w:type="dxa"/>
            <w:tcBorders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3529F7BE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645" w:type="dxa"/>
            <w:tcBorders>
              <w:left w:val="single" w:sz="18" w:space="0" w:color="FDCFD3" w:themeColor="accent2"/>
              <w:bottom w:val="single" w:sz="18" w:space="0" w:color="FDCFD3" w:themeColor="accent2"/>
            </w:tcBorders>
            <w:shd w:val="clear" w:color="auto" w:fill="FFFFFF" w:themeFill="background1"/>
          </w:tcPr>
          <w:p w14:paraId="261216EE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450" w:type="dxa"/>
            <w:gridSpan w:val="2"/>
            <w:vMerge w:val="restart"/>
            <w:shd w:val="clear" w:color="auto" w:fill="FDCFD3"/>
          </w:tcPr>
          <w:p w14:paraId="1F067950" w14:textId="77777777" w:rsidR="001A3136" w:rsidRPr="009073B9" w:rsidRDefault="001A3136" w:rsidP="001A3136"/>
        </w:tc>
      </w:tr>
      <w:tr w:rsidR="001A3136" w:rsidRPr="009073B9" w14:paraId="473B34A2" w14:textId="77777777" w:rsidTr="00AC1C1B">
        <w:trPr>
          <w:trHeight w:val="922"/>
        </w:trPr>
        <w:tc>
          <w:tcPr>
            <w:tcW w:w="411" w:type="dxa"/>
            <w:vMerge/>
            <w:shd w:val="clear" w:color="auto" w:fill="FDCFD3"/>
          </w:tcPr>
          <w:p w14:paraId="07951174" w14:textId="77777777" w:rsidR="001A3136" w:rsidRPr="009073B9" w:rsidRDefault="001A3136" w:rsidP="001A3136"/>
        </w:tc>
        <w:tc>
          <w:tcPr>
            <w:tcW w:w="1983" w:type="dxa"/>
            <w:gridSpan w:val="3"/>
            <w:tcBorders>
              <w:top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  <w:vAlign w:val="center"/>
          </w:tcPr>
          <w:p w14:paraId="7CCB56C5" w14:textId="77777777" w:rsidR="001A3136" w:rsidRPr="009073B9" w:rsidRDefault="00000000" w:rsidP="001A3136">
            <w:pPr>
              <w:pStyle w:val="MagentaHeading2"/>
            </w:pPr>
            <w:sdt>
              <w:sdtPr>
                <w:id w:val="1804116189"/>
                <w:placeholder>
                  <w:docPart w:val="028BC2CDF78542D79588E2D7FEC8D70B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Pick up toys</w:t>
                </w:r>
              </w:sdtContent>
            </w:sdt>
          </w:p>
        </w:tc>
        <w:tc>
          <w:tcPr>
            <w:tcW w:w="1653" w:type="dxa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1FCCB649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653" w:type="dxa"/>
            <w:gridSpan w:val="3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0B79C598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653" w:type="dxa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599E1F1A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651" w:type="dxa"/>
            <w:gridSpan w:val="2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221BFBD8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706" w:type="dxa"/>
            <w:gridSpan w:val="3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26994751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595" w:type="dxa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6151AA97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645" w:type="dxa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</w:tcBorders>
            <w:shd w:val="clear" w:color="auto" w:fill="FFFFFF" w:themeFill="background1"/>
          </w:tcPr>
          <w:p w14:paraId="150A5D97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450" w:type="dxa"/>
            <w:gridSpan w:val="2"/>
            <w:vMerge/>
            <w:shd w:val="clear" w:color="auto" w:fill="FDCFD3"/>
          </w:tcPr>
          <w:p w14:paraId="49B53190" w14:textId="77777777" w:rsidR="001A3136" w:rsidRPr="009073B9" w:rsidRDefault="001A3136" w:rsidP="001A3136"/>
        </w:tc>
      </w:tr>
      <w:tr w:rsidR="001A3136" w:rsidRPr="009073B9" w14:paraId="60F3B54A" w14:textId="77777777" w:rsidTr="00AC1C1B">
        <w:trPr>
          <w:trHeight w:val="922"/>
        </w:trPr>
        <w:tc>
          <w:tcPr>
            <w:tcW w:w="411" w:type="dxa"/>
            <w:vMerge/>
            <w:shd w:val="clear" w:color="auto" w:fill="FDCFD3"/>
          </w:tcPr>
          <w:p w14:paraId="455F0417" w14:textId="77777777" w:rsidR="001A3136" w:rsidRPr="009073B9" w:rsidRDefault="001A3136" w:rsidP="001A3136"/>
        </w:tc>
        <w:tc>
          <w:tcPr>
            <w:tcW w:w="1983" w:type="dxa"/>
            <w:gridSpan w:val="3"/>
            <w:tcBorders>
              <w:top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  <w:vAlign w:val="center"/>
          </w:tcPr>
          <w:p w14:paraId="692CCD01" w14:textId="77777777" w:rsidR="00FB0C37" w:rsidRPr="003D6BA0" w:rsidRDefault="00000000" w:rsidP="003D6BA0">
            <w:pPr>
              <w:pStyle w:val="MagentaHeading2"/>
            </w:pPr>
            <w:sdt>
              <w:sdtPr>
                <w:id w:val="372204075"/>
                <w:placeholder>
                  <w:docPart w:val="88C6BB9415244A12A6088D11C5486FCA"/>
                </w:placeholder>
                <w:showingPlcHdr/>
                <w15:appearance w15:val="hidden"/>
              </w:sdtPr>
              <w:sdtContent>
                <w:r w:rsidR="003D6BA0" w:rsidRPr="003D6BA0">
                  <w:t>Clean room</w:t>
                </w:r>
              </w:sdtContent>
            </w:sdt>
            <w:r w:rsidR="003D6BA0">
              <w:t xml:space="preserve"> </w:t>
            </w:r>
          </w:p>
        </w:tc>
        <w:tc>
          <w:tcPr>
            <w:tcW w:w="1653" w:type="dxa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76C199B8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653" w:type="dxa"/>
            <w:gridSpan w:val="3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7C33196F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653" w:type="dxa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4F639F40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651" w:type="dxa"/>
            <w:gridSpan w:val="2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3BE131B1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706" w:type="dxa"/>
            <w:gridSpan w:val="3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493C2C2A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595" w:type="dxa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2477316F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645" w:type="dxa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</w:tcBorders>
            <w:shd w:val="clear" w:color="auto" w:fill="FFFFFF" w:themeFill="background1"/>
          </w:tcPr>
          <w:p w14:paraId="0BB03190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450" w:type="dxa"/>
            <w:gridSpan w:val="2"/>
            <w:vMerge/>
            <w:shd w:val="clear" w:color="auto" w:fill="FDCFD3"/>
          </w:tcPr>
          <w:p w14:paraId="016A2AAC" w14:textId="77777777" w:rsidR="001A3136" w:rsidRPr="009073B9" w:rsidRDefault="001A3136" w:rsidP="001A3136"/>
        </w:tc>
      </w:tr>
      <w:tr w:rsidR="001A3136" w:rsidRPr="009073B9" w14:paraId="697F6C00" w14:textId="77777777" w:rsidTr="00AC1C1B">
        <w:trPr>
          <w:trHeight w:val="922"/>
        </w:trPr>
        <w:tc>
          <w:tcPr>
            <w:tcW w:w="411" w:type="dxa"/>
            <w:vMerge/>
            <w:shd w:val="clear" w:color="auto" w:fill="FDCFD3"/>
          </w:tcPr>
          <w:p w14:paraId="007EC98E" w14:textId="77777777" w:rsidR="001A3136" w:rsidRPr="009073B9" w:rsidRDefault="001A3136" w:rsidP="001A3136"/>
        </w:tc>
        <w:tc>
          <w:tcPr>
            <w:tcW w:w="1983" w:type="dxa"/>
            <w:gridSpan w:val="3"/>
            <w:tcBorders>
              <w:top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  <w:vAlign w:val="center"/>
          </w:tcPr>
          <w:p w14:paraId="1B06FA38" w14:textId="77777777" w:rsidR="001A3136" w:rsidRPr="009073B9" w:rsidRDefault="00000000" w:rsidP="001A3136">
            <w:pPr>
              <w:pStyle w:val="MagentaHeading2"/>
            </w:pPr>
            <w:sdt>
              <w:sdtPr>
                <w:id w:val="378133084"/>
                <w:placeholder>
                  <w:docPart w:val="81BC86EF564845B08604DA9A2ED08EA0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Feed pet</w:t>
                </w:r>
              </w:sdtContent>
            </w:sdt>
          </w:p>
        </w:tc>
        <w:tc>
          <w:tcPr>
            <w:tcW w:w="1653" w:type="dxa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75BA0192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653" w:type="dxa"/>
            <w:gridSpan w:val="3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7BDB3176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653" w:type="dxa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2305885C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651" w:type="dxa"/>
            <w:gridSpan w:val="2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264CFB14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706" w:type="dxa"/>
            <w:gridSpan w:val="3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7248F6F1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595" w:type="dxa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74368318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1645" w:type="dxa"/>
            <w:tcBorders>
              <w:top w:val="single" w:sz="18" w:space="0" w:color="FDCFD3" w:themeColor="accent2"/>
              <w:left w:val="single" w:sz="18" w:space="0" w:color="FDCFD3" w:themeColor="accent2"/>
              <w:bottom w:val="single" w:sz="18" w:space="0" w:color="FDCFD3" w:themeColor="accent2"/>
            </w:tcBorders>
            <w:shd w:val="clear" w:color="auto" w:fill="FFFFFF" w:themeFill="background1"/>
          </w:tcPr>
          <w:p w14:paraId="6A50202F" w14:textId="77777777" w:rsidR="001A3136" w:rsidRPr="009073B9" w:rsidRDefault="001A3136" w:rsidP="001A3136">
            <w:pPr>
              <w:spacing w:before="40"/>
            </w:pPr>
          </w:p>
        </w:tc>
        <w:tc>
          <w:tcPr>
            <w:tcW w:w="450" w:type="dxa"/>
            <w:gridSpan w:val="2"/>
            <w:vMerge/>
            <w:shd w:val="clear" w:color="auto" w:fill="FDCFD3"/>
          </w:tcPr>
          <w:p w14:paraId="1EEF9DA4" w14:textId="77777777" w:rsidR="001A3136" w:rsidRPr="009073B9" w:rsidRDefault="001A3136" w:rsidP="001A3136"/>
        </w:tc>
      </w:tr>
      <w:tr w:rsidR="001F3BCC" w:rsidRPr="009073B9" w14:paraId="09FC1F16" w14:textId="77777777" w:rsidTr="00AC1C1B">
        <w:trPr>
          <w:trHeight w:val="922"/>
        </w:trPr>
        <w:tc>
          <w:tcPr>
            <w:tcW w:w="411" w:type="dxa"/>
            <w:vMerge/>
            <w:shd w:val="clear" w:color="auto" w:fill="FDCFD3"/>
          </w:tcPr>
          <w:p w14:paraId="585F2A85" w14:textId="77777777" w:rsidR="00AC1AC1" w:rsidRPr="009073B9" w:rsidRDefault="00AC1AC1" w:rsidP="001F2F57"/>
        </w:tc>
        <w:tc>
          <w:tcPr>
            <w:tcW w:w="1983" w:type="dxa"/>
            <w:gridSpan w:val="3"/>
            <w:tcBorders>
              <w:top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  <w:vAlign w:val="center"/>
          </w:tcPr>
          <w:p w14:paraId="55EF0715" w14:textId="2E631F19" w:rsidR="00AC1AC1" w:rsidRPr="009073B9" w:rsidRDefault="00C77409" w:rsidP="001A3136">
            <w:pPr>
              <w:pStyle w:val="MagentaHeading2"/>
            </w:pPr>
            <w:r>
              <w:t xml:space="preserve">Brush Teeth </w:t>
            </w:r>
          </w:p>
        </w:tc>
        <w:tc>
          <w:tcPr>
            <w:tcW w:w="1653" w:type="dxa"/>
            <w:tcBorders>
              <w:top w:val="single" w:sz="18" w:space="0" w:color="FDCFD3" w:themeColor="accent2"/>
              <w:left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4DEF9781" w14:textId="77777777" w:rsidR="00AC1AC1" w:rsidRPr="009073B9" w:rsidRDefault="00AC1AC1" w:rsidP="00AC1AC1">
            <w:pPr>
              <w:spacing w:before="40"/>
            </w:pPr>
          </w:p>
        </w:tc>
        <w:tc>
          <w:tcPr>
            <w:tcW w:w="1653" w:type="dxa"/>
            <w:gridSpan w:val="3"/>
            <w:tcBorders>
              <w:top w:val="single" w:sz="18" w:space="0" w:color="FDCFD3" w:themeColor="accent2"/>
              <w:left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7B9418C2" w14:textId="77777777" w:rsidR="00AC1AC1" w:rsidRPr="009073B9" w:rsidRDefault="00AC1AC1" w:rsidP="00AC1AC1">
            <w:pPr>
              <w:spacing w:before="40"/>
            </w:pPr>
          </w:p>
        </w:tc>
        <w:tc>
          <w:tcPr>
            <w:tcW w:w="1653" w:type="dxa"/>
            <w:tcBorders>
              <w:top w:val="single" w:sz="18" w:space="0" w:color="FDCFD3" w:themeColor="accent2"/>
              <w:left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7B86D611" w14:textId="77777777" w:rsidR="00AC1AC1" w:rsidRPr="009073B9" w:rsidRDefault="00AC1AC1" w:rsidP="00AC1AC1">
            <w:pPr>
              <w:spacing w:before="40"/>
            </w:pPr>
          </w:p>
        </w:tc>
        <w:tc>
          <w:tcPr>
            <w:tcW w:w="1651" w:type="dxa"/>
            <w:gridSpan w:val="2"/>
            <w:tcBorders>
              <w:top w:val="single" w:sz="18" w:space="0" w:color="FDCFD3" w:themeColor="accent2"/>
              <w:left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7ECF334C" w14:textId="77777777" w:rsidR="00AC1AC1" w:rsidRPr="009073B9" w:rsidRDefault="00AC1AC1" w:rsidP="00AC1AC1">
            <w:pPr>
              <w:spacing w:before="40"/>
            </w:pPr>
          </w:p>
        </w:tc>
        <w:tc>
          <w:tcPr>
            <w:tcW w:w="1706" w:type="dxa"/>
            <w:gridSpan w:val="3"/>
            <w:tcBorders>
              <w:top w:val="single" w:sz="18" w:space="0" w:color="FDCFD3" w:themeColor="accent2"/>
              <w:left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6DEFE4D1" w14:textId="77777777" w:rsidR="00AC1AC1" w:rsidRPr="009073B9" w:rsidRDefault="00AC1AC1" w:rsidP="00AC1AC1">
            <w:pPr>
              <w:spacing w:before="40"/>
            </w:pPr>
          </w:p>
        </w:tc>
        <w:tc>
          <w:tcPr>
            <w:tcW w:w="1595" w:type="dxa"/>
            <w:tcBorders>
              <w:top w:val="single" w:sz="18" w:space="0" w:color="FDCFD3" w:themeColor="accent2"/>
              <w:left w:val="single" w:sz="18" w:space="0" w:color="FDCFD3" w:themeColor="accent2"/>
              <w:right w:val="single" w:sz="18" w:space="0" w:color="FDCFD3" w:themeColor="accent2"/>
            </w:tcBorders>
            <w:shd w:val="clear" w:color="auto" w:fill="FFFFFF" w:themeFill="background1"/>
          </w:tcPr>
          <w:p w14:paraId="272A09A8" w14:textId="77777777" w:rsidR="00AC1AC1" w:rsidRPr="009073B9" w:rsidRDefault="00AC1AC1" w:rsidP="00AC1AC1">
            <w:pPr>
              <w:spacing w:before="40"/>
            </w:pPr>
          </w:p>
        </w:tc>
        <w:tc>
          <w:tcPr>
            <w:tcW w:w="1645" w:type="dxa"/>
            <w:tcBorders>
              <w:top w:val="single" w:sz="18" w:space="0" w:color="FDCFD3" w:themeColor="accent2"/>
              <w:left w:val="single" w:sz="18" w:space="0" w:color="FDCFD3" w:themeColor="accent2"/>
            </w:tcBorders>
            <w:shd w:val="clear" w:color="auto" w:fill="FFFFFF" w:themeFill="background1"/>
          </w:tcPr>
          <w:p w14:paraId="12C142E2" w14:textId="77777777" w:rsidR="00AC1AC1" w:rsidRPr="009073B9" w:rsidRDefault="00AC1AC1" w:rsidP="00AC1AC1">
            <w:pPr>
              <w:spacing w:before="40"/>
            </w:pPr>
          </w:p>
        </w:tc>
        <w:tc>
          <w:tcPr>
            <w:tcW w:w="450" w:type="dxa"/>
            <w:gridSpan w:val="2"/>
            <w:vMerge/>
            <w:shd w:val="clear" w:color="auto" w:fill="FDCFD3"/>
          </w:tcPr>
          <w:p w14:paraId="1B2F8B35" w14:textId="77777777" w:rsidR="00AC1AC1" w:rsidRPr="009073B9" w:rsidRDefault="00AC1AC1" w:rsidP="001F2F57"/>
        </w:tc>
      </w:tr>
      <w:tr w:rsidR="00AF32C0" w:rsidRPr="009073B9" w14:paraId="7B798EA2" w14:textId="77777777" w:rsidTr="006F4BD5">
        <w:trPr>
          <w:trHeight w:val="432"/>
        </w:trPr>
        <w:tc>
          <w:tcPr>
            <w:tcW w:w="411" w:type="dxa"/>
            <w:vMerge/>
            <w:shd w:val="clear" w:color="auto" w:fill="FDCFD3"/>
          </w:tcPr>
          <w:p w14:paraId="284156A0" w14:textId="77777777" w:rsidR="00AF32C0" w:rsidRPr="009073B9" w:rsidRDefault="00AF32C0" w:rsidP="001F2F57"/>
        </w:tc>
        <w:tc>
          <w:tcPr>
            <w:tcW w:w="13539" w:type="dxa"/>
            <w:gridSpan w:val="15"/>
            <w:shd w:val="clear" w:color="auto" w:fill="FDCFD3"/>
          </w:tcPr>
          <w:p w14:paraId="6DA50479" w14:textId="77777777" w:rsidR="00AF32C0" w:rsidRPr="009073B9" w:rsidRDefault="00AF32C0" w:rsidP="001F2F57"/>
        </w:tc>
        <w:tc>
          <w:tcPr>
            <w:tcW w:w="450" w:type="dxa"/>
            <w:gridSpan w:val="2"/>
            <w:shd w:val="clear" w:color="auto" w:fill="FDCFD3"/>
          </w:tcPr>
          <w:p w14:paraId="6EA999AE" w14:textId="77777777" w:rsidR="00AF32C0" w:rsidRPr="009073B9" w:rsidRDefault="00AF32C0" w:rsidP="001F2F57"/>
        </w:tc>
      </w:tr>
      <w:tr w:rsidR="00CF6145" w:rsidRPr="009073B9" w14:paraId="1D81BC1F" w14:textId="77777777" w:rsidTr="00AC1C1B">
        <w:trPr>
          <w:trHeight w:val="1512"/>
        </w:trPr>
        <w:tc>
          <w:tcPr>
            <w:tcW w:w="411" w:type="dxa"/>
            <w:vMerge/>
            <w:shd w:val="clear" w:color="auto" w:fill="FDCFD3"/>
          </w:tcPr>
          <w:p w14:paraId="0161E8BF" w14:textId="77777777" w:rsidR="00AF32C0" w:rsidRPr="009073B9" w:rsidRDefault="00AF32C0" w:rsidP="001F2F57"/>
        </w:tc>
        <w:tc>
          <w:tcPr>
            <w:tcW w:w="31" w:type="dxa"/>
            <w:gridSpan w:val="2"/>
            <w:shd w:val="clear" w:color="auto" w:fill="FDCFD3"/>
          </w:tcPr>
          <w:p w14:paraId="242A9FA9" w14:textId="77777777" w:rsidR="00AF32C0" w:rsidRPr="009073B9" w:rsidRDefault="00AF32C0" w:rsidP="001F2F57"/>
        </w:tc>
        <w:tc>
          <w:tcPr>
            <w:tcW w:w="4075" w:type="dxa"/>
            <w:gridSpan w:val="3"/>
            <w:shd w:val="clear" w:color="auto" w:fill="FFFFFF" w:themeFill="background1"/>
          </w:tcPr>
          <w:p w14:paraId="123BD9AF" w14:textId="5CC42190" w:rsidR="00AF32C0" w:rsidRPr="009073B9" w:rsidRDefault="00000000" w:rsidP="00EE0900">
            <w:pPr>
              <w:pStyle w:val="Magentarewardnote"/>
            </w:pPr>
            <w:sdt>
              <w:sdtPr>
                <w:id w:val="262262464"/>
                <w:placeholder>
                  <w:docPart w:val="71FFE819F90C44039CA5FB080F2081A5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 xml:space="preserve">When I reach my goal of </w:t>
                </w:r>
              </w:sdtContent>
            </w:sdt>
            <w:r w:rsidR="00EE0900" w:rsidRPr="009073B9">
              <w:t xml:space="preserve"> </w:t>
            </w:r>
            <w:r w:rsidR="00C77409">
              <w:t>10</w:t>
            </w:r>
            <w:r w:rsidR="00EE0900" w:rsidRPr="009073B9">
              <w:t xml:space="preserve"> </w:t>
            </w:r>
            <w:sdt>
              <w:sdtPr>
                <w:id w:val="1188958365"/>
                <w:placeholder>
                  <w:docPart w:val="82BA6EC67E08463BA294AD9276CD68E3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 xml:space="preserve">stars, </w:t>
                </w:r>
                <w:r w:rsidR="00EE0900" w:rsidRPr="009073B9">
                  <w:br/>
                  <w:t>my reward will be:</w:t>
                </w:r>
              </w:sdtContent>
            </w:sdt>
          </w:p>
        </w:tc>
        <w:tc>
          <w:tcPr>
            <w:tcW w:w="618" w:type="dxa"/>
            <w:shd w:val="clear" w:color="auto" w:fill="FDCFD3"/>
          </w:tcPr>
          <w:p w14:paraId="1D1AD1E6" w14:textId="77777777" w:rsidR="00AF32C0" w:rsidRPr="009073B9" w:rsidRDefault="00AF32C0" w:rsidP="008F129C">
            <w:pPr>
              <w:ind w:left="144"/>
            </w:pPr>
          </w:p>
        </w:tc>
        <w:tc>
          <w:tcPr>
            <w:tcW w:w="4081" w:type="dxa"/>
            <w:gridSpan w:val="5"/>
            <w:shd w:val="clear" w:color="auto" w:fill="FFFFFF" w:themeFill="background1"/>
          </w:tcPr>
          <w:p w14:paraId="28F3330B" w14:textId="40A0040A" w:rsidR="00AF32C0" w:rsidRPr="009073B9" w:rsidRDefault="00000000" w:rsidP="00EE0900">
            <w:pPr>
              <w:pStyle w:val="Magentarewardnote"/>
            </w:pPr>
            <w:sdt>
              <w:sdtPr>
                <w:id w:val="-52466996"/>
                <w:placeholder>
                  <w:docPart w:val="6C03D36429B542088C78361BBFDFE2CD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 xml:space="preserve">When I reach my goal of </w:t>
                </w:r>
              </w:sdtContent>
            </w:sdt>
            <w:r w:rsidR="00EE0900" w:rsidRPr="009073B9">
              <w:t xml:space="preserve"> </w:t>
            </w:r>
            <w:r w:rsidR="00C77409">
              <w:t>20</w:t>
            </w:r>
            <w:r w:rsidR="00EE0900" w:rsidRPr="009073B9">
              <w:t xml:space="preserve"> </w:t>
            </w:r>
            <w:sdt>
              <w:sdtPr>
                <w:id w:val="1050263496"/>
                <w:placeholder>
                  <w:docPart w:val="BDB4A954E8B94996A281E0882636D438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 xml:space="preserve">stars, </w:t>
                </w:r>
                <w:r w:rsidR="00EE0900" w:rsidRPr="009073B9">
                  <w:br/>
                  <w:t>my reward will be:</w:t>
                </w:r>
              </w:sdtContent>
            </w:sdt>
          </w:p>
        </w:tc>
        <w:tc>
          <w:tcPr>
            <w:tcW w:w="620" w:type="dxa"/>
            <w:shd w:val="clear" w:color="auto" w:fill="FDCFD3"/>
          </w:tcPr>
          <w:p w14:paraId="14F9FDF6" w14:textId="77777777" w:rsidR="00AF32C0" w:rsidRPr="009073B9" w:rsidRDefault="00AF32C0" w:rsidP="008F129C">
            <w:pPr>
              <w:spacing w:before="120"/>
              <w:ind w:left="144"/>
            </w:pPr>
          </w:p>
        </w:tc>
        <w:tc>
          <w:tcPr>
            <w:tcW w:w="4114" w:type="dxa"/>
            <w:gridSpan w:val="3"/>
            <w:shd w:val="clear" w:color="auto" w:fill="FFFFFF" w:themeFill="background1"/>
          </w:tcPr>
          <w:p w14:paraId="559070BD" w14:textId="63C2728A" w:rsidR="00AF32C0" w:rsidRPr="009073B9" w:rsidRDefault="00000000" w:rsidP="00EE0900">
            <w:pPr>
              <w:pStyle w:val="Magentarewardnote"/>
            </w:pPr>
            <w:sdt>
              <w:sdtPr>
                <w:id w:val="-848938411"/>
                <w:placeholder>
                  <w:docPart w:val="CCCDB5731825444A963BE0A426FCAE93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>When I reach my goal of</w:t>
                </w:r>
              </w:sdtContent>
            </w:sdt>
            <w:r w:rsidR="00EE0900" w:rsidRPr="009073B9">
              <w:t xml:space="preserve"> </w:t>
            </w:r>
            <w:r w:rsidR="00C77409">
              <w:t xml:space="preserve"> 30</w:t>
            </w:r>
            <w:r w:rsidR="00EE0900" w:rsidRPr="009073B9">
              <w:t xml:space="preserve"> </w:t>
            </w:r>
            <w:sdt>
              <w:sdtPr>
                <w:id w:val="-1235614109"/>
                <w:placeholder>
                  <w:docPart w:val="768673AD95A04838B306307033841CD1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 xml:space="preserve">stars, </w:t>
                </w:r>
                <w:r w:rsidR="00EE0900" w:rsidRPr="009073B9">
                  <w:br/>
                  <w:t>my reward will be:</w:t>
                </w:r>
              </w:sdtContent>
            </w:sdt>
          </w:p>
        </w:tc>
        <w:tc>
          <w:tcPr>
            <w:tcW w:w="313" w:type="dxa"/>
            <w:shd w:val="clear" w:color="auto" w:fill="FDCFD3"/>
          </w:tcPr>
          <w:p w14:paraId="2141E4DB" w14:textId="77777777" w:rsidR="00AF32C0" w:rsidRPr="009073B9" w:rsidRDefault="00AF32C0" w:rsidP="001F2F57"/>
        </w:tc>
        <w:tc>
          <w:tcPr>
            <w:tcW w:w="137" w:type="dxa"/>
            <w:shd w:val="clear" w:color="auto" w:fill="FDCFD3"/>
          </w:tcPr>
          <w:p w14:paraId="77F56DC9" w14:textId="77777777" w:rsidR="00AF32C0" w:rsidRPr="009073B9" w:rsidRDefault="00AF32C0" w:rsidP="001F2F57"/>
        </w:tc>
      </w:tr>
      <w:tr w:rsidR="008F129C" w:rsidRPr="009073B9" w14:paraId="3FF2B3A0" w14:textId="77777777" w:rsidTr="00AC1C1B">
        <w:trPr>
          <w:trHeight w:val="432"/>
        </w:trPr>
        <w:tc>
          <w:tcPr>
            <w:tcW w:w="411" w:type="dxa"/>
            <w:vMerge/>
            <w:shd w:val="clear" w:color="auto" w:fill="FDCFD3"/>
          </w:tcPr>
          <w:p w14:paraId="151AADBB" w14:textId="77777777" w:rsidR="008F129C" w:rsidRPr="009073B9" w:rsidRDefault="008F129C" w:rsidP="001F2F57"/>
        </w:tc>
        <w:tc>
          <w:tcPr>
            <w:tcW w:w="13539" w:type="dxa"/>
            <w:gridSpan w:val="15"/>
            <w:shd w:val="clear" w:color="auto" w:fill="FDCFD3"/>
          </w:tcPr>
          <w:p w14:paraId="3B87A8D0" w14:textId="77777777" w:rsidR="008F129C" w:rsidRPr="009073B9" w:rsidRDefault="008F129C" w:rsidP="001F2F57"/>
        </w:tc>
        <w:tc>
          <w:tcPr>
            <w:tcW w:w="450" w:type="dxa"/>
            <w:gridSpan w:val="2"/>
            <w:shd w:val="clear" w:color="auto" w:fill="FDCFD3"/>
          </w:tcPr>
          <w:p w14:paraId="5E641125" w14:textId="77777777" w:rsidR="008F129C" w:rsidRPr="009073B9" w:rsidRDefault="008F129C" w:rsidP="001F2F57"/>
        </w:tc>
      </w:tr>
    </w:tbl>
    <w:p w14:paraId="5CE1CC47" w14:textId="77777777" w:rsidR="00216FC4" w:rsidRPr="009073B9" w:rsidRDefault="00216FC4" w:rsidP="005F3B64">
      <w:pPr>
        <w:pStyle w:val="GraphicAnchor"/>
      </w:pPr>
    </w:p>
    <w:p w14:paraId="5D66A0C0" w14:textId="77777777" w:rsidR="005F3B64" w:rsidRPr="009073B9" w:rsidRDefault="005F3B64" w:rsidP="005F3B64">
      <w:pPr>
        <w:pStyle w:val="GraphicAnchor"/>
        <w:sectPr w:rsidR="005F3B64" w:rsidRPr="009073B9" w:rsidSect="00C60443">
          <w:pgSz w:w="15840" w:h="12240" w:orient="landscape" w:code="1"/>
          <w:pgMar w:top="576" w:right="720" w:bottom="576" w:left="720" w:header="288" w:footer="288" w:gutter="0"/>
          <w:cols w:space="708"/>
          <w:docGrid w:linePitch="360"/>
        </w:sectPr>
      </w:pPr>
    </w:p>
    <w:p w14:paraId="4531C13D" w14:textId="77777777" w:rsidR="005F3B64" w:rsidRPr="009073B9" w:rsidRDefault="005F3B64" w:rsidP="006F4BD5">
      <w:pPr>
        <w:pStyle w:val="GraphicAnchor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Table"/>
      </w:tblPr>
      <w:tblGrid>
        <w:gridCol w:w="410"/>
        <w:gridCol w:w="31"/>
        <w:gridCol w:w="1969"/>
        <w:gridCol w:w="10"/>
        <w:gridCol w:w="1626"/>
        <w:gridCol w:w="7"/>
        <w:gridCol w:w="11"/>
        <w:gridCol w:w="460"/>
        <w:gridCol w:w="619"/>
        <w:gridCol w:w="554"/>
        <w:gridCol w:w="11"/>
        <w:gridCol w:w="1633"/>
        <w:gridCol w:w="12"/>
        <w:gridCol w:w="27"/>
        <w:gridCol w:w="1605"/>
        <w:gridCol w:w="12"/>
        <w:gridCol w:w="234"/>
        <w:gridCol w:w="619"/>
        <w:gridCol w:w="770"/>
        <w:gridCol w:w="9"/>
        <w:gridCol w:w="13"/>
        <w:gridCol w:w="1631"/>
        <w:gridCol w:w="13"/>
        <w:gridCol w:w="1631"/>
        <w:gridCol w:w="14"/>
        <w:gridCol w:w="10"/>
        <w:gridCol w:w="241"/>
        <w:gridCol w:w="218"/>
      </w:tblGrid>
      <w:tr w:rsidR="00A13B4D" w:rsidRPr="009073B9" w14:paraId="3D88F7BD" w14:textId="77777777" w:rsidTr="00055C9D">
        <w:trPr>
          <w:trHeight w:val="432"/>
        </w:trPr>
        <w:tc>
          <w:tcPr>
            <w:tcW w:w="7380" w:type="dxa"/>
            <w:gridSpan w:val="14"/>
            <w:shd w:val="clear" w:color="auto" w:fill="FCF0B2" w:themeFill="accent4"/>
          </w:tcPr>
          <w:p w14:paraId="20CF12AF" w14:textId="77777777" w:rsidR="00A13B4D" w:rsidRPr="009073B9" w:rsidRDefault="00A13B4D" w:rsidP="001F2F57"/>
        </w:tc>
        <w:tc>
          <w:tcPr>
            <w:tcW w:w="3240" w:type="dxa"/>
            <w:gridSpan w:val="5"/>
            <w:vMerge w:val="restart"/>
            <w:shd w:val="clear" w:color="auto" w:fill="FCF0B2" w:themeFill="accent4"/>
            <w:vAlign w:val="bottom"/>
          </w:tcPr>
          <w:p w14:paraId="430C8F07" w14:textId="77777777" w:rsidR="00A13B4D" w:rsidRPr="009073B9" w:rsidRDefault="00A13B4D" w:rsidP="00A13B4D">
            <w:pPr>
              <w:jc w:val="center"/>
            </w:pPr>
            <w:r w:rsidRPr="009073B9">
              <w:rPr>
                <w:noProof/>
              </w:rPr>
              <mc:AlternateContent>
                <mc:Choice Requires="wpg">
                  <w:drawing>
                    <wp:inline distT="0" distB="0" distL="0" distR="0" wp14:anchorId="497A7712" wp14:editId="7A36CB59">
                      <wp:extent cx="803122" cy="1121411"/>
                      <wp:effectExtent l="0" t="0" r="0" b="0"/>
                      <wp:docPr id="226" name="Group 8" title="Graphic Placeholde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3122" cy="1121411"/>
                                <a:chOff x="0" y="0"/>
                                <a:chExt cx="803122" cy="1121411"/>
                              </a:xfrm>
                            </wpg:grpSpPr>
                            <wps:wsp>
                              <wps:cNvPr id="227" name="Shape"/>
                              <wps:cNvSpPr/>
                              <wps:spPr>
                                <a:xfrm>
                                  <a:off x="177799" y="0"/>
                                  <a:ext cx="342901" cy="112141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000" y="0"/>
                                      </a:moveTo>
                                      <a:cubicBezTo>
                                        <a:pt x="960" y="0"/>
                                        <a:pt x="0" y="269"/>
                                        <a:pt x="0" y="587"/>
                                      </a:cubicBezTo>
                                      <a:lnTo>
                                        <a:pt x="0" y="21013"/>
                                      </a:lnTo>
                                      <a:cubicBezTo>
                                        <a:pt x="0" y="21331"/>
                                        <a:pt x="960" y="21600"/>
                                        <a:pt x="2000" y="21600"/>
                                      </a:cubicBezTo>
                                      <a:cubicBezTo>
                                        <a:pt x="3040" y="21600"/>
                                        <a:pt x="4000" y="21331"/>
                                        <a:pt x="4000" y="21013"/>
                                      </a:cubicBezTo>
                                      <a:lnTo>
                                        <a:pt x="4000" y="612"/>
                                      </a:lnTo>
                                      <a:cubicBezTo>
                                        <a:pt x="4000" y="269"/>
                                        <a:pt x="3040" y="0"/>
                                        <a:pt x="2000" y="0"/>
                                      </a:cubicBezTo>
                                      <a:close/>
                                      <a:moveTo>
                                        <a:pt x="19600" y="0"/>
                                      </a:moveTo>
                                      <a:cubicBezTo>
                                        <a:pt x="18560" y="0"/>
                                        <a:pt x="17600" y="269"/>
                                        <a:pt x="17600" y="587"/>
                                      </a:cubicBezTo>
                                      <a:lnTo>
                                        <a:pt x="17600" y="21013"/>
                                      </a:lnTo>
                                      <a:cubicBezTo>
                                        <a:pt x="17600" y="21331"/>
                                        <a:pt x="18560" y="21600"/>
                                        <a:pt x="19600" y="21600"/>
                                      </a:cubicBezTo>
                                      <a:cubicBezTo>
                                        <a:pt x="20640" y="21600"/>
                                        <a:pt x="21600" y="21331"/>
                                        <a:pt x="21600" y="21013"/>
                                      </a:cubicBezTo>
                                      <a:lnTo>
                                        <a:pt x="21600" y="612"/>
                                      </a:lnTo>
                                      <a:cubicBezTo>
                                        <a:pt x="21600" y="269"/>
                                        <a:pt x="20640" y="0"/>
                                        <a:pt x="196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452F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28" name="Shape"/>
                              <wps:cNvSpPr/>
                              <wps:spPr>
                                <a:xfrm>
                                  <a:off x="139699" y="50799"/>
                                  <a:ext cx="417832" cy="1244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0800"/>
                                      </a:moveTo>
                                      <a:cubicBezTo>
                                        <a:pt x="21600" y="16751"/>
                                        <a:pt x="20156" y="21600"/>
                                        <a:pt x="18383" y="21600"/>
                                      </a:cubicBezTo>
                                      <a:lnTo>
                                        <a:pt x="3217" y="21600"/>
                                      </a:lnTo>
                                      <a:cubicBezTo>
                                        <a:pt x="1444" y="21600"/>
                                        <a:pt x="0" y="16751"/>
                                        <a:pt x="0" y="10800"/>
                                      </a:cubicBezTo>
                                      <a:lnTo>
                                        <a:pt x="0" y="10800"/>
                                      </a:lnTo>
                                      <a:cubicBezTo>
                                        <a:pt x="0" y="4849"/>
                                        <a:pt x="1444" y="0"/>
                                        <a:pt x="3217" y="0"/>
                                      </a:cubicBezTo>
                                      <a:lnTo>
                                        <a:pt x="18383" y="0"/>
                                      </a:lnTo>
                                      <a:cubicBezTo>
                                        <a:pt x="20156" y="0"/>
                                        <a:pt x="21600" y="4849"/>
                                        <a:pt x="21600" y="10800"/>
                                      </a:cubicBezTo>
                                      <a:lnTo>
                                        <a:pt x="21600" y="10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574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29" name="Shape"/>
                              <wps:cNvSpPr/>
                              <wps:spPr>
                                <a:xfrm>
                                  <a:off x="101599" y="342899"/>
                                  <a:ext cx="508001" cy="1244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0800"/>
                                      </a:moveTo>
                                      <a:cubicBezTo>
                                        <a:pt x="21600" y="16751"/>
                                        <a:pt x="20412" y="21600"/>
                                        <a:pt x="18954" y="21600"/>
                                      </a:cubicBezTo>
                                      <a:lnTo>
                                        <a:pt x="2646" y="21600"/>
                                      </a:lnTo>
                                      <a:cubicBezTo>
                                        <a:pt x="1188" y="21600"/>
                                        <a:pt x="0" y="16751"/>
                                        <a:pt x="0" y="10800"/>
                                      </a:cubicBezTo>
                                      <a:lnTo>
                                        <a:pt x="0" y="10800"/>
                                      </a:lnTo>
                                      <a:cubicBezTo>
                                        <a:pt x="0" y="4849"/>
                                        <a:pt x="1188" y="0"/>
                                        <a:pt x="2646" y="0"/>
                                      </a:cubicBezTo>
                                      <a:lnTo>
                                        <a:pt x="18954" y="0"/>
                                      </a:lnTo>
                                      <a:cubicBezTo>
                                        <a:pt x="20412" y="0"/>
                                        <a:pt x="21600" y="4849"/>
                                        <a:pt x="21600" y="10800"/>
                                      </a:cubicBezTo>
                                      <a:lnTo>
                                        <a:pt x="21600" y="10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7D2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0" name="Shape"/>
                              <wps:cNvSpPr/>
                              <wps:spPr>
                                <a:xfrm>
                                  <a:off x="76199" y="495299"/>
                                  <a:ext cx="553721" cy="1244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0800"/>
                                      </a:moveTo>
                                      <a:cubicBezTo>
                                        <a:pt x="21600" y="16751"/>
                                        <a:pt x="20510" y="21600"/>
                                        <a:pt x="19172" y="21600"/>
                                      </a:cubicBezTo>
                                      <a:lnTo>
                                        <a:pt x="2428" y="21600"/>
                                      </a:lnTo>
                                      <a:cubicBezTo>
                                        <a:pt x="1090" y="21600"/>
                                        <a:pt x="0" y="16751"/>
                                        <a:pt x="0" y="10800"/>
                                      </a:cubicBezTo>
                                      <a:lnTo>
                                        <a:pt x="0" y="10800"/>
                                      </a:lnTo>
                                      <a:cubicBezTo>
                                        <a:pt x="0" y="4849"/>
                                        <a:pt x="1090" y="0"/>
                                        <a:pt x="2428" y="0"/>
                                      </a:cubicBezTo>
                                      <a:lnTo>
                                        <a:pt x="19172" y="0"/>
                                      </a:lnTo>
                                      <a:cubicBezTo>
                                        <a:pt x="20510" y="0"/>
                                        <a:pt x="21600" y="4849"/>
                                        <a:pt x="21600" y="10800"/>
                                      </a:cubicBezTo>
                                      <a:lnTo>
                                        <a:pt x="21600" y="10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C348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1" name="Shape"/>
                              <wps:cNvSpPr/>
                              <wps:spPr>
                                <a:xfrm>
                                  <a:off x="50800" y="647699"/>
                                  <a:ext cx="599441" cy="1244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0800"/>
                                      </a:moveTo>
                                      <a:cubicBezTo>
                                        <a:pt x="21600" y="16751"/>
                                        <a:pt x="20593" y="21600"/>
                                        <a:pt x="19358" y="21600"/>
                                      </a:cubicBezTo>
                                      <a:lnTo>
                                        <a:pt x="2242" y="21600"/>
                                      </a:lnTo>
                                      <a:cubicBezTo>
                                        <a:pt x="1007" y="21600"/>
                                        <a:pt x="0" y="16751"/>
                                        <a:pt x="0" y="10800"/>
                                      </a:cubicBezTo>
                                      <a:lnTo>
                                        <a:pt x="0" y="10800"/>
                                      </a:lnTo>
                                      <a:cubicBezTo>
                                        <a:pt x="0" y="4849"/>
                                        <a:pt x="1007" y="0"/>
                                        <a:pt x="2242" y="0"/>
                                      </a:cubicBezTo>
                                      <a:lnTo>
                                        <a:pt x="19358" y="0"/>
                                      </a:lnTo>
                                      <a:cubicBezTo>
                                        <a:pt x="20593" y="0"/>
                                        <a:pt x="21600" y="4849"/>
                                        <a:pt x="21600" y="10800"/>
                                      </a:cubicBezTo>
                                      <a:lnTo>
                                        <a:pt x="21600" y="10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B4D6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2" name="Shape"/>
                              <wps:cNvSpPr/>
                              <wps:spPr>
                                <a:xfrm>
                                  <a:off x="25400" y="800099"/>
                                  <a:ext cx="643891" cy="1244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0800"/>
                                      </a:moveTo>
                                      <a:cubicBezTo>
                                        <a:pt x="21600" y="16751"/>
                                        <a:pt x="20663" y="21600"/>
                                        <a:pt x="19512" y="21600"/>
                                      </a:cubicBezTo>
                                      <a:lnTo>
                                        <a:pt x="2088" y="21600"/>
                                      </a:lnTo>
                                      <a:cubicBezTo>
                                        <a:pt x="937" y="21600"/>
                                        <a:pt x="0" y="16751"/>
                                        <a:pt x="0" y="10800"/>
                                      </a:cubicBezTo>
                                      <a:lnTo>
                                        <a:pt x="0" y="10800"/>
                                      </a:lnTo>
                                      <a:cubicBezTo>
                                        <a:pt x="0" y="4849"/>
                                        <a:pt x="937" y="0"/>
                                        <a:pt x="2088" y="0"/>
                                      </a:cubicBezTo>
                                      <a:lnTo>
                                        <a:pt x="19512" y="0"/>
                                      </a:lnTo>
                                      <a:cubicBezTo>
                                        <a:pt x="20663" y="0"/>
                                        <a:pt x="21600" y="4849"/>
                                        <a:pt x="21600" y="10800"/>
                                      </a:cubicBezTo>
                                      <a:lnTo>
                                        <a:pt x="21600" y="10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FAA98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3" name="Shape"/>
                              <wps:cNvSpPr/>
                              <wps:spPr>
                                <a:xfrm>
                                  <a:off x="0" y="203200"/>
                                  <a:ext cx="689610" cy="8763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5688" y="2817"/>
                                      </a:moveTo>
                                      <a:lnTo>
                                        <a:pt x="16111" y="2817"/>
                                      </a:lnTo>
                                      <a:cubicBezTo>
                                        <a:pt x="17185" y="2817"/>
                                        <a:pt x="18060" y="2254"/>
                                        <a:pt x="18060" y="1409"/>
                                      </a:cubicBezTo>
                                      <a:cubicBezTo>
                                        <a:pt x="18060" y="563"/>
                                        <a:pt x="17185" y="0"/>
                                        <a:pt x="16111" y="0"/>
                                      </a:cubicBezTo>
                                      <a:lnTo>
                                        <a:pt x="5688" y="0"/>
                                      </a:lnTo>
                                      <a:cubicBezTo>
                                        <a:pt x="4614" y="0"/>
                                        <a:pt x="3739" y="563"/>
                                        <a:pt x="3739" y="1409"/>
                                      </a:cubicBezTo>
                                      <a:cubicBezTo>
                                        <a:pt x="3739" y="2254"/>
                                        <a:pt x="4614" y="2817"/>
                                        <a:pt x="5688" y="2817"/>
                                      </a:cubicBezTo>
                                      <a:close/>
                                      <a:moveTo>
                                        <a:pt x="19651" y="18470"/>
                                      </a:moveTo>
                                      <a:lnTo>
                                        <a:pt x="1949" y="18470"/>
                                      </a:lnTo>
                                      <a:cubicBezTo>
                                        <a:pt x="875" y="18470"/>
                                        <a:pt x="0" y="19190"/>
                                        <a:pt x="0" y="20035"/>
                                      </a:cubicBezTo>
                                      <a:cubicBezTo>
                                        <a:pt x="0" y="20880"/>
                                        <a:pt x="875" y="21600"/>
                                        <a:pt x="1949" y="21600"/>
                                      </a:cubicBezTo>
                                      <a:lnTo>
                                        <a:pt x="19651" y="21600"/>
                                      </a:lnTo>
                                      <a:cubicBezTo>
                                        <a:pt x="20725" y="21600"/>
                                        <a:pt x="21600" y="20880"/>
                                        <a:pt x="21600" y="20035"/>
                                      </a:cubicBezTo>
                                      <a:cubicBezTo>
                                        <a:pt x="21600" y="19190"/>
                                        <a:pt x="20725" y="18470"/>
                                        <a:pt x="19651" y="184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545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4" name="Shape"/>
                              <wps:cNvSpPr/>
                              <wps:spPr>
                                <a:xfrm>
                                  <a:off x="203200" y="88899"/>
                                  <a:ext cx="302261" cy="9474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998" y="10510"/>
                                      </a:moveTo>
                                      <a:cubicBezTo>
                                        <a:pt x="454" y="10510"/>
                                        <a:pt x="0" y="10655"/>
                                        <a:pt x="0" y="10829"/>
                                      </a:cubicBezTo>
                                      <a:cubicBezTo>
                                        <a:pt x="0" y="11003"/>
                                        <a:pt x="454" y="11147"/>
                                        <a:pt x="998" y="11147"/>
                                      </a:cubicBezTo>
                                      <a:cubicBezTo>
                                        <a:pt x="1543" y="11147"/>
                                        <a:pt x="1997" y="11003"/>
                                        <a:pt x="1997" y="10829"/>
                                      </a:cubicBezTo>
                                      <a:cubicBezTo>
                                        <a:pt x="1997" y="10626"/>
                                        <a:pt x="1543" y="10510"/>
                                        <a:pt x="998" y="10510"/>
                                      </a:cubicBezTo>
                                      <a:close/>
                                      <a:moveTo>
                                        <a:pt x="998" y="7007"/>
                                      </a:moveTo>
                                      <a:cubicBezTo>
                                        <a:pt x="454" y="7007"/>
                                        <a:pt x="0" y="7152"/>
                                        <a:pt x="0" y="7325"/>
                                      </a:cubicBezTo>
                                      <a:cubicBezTo>
                                        <a:pt x="0" y="7499"/>
                                        <a:pt x="454" y="7644"/>
                                        <a:pt x="998" y="7644"/>
                                      </a:cubicBezTo>
                                      <a:cubicBezTo>
                                        <a:pt x="1543" y="7644"/>
                                        <a:pt x="1997" y="7499"/>
                                        <a:pt x="1997" y="7325"/>
                                      </a:cubicBezTo>
                                      <a:cubicBezTo>
                                        <a:pt x="1997" y="7152"/>
                                        <a:pt x="1543" y="7007"/>
                                        <a:pt x="998" y="7007"/>
                                      </a:cubicBezTo>
                                      <a:close/>
                                      <a:moveTo>
                                        <a:pt x="998" y="3503"/>
                                      </a:moveTo>
                                      <a:cubicBezTo>
                                        <a:pt x="454" y="3503"/>
                                        <a:pt x="0" y="3648"/>
                                        <a:pt x="0" y="3822"/>
                                      </a:cubicBezTo>
                                      <a:cubicBezTo>
                                        <a:pt x="0" y="3996"/>
                                        <a:pt x="454" y="4140"/>
                                        <a:pt x="998" y="4140"/>
                                      </a:cubicBezTo>
                                      <a:cubicBezTo>
                                        <a:pt x="1543" y="4140"/>
                                        <a:pt x="1997" y="3996"/>
                                        <a:pt x="1997" y="3822"/>
                                      </a:cubicBezTo>
                                      <a:cubicBezTo>
                                        <a:pt x="1997" y="3648"/>
                                        <a:pt x="1543" y="3503"/>
                                        <a:pt x="998" y="3503"/>
                                      </a:cubicBezTo>
                                      <a:close/>
                                      <a:moveTo>
                                        <a:pt x="998" y="13985"/>
                                      </a:moveTo>
                                      <a:cubicBezTo>
                                        <a:pt x="454" y="13985"/>
                                        <a:pt x="0" y="14130"/>
                                        <a:pt x="0" y="14303"/>
                                      </a:cubicBezTo>
                                      <a:cubicBezTo>
                                        <a:pt x="0" y="14477"/>
                                        <a:pt x="454" y="14622"/>
                                        <a:pt x="998" y="14622"/>
                                      </a:cubicBezTo>
                                      <a:cubicBezTo>
                                        <a:pt x="1543" y="14622"/>
                                        <a:pt x="1997" y="14477"/>
                                        <a:pt x="1997" y="14303"/>
                                      </a:cubicBezTo>
                                      <a:cubicBezTo>
                                        <a:pt x="1997" y="14130"/>
                                        <a:pt x="1543" y="13985"/>
                                        <a:pt x="998" y="13985"/>
                                      </a:cubicBezTo>
                                      <a:close/>
                                      <a:moveTo>
                                        <a:pt x="20602" y="637"/>
                                      </a:moveTo>
                                      <a:cubicBezTo>
                                        <a:pt x="21146" y="637"/>
                                        <a:pt x="21600" y="492"/>
                                        <a:pt x="21600" y="319"/>
                                      </a:cubicBezTo>
                                      <a:cubicBezTo>
                                        <a:pt x="21600" y="145"/>
                                        <a:pt x="21146" y="0"/>
                                        <a:pt x="20602" y="0"/>
                                      </a:cubicBezTo>
                                      <a:cubicBezTo>
                                        <a:pt x="20057" y="0"/>
                                        <a:pt x="19603" y="145"/>
                                        <a:pt x="19603" y="319"/>
                                      </a:cubicBezTo>
                                      <a:cubicBezTo>
                                        <a:pt x="19603" y="521"/>
                                        <a:pt x="20057" y="637"/>
                                        <a:pt x="20602" y="637"/>
                                      </a:cubicBezTo>
                                      <a:close/>
                                      <a:moveTo>
                                        <a:pt x="998" y="17488"/>
                                      </a:moveTo>
                                      <a:cubicBezTo>
                                        <a:pt x="454" y="17488"/>
                                        <a:pt x="0" y="17633"/>
                                        <a:pt x="0" y="17807"/>
                                      </a:cubicBezTo>
                                      <a:cubicBezTo>
                                        <a:pt x="0" y="17981"/>
                                        <a:pt x="454" y="18125"/>
                                        <a:pt x="998" y="18125"/>
                                      </a:cubicBezTo>
                                      <a:cubicBezTo>
                                        <a:pt x="1543" y="18125"/>
                                        <a:pt x="1997" y="17981"/>
                                        <a:pt x="1997" y="17807"/>
                                      </a:cubicBezTo>
                                      <a:cubicBezTo>
                                        <a:pt x="1997" y="17633"/>
                                        <a:pt x="1543" y="17488"/>
                                        <a:pt x="998" y="17488"/>
                                      </a:cubicBezTo>
                                      <a:close/>
                                      <a:moveTo>
                                        <a:pt x="998" y="20963"/>
                                      </a:moveTo>
                                      <a:cubicBezTo>
                                        <a:pt x="454" y="20963"/>
                                        <a:pt x="0" y="21108"/>
                                        <a:pt x="0" y="21281"/>
                                      </a:cubicBezTo>
                                      <a:cubicBezTo>
                                        <a:pt x="0" y="21455"/>
                                        <a:pt x="454" y="21600"/>
                                        <a:pt x="998" y="21600"/>
                                      </a:cubicBezTo>
                                      <a:cubicBezTo>
                                        <a:pt x="1543" y="21600"/>
                                        <a:pt x="1997" y="21455"/>
                                        <a:pt x="1997" y="21281"/>
                                      </a:cubicBezTo>
                                      <a:cubicBezTo>
                                        <a:pt x="1997" y="21108"/>
                                        <a:pt x="1543" y="20963"/>
                                        <a:pt x="998" y="20963"/>
                                      </a:cubicBezTo>
                                      <a:close/>
                                      <a:moveTo>
                                        <a:pt x="20602" y="20963"/>
                                      </a:moveTo>
                                      <a:cubicBezTo>
                                        <a:pt x="20057" y="20963"/>
                                        <a:pt x="19603" y="21108"/>
                                        <a:pt x="19603" y="21281"/>
                                      </a:cubicBezTo>
                                      <a:cubicBezTo>
                                        <a:pt x="19603" y="21455"/>
                                        <a:pt x="20057" y="21600"/>
                                        <a:pt x="20602" y="21600"/>
                                      </a:cubicBezTo>
                                      <a:cubicBezTo>
                                        <a:pt x="21146" y="21600"/>
                                        <a:pt x="21600" y="21455"/>
                                        <a:pt x="21600" y="21281"/>
                                      </a:cubicBezTo>
                                      <a:cubicBezTo>
                                        <a:pt x="21600" y="21108"/>
                                        <a:pt x="21146" y="20963"/>
                                        <a:pt x="20602" y="20963"/>
                                      </a:cubicBezTo>
                                      <a:close/>
                                      <a:moveTo>
                                        <a:pt x="998" y="29"/>
                                      </a:moveTo>
                                      <a:cubicBezTo>
                                        <a:pt x="454" y="29"/>
                                        <a:pt x="0" y="174"/>
                                        <a:pt x="0" y="347"/>
                                      </a:cubicBezTo>
                                      <a:cubicBezTo>
                                        <a:pt x="0" y="521"/>
                                        <a:pt x="454" y="666"/>
                                        <a:pt x="998" y="666"/>
                                      </a:cubicBezTo>
                                      <a:cubicBezTo>
                                        <a:pt x="1543" y="666"/>
                                        <a:pt x="1997" y="521"/>
                                        <a:pt x="1997" y="347"/>
                                      </a:cubicBezTo>
                                      <a:cubicBezTo>
                                        <a:pt x="1997" y="174"/>
                                        <a:pt x="1543" y="29"/>
                                        <a:pt x="998" y="29"/>
                                      </a:cubicBezTo>
                                      <a:close/>
                                      <a:moveTo>
                                        <a:pt x="20602" y="7007"/>
                                      </a:moveTo>
                                      <a:cubicBezTo>
                                        <a:pt x="20057" y="7007"/>
                                        <a:pt x="19603" y="7152"/>
                                        <a:pt x="19603" y="7325"/>
                                      </a:cubicBezTo>
                                      <a:cubicBezTo>
                                        <a:pt x="19603" y="7499"/>
                                        <a:pt x="20057" y="7644"/>
                                        <a:pt x="20602" y="7644"/>
                                      </a:cubicBezTo>
                                      <a:cubicBezTo>
                                        <a:pt x="21146" y="7644"/>
                                        <a:pt x="21600" y="7499"/>
                                        <a:pt x="21600" y="7325"/>
                                      </a:cubicBezTo>
                                      <a:cubicBezTo>
                                        <a:pt x="21600" y="7152"/>
                                        <a:pt x="21146" y="7007"/>
                                        <a:pt x="20602" y="7007"/>
                                      </a:cubicBezTo>
                                      <a:close/>
                                      <a:moveTo>
                                        <a:pt x="20602" y="3503"/>
                                      </a:moveTo>
                                      <a:cubicBezTo>
                                        <a:pt x="20057" y="3503"/>
                                        <a:pt x="19603" y="3648"/>
                                        <a:pt x="19603" y="3822"/>
                                      </a:cubicBezTo>
                                      <a:cubicBezTo>
                                        <a:pt x="19603" y="3996"/>
                                        <a:pt x="20057" y="4140"/>
                                        <a:pt x="20602" y="4140"/>
                                      </a:cubicBezTo>
                                      <a:cubicBezTo>
                                        <a:pt x="21146" y="4140"/>
                                        <a:pt x="21600" y="3996"/>
                                        <a:pt x="21600" y="3822"/>
                                      </a:cubicBezTo>
                                      <a:cubicBezTo>
                                        <a:pt x="21600" y="3648"/>
                                        <a:pt x="21146" y="3503"/>
                                        <a:pt x="20602" y="3503"/>
                                      </a:cubicBezTo>
                                      <a:close/>
                                      <a:moveTo>
                                        <a:pt x="20602" y="10510"/>
                                      </a:moveTo>
                                      <a:cubicBezTo>
                                        <a:pt x="20057" y="10510"/>
                                        <a:pt x="19603" y="10655"/>
                                        <a:pt x="19603" y="10829"/>
                                      </a:cubicBezTo>
                                      <a:cubicBezTo>
                                        <a:pt x="19603" y="11003"/>
                                        <a:pt x="20057" y="11147"/>
                                        <a:pt x="20602" y="11147"/>
                                      </a:cubicBezTo>
                                      <a:cubicBezTo>
                                        <a:pt x="21146" y="11147"/>
                                        <a:pt x="21600" y="11003"/>
                                        <a:pt x="21600" y="10829"/>
                                      </a:cubicBezTo>
                                      <a:cubicBezTo>
                                        <a:pt x="21600" y="10626"/>
                                        <a:pt x="21146" y="10510"/>
                                        <a:pt x="20602" y="10510"/>
                                      </a:cubicBezTo>
                                      <a:close/>
                                      <a:moveTo>
                                        <a:pt x="20602" y="17488"/>
                                      </a:moveTo>
                                      <a:cubicBezTo>
                                        <a:pt x="20057" y="17488"/>
                                        <a:pt x="19603" y="17633"/>
                                        <a:pt x="19603" y="17807"/>
                                      </a:cubicBezTo>
                                      <a:cubicBezTo>
                                        <a:pt x="19603" y="17981"/>
                                        <a:pt x="20057" y="18125"/>
                                        <a:pt x="20602" y="18125"/>
                                      </a:cubicBezTo>
                                      <a:cubicBezTo>
                                        <a:pt x="21146" y="18125"/>
                                        <a:pt x="21600" y="17981"/>
                                        <a:pt x="21600" y="17807"/>
                                      </a:cubicBezTo>
                                      <a:cubicBezTo>
                                        <a:pt x="21600" y="17633"/>
                                        <a:pt x="21146" y="17488"/>
                                        <a:pt x="20602" y="17488"/>
                                      </a:cubicBezTo>
                                      <a:close/>
                                      <a:moveTo>
                                        <a:pt x="20602" y="13985"/>
                                      </a:moveTo>
                                      <a:cubicBezTo>
                                        <a:pt x="20057" y="13985"/>
                                        <a:pt x="19603" y="14130"/>
                                        <a:pt x="19603" y="14303"/>
                                      </a:cubicBezTo>
                                      <a:cubicBezTo>
                                        <a:pt x="19603" y="14477"/>
                                        <a:pt x="20057" y="14622"/>
                                        <a:pt x="20602" y="14622"/>
                                      </a:cubicBezTo>
                                      <a:cubicBezTo>
                                        <a:pt x="21146" y="14622"/>
                                        <a:pt x="21600" y="14477"/>
                                        <a:pt x="21600" y="14303"/>
                                      </a:cubicBezTo>
                                      <a:cubicBezTo>
                                        <a:pt x="21600" y="14130"/>
                                        <a:pt x="21146" y="13985"/>
                                        <a:pt x="20602" y="139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60F0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5" name="Shape"/>
                              <wps:cNvSpPr/>
                              <wps:spPr>
                                <a:xfrm>
                                  <a:off x="228600" y="393700"/>
                                  <a:ext cx="574522" cy="52645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23" h="21472" extrusionOk="0">
                                      <a:moveTo>
                                        <a:pt x="21133" y="8068"/>
                                      </a:moveTo>
                                      <a:lnTo>
                                        <a:pt x="10809" y="5841"/>
                                      </a:lnTo>
                                      <a:lnTo>
                                        <a:pt x="8287" y="299"/>
                                      </a:lnTo>
                                      <a:cubicBezTo>
                                        <a:pt x="8192" y="40"/>
                                        <a:pt x="7859" y="-64"/>
                                        <a:pt x="7668" y="40"/>
                                      </a:cubicBezTo>
                                      <a:cubicBezTo>
                                        <a:pt x="7431" y="143"/>
                                        <a:pt x="7335" y="506"/>
                                        <a:pt x="7431" y="713"/>
                                      </a:cubicBezTo>
                                      <a:lnTo>
                                        <a:pt x="9619" y="5530"/>
                                      </a:lnTo>
                                      <a:lnTo>
                                        <a:pt x="580" y="3562"/>
                                      </a:lnTo>
                                      <a:cubicBezTo>
                                        <a:pt x="342" y="3510"/>
                                        <a:pt x="56" y="3666"/>
                                        <a:pt x="9" y="3976"/>
                                      </a:cubicBezTo>
                                      <a:cubicBezTo>
                                        <a:pt x="-39" y="4235"/>
                                        <a:pt x="104" y="4546"/>
                                        <a:pt x="389" y="4598"/>
                                      </a:cubicBezTo>
                                      <a:lnTo>
                                        <a:pt x="10142" y="6722"/>
                                      </a:lnTo>
                                      <a:lnTo>
                                        <a:pt x="16708" y="21173"/>
                                      </a:lnTo>
                                      <a:cubicBezTo>
                                        <a:pt x="16803" y="21432"/>
                                        <a:pt x="17089" y="21536"/>
                                        <a:pt x="17327" y="21432"/>
                                      </a:cubicBezTo>
                                      <a:cubicBezTo>
                                        <a:pt x="17565" y="21329"/>
                                        <a:pt x="17660" y="20966"/>
                                        <a:pt x="17565" y="20759"/>
                                      </a:cubicBezTo>
                                      <a:lnTo>
                                        <a:pt x="11332" y="7032"/>
                                      </a:lnTo>
                                      <a:lnTo>
                                        <a:pt x="20942" y="9104"/>
                                      </a:lnTo>
                                      <a:cubicBezTo>
                                        <a:pt x="21180" y="9156"/>
                                        <a:pt x="21466" y="9001"/>
                                        <a:pt x="21513" y="8690"/>
                                      </a:cubicBezTo>
                                      <a:cubicBezTo>
                                        <a:pt x="21561" y="8379"/>
                                        <a:pt x="21418" y="8120"/>
                                        <a:pt x="21133" y="806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60F0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6" name="Shape"/>
                              <wps:cNvSpPr/>
                              <wps:spPr>
                                <a:xfrm>
                                  <a:off x="190500" y="355599"/>
                                  <a:ext cx="300940" cy="19277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0806" h="20364" extrusionOk="0">
                                      <a:moveTo>
                                        <a:pt x="4362" y="9271"/>
                                      </a:moveTo>
                                      <a:cubicBezTo>
                                        <a:pt x="2430" y="8734"/>
                                        <a:pt x="498" y="10613"/>
                                        <a:pt x="59" y="13698"/>
                                      </a:cubicBezTo>
                                      <a:cubicBezTo>
                                        <a:pt x="-292" y="16650"/>
                                        <a:pt x="937" y="19602"/>
                                        <a:pt x="2957" y="20272"/>
                                      </a:cubicBezTo>
                                      <a:cubicBezTo>
                                        <a:pt x="4888" y="20809"/>
                                        <a:pt x="6820" y="18931"/>
                                        <a:pt x="7259" y="15845"/>
                                      </a:cubicBezTo>
                                      <a:cubicBezTo>
                                        <a:pt x="7610" y="12759"/>
                                        <a:pt x="6381" y="9808"/>
                                        <a:pt x="4362" y="9271"/>
                                      </a:cubicBezTo>
                                      <a:close/>
                                      <a:moveTo>
                                        <a:pt x="20430" y="3100"/>
                                      </a:moveTo>
                                      <a:cubicBezTo>
                                        <a:pt x="19552" y="416"/>
                                        <a:pt x="17357" y="-791"/>
                                        <a:pt x="15601" y="551"/>
                                      </a:cubicBezTo>
                                      <a:cubicBezTo>
                                        <a:pt x="13845" y="1892"/>
                                        <a:pt x="13054" y="5246"/>
                                        <a:pt x="13932" y="7930"/>
                                      </a:cubicBezTo>
                                      <a:cubicBezTo>
                                        <a:pt x="14810" y="10613"/>
                                        <a:pt x="17006" y="11820"/>
                                        <a:pt x="18762" y="10479"/>
                                      </a:cubicBezTo>
                                      <a:cubicBezTo>
                                        <a:pt x="20606" y="9137"/>
                                        <a:pt x="21308" y="5783"/>
                                        <a:pt x="20430" y="31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204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7" name="Shape"/>
                              <wps:cNvSpPr/>
                              <wps:spPr>
                                <a:xfrm>
                                  <a:off x="317499" y="469899"/>
                                  <a:ext cx="461011" cy="4292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876"/>
                                      </a:moveTo>
                                      <a:lnTo>
                                        <a:pt x="357" y="2940"/>
                                      </a:lnTo>
                                      <a:lnTo>
                                        <a:pt x="595" y="1662"/>
                                      </a:lnTo>
                                      <a:lnTo>
                                        <a:pt x="238" y="1598"/>
                                      </a:lnTo>
                                      <a:lnTo>
                                        <a:pt x="0" y="2876"/>
                                      </a:lnTo>
                                      <a:close/>
                                      <a:moveTo>
                                        <a:pt x="17018" y="5240"/>
                                      </a:moveTo>
                                      <a:lnTo>
                                        <a:pt x="14876" y="4793"/>
                                      </a:lnTo>
                                      <a:lnTo>
                                        <a:pt x="14638" y="6071"/>
                                      </a:lnTo>
                                      <a:lnTo>
                                        <a:pt x="16780" y="6518"/>
                                      </a:lnTo>
                                      <a:lnTo>
                                        <a:pt x="17018" y="5240"/>
                                      </a:lnTo>
                                      <a:close/>
                                      <a:moveTo>
                                        <a:pt x="14698" y="14443"/>
                                      </a:moveTo>
                                      <a:lnTo>
                                        <a:pt x="13626" y="15018"/>
                                      </a:lnTo>
                                      <a:lnTo>
                                        <a:pt x="14579" y="17127"/>
                                      </a:lnTo>
                                      <a:lnTo>
                                        <a:pt x="15650" y="16551"/>
                                      </a:lnTo>
                                      <a:lnTo>
                                        <a:pt x="14698" y="14443"/>
                                      </a:lnTo>
                                      <a:close/>
                                      <a:moveTo>
                                        <a:pt x="7021" y="575"/>
                                      </a:moveTo>
                                      <a:lnTo>
                                        <a:pt x="7200" y="895"/>
                                      </a:lnTo>
                                      <a:lnTo>
                                        <a:pt x="8271" y="320"/>
                                      </a:lnTo>
                                      <a:lnTo>
                                        <a:pt x="8093" y="0"/>
                                      </a:lnTo>
                                      <a:lnTo>
                                        <a:pt x="7021" y="575"/>
                                      </a:lnTo>
                                      <a:close/>
                                      <a:moveTo>
                                        <a:pt x="17851" y="6710"/>
                                      </a:moveTo>
                                      <a:lnTo>
                                        <a:pt x="18208" y="6774"/>
                                      </a:lnTo>
                                      <a:lnTo>
                                        <a:pt x="18446" y="5496"/>
                                      </a:lnTo>
                                      <a:lnTo>
                                        <a:pt x="18089" y="5432"/>
                                      </a:lnTo>
                                      <a:lnTo>
                                        <a:pt x="17851" y="6710"/>
                                      </a:lnTo>
                                      <a:close/>
                                      <a:moveTo>
                                        <a:pt x="16185" y="17510"/>
                                      </a:moveTo>
                                      <a:lnTo>
                                        <a:pt x="15114" y="18085"/>
                                      </a:lnTo>
                                      <a:lnTo>
                                        <a:pt x="15293" y="18405"/>
                                      </a:lnTo>
                                      <a:lnTo>
                                        <a:pt x="16364" y="17830"/>
                                      </a:lnTo>
                                      <a:lnTo>
                                        <a:pt x="16185" y="17510"/>
                                      </a:lnTo>
                                      <a:close/>
                                      <a:moveTo>
                                        <a:pt x="19458" y="5751"/>
                                      </a:moveTo>
                                      <a:lnTo>
                                        <a:pt x="19220" y="7030"/>
                                      </a:lnTo>
                                      <a:lnTo>
                                        <a:pt x="21362" y="7477"/>
                                      </a:lnTo>
                                      <a:lnTo>
                                        <a:pt x="21600" y="6199"/>
                                      </a:lnTo>
                                      <a:lnTo>
                                        <a:pt x="19458" y="5751"/>
                                      </a:lnTo>
                                      <a:close/>
                                      <a:moveTo>
                                        <a:pt x="15709" y="19491"/>
                                      </a:moveTo>
                                      <a:lnTo>
                                        <a:pt x="16661" y="21600"/>
                                      </a:lnTo>
                                      <a:lnTo>
                                        <a:pt x="17732" y="21025"/>
                                      </a:lnTo>
                                      <a:lnTo>
                                        <a:pt x="16780" y="18916"/>
                                      </a:lnTo>
                                      <a:lnTo>
                                        <a:pt x="15709" y="194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545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8" name="Shape"/>
                              <wps:cNvSpPr/>
                              <wps:spPr>
                                <a:xfrm>
                                  <a:off x="215899" y="381000"/>
                                  <a:ext cx="239390" cy="14718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096" h="20861" extrusionOk="0">
                                      <a:moveTo>
                                        <a:pt x="2500" y="14139"/>
                                      </a:moveTo>
                                      <a:cubicBezTo>
                                        <a:pt x="1381" y="13779"/>
                                        <a:pt x="262" y="15039"/>
                                        <a:pt x="38" y="16839"/>
                                      </a:cubicBezTo>
                                      <a:cubicBezTo>
                                        <a:pt x="-186" y="18639"/>
                                        <a:pt x="597" y="20439"/>
                                        <a:pt x="1717" y="20799"/>
                                      </a:cubicBezTo>
                                      <a:cubicBezTo>
                                        <a:pt x="2836" y="21159"/>
                                        <a:pt x="3955" y="19899"/>
                                        <a:pt x="4179" y="18099"/>
                                      </a:cubicBezTo>
                                      <a:cubicBezTo>
                                        <a:pt x="4403" y="16479"/>
                                        <a:pt x="3731" y="14499"/>
                                        <a:pt x="2500" y="14139"/>
                                      </a:cubicBezTo>
                                      <a:close/>
                                      <a:moveTo>
                                        <a:pt x="20854" y="1899"/>
                                      </a:moveTo>
                                      <a:cubicBezTo>
                                        <a:pt x="20295" y="279"/>
                                        <a:pt x="19064" y="-441"/>
                                        <a:pt x="17945" y="279"/>
                                      </a:cubicBezTo>
                                      <a:cubicBezTo>
                                        <a:pt x="16937" y="1179"/>
                                        <a:pt x="16490" y="3159"/>
                                        <a:pt x="16937" y="4959"/>
                                      </a:cubicBezTo>
                                      <a:cubicBezTo>
                                        <a:pt x="17497" y="6579"/>
                                        <a:pt x="18728" y="7299"/>
                                        <a:pt x="19847" y="6579"/>
                                      </a:cubicBezTo>
                                      <a:cubicBezTo>
                                        <a:pt x="20966" y="5679"/>
                                        <a:pt x="21414" y="3519"/>
                                        <a:pt x="20854" y="18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B4D6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DBF8BE" id="Group 8" o:spid="_x0000_s1026" alt="Title: Graphic Placeholder" style="width:63.25pt;height:88.3pt;mso-position-horizontal-relative:char;mso-position-vertical-relative:line" coordsize="8031,11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">
                      <v:shape id="Shape" o:spid="_x0000_s1027" style="position:absolute;left:1777;width:3430;height:1121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" path="m2000,c960,,,269,,587l,21013v,318,960,587,2000,587c3040,21600,4000,21331,4000,21013r,-20401c4000,269,3040,,2000,xm19600,c18560,,17600,269,17600,587r,20426c17600,21331,18560,21600,19600,21600v1040,,2000,-269,2000,-587l21600,612c21600,269,20640,,19600,xe" fillcolor="#86452f" stroked="f" strokeweight="1pt">
                        <v:stroke miterlimit="4" joinstyle="miter"/>
                        <v:path arrowok="t" o:extrusionok="f" o:connecttype="custom" o:connectlocs="171451,560706;171451,560706;171451,560706;171451,560706" o:connectangles="0,90,180,270"/>
                      </v:shape>
                      <v:shape id="Shape" o:spid="_x0000_s1028" style="position:absolute;left:1396;top:507;width:4179;height:124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" path="m21600,10800v,5951,-1444,10800,-3217,10800l3217,21600c1444,21600,,16751,,10800r,c,4849,1444,,3217,l18383,v1773,,3217,4849,3217,10800l21600,10800xe" fillcolor="#df574b" stroked="f" strokeweight="1pt">
                        <v:stroke miterlimit="4" joinstyle="miter"/>
                        <v:path arrowok="t" o:extrusionok="f" o:connecttype="custom" o:connectlocs="208916,62231;208916,62231;208916,62231;208916,62231" o:connectangles="0,90,180,270"/>
                      </v:shape>
                      <v:shape id="Shape" o:spid="_x0000_s1029" style="position:absolute;left:1015;top:3428;width:5081;height:124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" path="m21600,10800v,5951,-1188,10800,-2646,10800l2646,21600c1188,21600,,16751,,10800r,c,4849,1188,,2646,l18954,v1458,,2646,4849,2646,10800l21600,10800xe" fillcolor="#e67d2b" stroked="f" strokeweight="1pt">
                        <v:stroke miterlimit="4" joinstyle="miter"/>
                        <v:path arrowok="t" o:extrusionok="f" o:connecttype="custom" o:connectlocs="254001,62231;254001,62231;254001,62231;254001,62231" o:connectangles="0,90,180,270"/>
                      </v:shape>
                      <v:shape id="Shape" o:spid="_x0000_s1030" style="position:absolute;left:761;top:4952;width:5538;height:124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" path="m21600,10800v,5951,-1090,10800,-2428,10800l2428,21600c1090,21600,,16751,,10800r,c,4849,1090,,2428,l19172,v1338,,2428,4849,2428,10800l21600,10800xe" fillcolor="#fbc348" stroked="f" strokeweight="1pt">
                        <v:stroke miterlimit="4" joinstyle="miter"/>
                        <v:path arrowok="t" o:extrusionok="f" o:connecttype="custom" o:connectlocs="276861,62231;276861,62231;276861,62231;276861,62231" o:connectangles="0,90,180,270"/>
                      </v:shape>
                      <v:shape id="Shape" o:spid="_x0000_s1031" style="position:absolute;left:508;top:6476;width:5994;height:124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" path="m21600,10800v,5951,-1007,10800,-2242,10800l2242,21600c1007,21600,,16751,,10800r,c,4849,1007,,2242,l19358,v1235,,2242,4849,2242,10800l21600,10800xe" fillcolor="#eb4d66" stroked="f" strokeweight="1pt">
                        <v:stroke miterlimit="4" joinstyle="miter"/>
                        <v:path arrowok="t" o:extrusionok="f" o:connecttype="custom" o:connectlocs="299721,62231;299721,62231;299721,62231;299721,62231" o:connectangles="0,90,180,270"/>
                      </v:shape>
                      <v:shape id="Shape" o:spid="_x0000_s1032" style="position:absolute;left:254;top:8000;width:6438;height:124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" path="m21600,10800v,5951,-937,10800,-2088,10800l2088,21600c937,21600,,16751,,10800r,c,4849,937,,2088,l19512,v1151,,2088,4849,2088,10800l21600,10800xe" fillcolor="#3faa98" stroked="f" strokeweight="1pt">
                        <v:stroke miterlimit="4" joinstyle="miter"/>
                        <v:path arrowok="t" o:extrusionok="f" o:connecttype="custom" o:connectlocs="321946,62231;321946,62231;321946,62231;321946,62231" o:connectangles="0,90,180,270"/>
                      </v:shape>
                      <v:shape id="Shape" o:spid="_x0000_s1033" style="position:absolute;top:2032;width:6896;height:876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" path="m5688,2817r10423,c17185,2817,18060,2254,18060,1409,18060,563,17185,,16111,l5688,c4614,,3739,563,3739,1409v,845,875,1408,1949,1408xm19651,18470r-17702,c875,18470,,19190,,20035v,845,875,1565,1949,1565l19651,21600v1074,,1949,-720,1949,-1565c21600,19190,20725,18470,19651,18470xe" fillcolor="#ffe545" stroked="f" strokeweight="1pt">
                        <v:stroke miterlimit="4" joinstyle="miter"/>
                        <v:path arrowok="t" o:extrusionok="f" o:connecttype="custom" o:connectlocs="344805,438150;344805,438150;344805,438150;344805,438150" o:connectangles="0,90,180,270"/>
                      </v:shape>
                      <v:shape id="Shape" o:spid="_x0000_s1034" style="position:absolute;left:2032;top:888;width:3022;height:947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" path="m998,10510c454,10510,,10655,,10829v,174,454,318,998,318c1543,11147,1997,11003,1997,10829v,-203,-454,-319,-999,-319xm998,7007c454,7007,,7152,,7325v,174,454,319,998,319c1543,7644,1997,7499,1997,7325v,-173,-454,-318,-999,-318xm998,3503c454,3503,,3648,,3822v,174,454,318,998,318c1543,4140,1997,3996,1997,3822v,-174,-454,-319,-999,-319xm998,13985c454,13985,,14130,,14303v,174,454,319,998,319c1543,14622,1997,14477,1997,14303v,-173,-454,-318,-999,-318xm20602,637v544,,998,-145,998,-318c21600,145,21146,,20602,v-545,,-999,145,-999,319c19603,521,20057,637,20602,637xm998,17488c454,17488,,17633,,17807v,174,454,318,998,318c1543,18125,1997,17981,1997,17807v,-174,-454,-319,-999,-319xm998,20963c454,20963,,21108,,21281v,174,454,319,998,319c1543,21600,1997,21455,1997,21281v,-173,-454,-318,-999,-318xm20602,20963v-545,,-999,145,-999,318c19603,21455,20057,21600,20602,21600v544,,998,-145,998,-319c21600,21108,21146,20963,20602,20963xm998,29c454,29,,174,,347,,521,454,666,998,666v545,,999,-145,999,-319c1997,174,1543,29,998,29xm20602,7007v-545,,-999,145,-999,318c19603,7499,20057,7644,20602,7644v544,,998,-145,998,-319c21600,7152,21146,7007,20602,7007xm20602,3503v-545,,-999,145,-999,319c19603,3996,20057,4140,20602,4140v544,,998,-144,998,-318c21600,3648,21146,3503,20602,3503xm20602,10510v-545,,-999,145,-999,319c19603,11003,20057,11147,20602,11147v544,,998,-144,998,-318c21600,10626,21146,10510,20602,10510xm20602,17488v-545,,-999,145,-999,319c19603,17981,20057,18125,20602,18125v544,,998,-144,998,-318c21600,17633,21146,17488,20602,17488xm20602,13985v-545,,-999,145,-999,318c19603,14477,20057,14622,20602,14622v544,,998,-145,998,-319c21600,14130,21146,13985,20602,13985xe" fillcolor="#460f03" stroked="f" strokeweight="1pt">
                        <v:stroke miterlimit="4" joinstyle="miter"/>
                        <v:path arrowok="t" o:extrusionok="f" o:connecttype="custom" o:connectlocs="151131,473711;151131,473711;151131,473711;151131,473711" o:connectangles="0,90,180,270"/>
                      </v:shape>
                      <v:shape id="Shape" o:spid="_x0000_s1035" style="position:absolute;left:2286;top:3937;width:5745;height:5264;visibility:visible;mso-wrap-style:square;v-text-anchor:middle" coordsize="21523,2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" path="m21133,8068l10809,5841,8287,299c8192,40,7859,-64,7668,40,7431,143,7335,506,7431,713l9619,5530,580,3562c342,3510,56,3666,9,3976v-48,259,95,570,380,622l10142,6722r6566,14451c16803,21432,17089,21536,17327,21432v238,-103,333,-466,238,-673l11332,7032r9610,2072c21180,9156,21466,9001,21513,8690v48,-311,-95,-570,-380,-622xe" fillcolor="#460f03" stroked="f" strokeweight="1pt">
                        <v:stroke miterlimit="4" joinstyle="miter"/>
                        <v:path arrowok="t" o:extrusionok="f" o:connecttype="custom" o:connectlocs="287261,263229;287261,263229;287261,263229;287261,263229" o:connectangles="0,90,180,270"/>
                      </v:shape>
                      <v:shape id="Shape" o:spid="_x0000_s1036" style="position:absolute;left:1905;top:3555;width:3009;height:1928;visibility:visible;mso-wrap-style:square;v-text-anchor:middle" coordsize="20806,20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" path="m4362,9271c2430,8734,498,10613,59,13698v-351,2952,878,5904,2898,6574c4888,20809,6820,18931,7259,15845,7610,12759,6381,9808,4362,9271xm20430,3100c19552,416,17357,-791,15601,551,13845,1892,13054,5246,13932,7930v878,2683,3074,3890,4830,2549c20606,9137,21308,5783,20430,3100xe" fillcolor="#922041" stroked="f" strokeweight="1pt">
                        <v:stroke miterlimit="4" joinstyle="miter"/>
                        <v:path arrowok="t" o:extrusionok="f" o:connecttype="custom" o:connectlocs="150470,96385;150470,96385;150470,96385;150470,96385" o:connectangles="0,90,180,270"/>
                      </v:shape>
                      <v:shape id="Shape" o:spid="_x0000_s1037" style="position:absolute;left:3174;top:4698;width:4611;height:42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" path="m,2876r357,64l595,1662,238,1598,,2876xm17018,5240l14876,4793r-238,1278l16780,6518r238,-1278xm14698,14443r-1072,575l14579,17127r1071,-576l14698,14443xm7021,575r179,320l8271,320,8093,,7021,575xm17851,6710r357,64l18446,5496r-357,-64l17851,6710xm16185,17510r-1071,575l15293,18405r1071,-575l16185,17510xm19458,5751r-238,1279l21362,7477r238,-1278l19458,5751xm15709,19491r952,2109l17732,21025r-952,-2109l15709,19491xe" fillcolor="#ffe545" stroked="f" strokeweight="1pt">
                        <v:stroke miterlimit="4" joinstyle="miter"/>
                        <v:path arrowok="t" o:extrusionok="f" o:connecttype="custom" o:connectlocs="230506,214631;230506,214631;230506,214631;230506,214631" o:connectangles="0,90,180,270"/>
                      </v:shape>
                      <v:shape id="Shape" o:spid="_x0000_s1038" style="position:absolute;left:2158;top:3810;width:2394;height:1471;visibility:visible;mso-wrap-style:square;v-text-anchor:middle" coordsize="21096,2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" path="m2500,14139c1381,13779,262,15039,38,16839v-224,1800,559,3600,1679,3960c2836,21159,3955,19899,4179,18099,4403,16479,3731,14499,2500,14139xm20854,1899c20295,279,19064,-441,17945,279v-1008,900,-1455,2880,-1008,4680c17497,6579,18728,7299,19847,6579v1119,-900,1567,-3060,1007,-4680xe" fillcolor="#eb4d66" stroked="f" strokeweight="1pt">
                        <v:stroke miterlimit="4" joinstyle="miter"/>
                        <v:path arrowok="t" o:extrusionok="f" o:connecttype="custom" o:connectlocs="119695,73592;119695,73592;119695,73592;119695,73592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7" w:type="dxa"/>
            <w:gridSpan w:val="5"/>
            <w:vMerge w:val="restart"/>
            <w:shd w:val="clear" w:color="auto" w:fill="FCF0B2" w:themeFill="accent4"/>
            <w:vAlign w:val="bottom"/>
          </w:tcPr>
          <w:p w14:paraId="53D7D602" w14:textId="77777777" w:rsidR="00A13B4D" w:rsidRPr="009073B9" w:rsidRDefault="00A13B4D" w:rsidP="001A3136">
            <w:pPr>
              <w:ind w:right="420"/>
              <w:jc w:val="right"/>
            </w:pPr>
            <w:r w:rsidRPr="009073B9">
              <w:rPr>
                <w:noProof/>
              </w:rPr>
              <mc:AlternateContent>
                <mc:Choice Requires="wpg">
                  <w:drawing>
                    <wp:inline distT="0" distB="0" distL="0" distR="0" wp14:anchorId="2323FF0F" wp14:editId="36FCA151">
                      <wp:extent cx="473710" cy="569595"/>
                      <wp:effectExtent l="0" t="0" r="2540" b="1905"/>
                      <wp:docPr id="177" name="Group 4" title="Graphic Placeholde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710" cy="569595"/>
                                <a:chOff x="0" y="0"/>
                                <a:chExt cx="611506" cy="735332"/>
                              </a:xfrm>
                            </wpg:grpSpPr>
                            <wps:wsp>
                              <wps:cNvPr id="178" name="Rectangle"/>
                              <wps:cNvSpPr/>
                              <wps:spPr>
                                <a:xfrm>
                                  <a:off x="292101" y="317501"/>
                                  <a:ext cx="27941" cy="4178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60F0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79" name="Shape"/>
                              <wps:cNvSpPr/>
                              <wps:spPr>
                                <a:xfrm>
                                  <a:off x="71756" y="0"/>
                                  <a:ext cx="468631" cy="61087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404"/>
                                      </a:moveTo>
                                      <a:lnTo>
                                        <a:pt x="10478" y="0"/>
                                      </a:lnTo>
                                      <a:lnTo>
                                        <a:pt x="3746" y="6467"/>
                                      </a:lnTo>
                                      <a:lnTo>
                                        <a:pt x="10771" y="10778"/>
                                      </a:lnTo>
                                      <a:lnTo>
                                        <a:pt x="21600" y="404"/>
                                      </a:lnTo>
                                      <a:close/>
                                      <a:moveTo>
                                        <a:pt x="0" y="21196"/>
                                      </a:moveTo>
                                      <a:lnTo>
                                        <a:pt x="11122" y="21600"/>
                                      </a:lnTo>
                                      <a:lnTo>
                                        <a:pt x="17854" y="15133"/>
                                      </a:lnTo>
                                      <a:lnTo>
                                        <a:pt x="10829" y="10822"/>
                                      </a:lnTo>
                                      <a:lnTo>
                                        <a:pt x="0" y="211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7D2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80" name="Shape"/>
                              <wps:cNvSpPr/>
                              <wps:spPr>
                                <a:xfrm>
                                  <a:off x="0" y="75565"/>
                                  <a:ext cx="609603" cy="4673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05" y="0"/>
                                      </a:moveTo>
                                      <a:lnTo>
                                        <a:pt x="0" y="11152"/>
                                      </a:lnTo>
                                      <a:lnTo>
                                        <a:pt x="6480" y="17902"/>
                                      </a:lnTo>
                                      <a:lnTo>
                                        <a:pt x="10800" y="10859"/>
                                      </a:lnTo>
                                      <a:lnTo>
                                        <a:pt x="405" y="0"/>
                                      </a:lnTo>
                                      <a:close/>
                                      <a:moveTo>
                                        <a:pt x="15120" y="3757"/>
                                      </a:moveTo>
                                      <a:lnTo>
                                        <a:pt x="10800" y="10800"/>
                                      </a:lnTo>
                                      <a:lnTo>
                                        <a:pt x="21195" y="21600"/>
                                      </a:lnTo>
                                      <a:lnTo>
                                        <a:pt x="21600" y="10448"/>
                                      </a:lnTo>
                                      <a:lnTo>
                                        <a:pt x="15120" y="37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C348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81" name="Shape"/>
                              <wps:cNvSpPr/>
                              <wps:spPr>
                                <a:xfrm>
                                  <a:off x="635" y="4445"/>
                                  <a:ext cx="610871" cy="609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0575"/>
                                      </a:moveTo>
                                      <a:lnTo>
                                        <a:pt x="15089" y="54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553" y="0"/>
                                      </a:lnTo>
                                      <a:lnTo>
                                        <a:pt x="5389" y="648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0" y="11070"/>
                                      </a:lnTo>
                                      <a:lnTo>
                                        <a:pt x="6511" y="16245"/>
                                      </a:lnTo>
                                      <a:lnTo>
                                        <a:pt x="10778" y="10800"/>
                                      </a:lnTo>
                                      <a:lnTo>
                                        <a:pt x="11047" y="21600"/>
                                      </a:lnTo>
                                      <a:lnTo>
                                        <a:pt x="16211" y="15120"/>
                                      </a:lnTo>
                                      <a:lnTo>
                                        <a:pt x="10778" y="10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03459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82" name="Circle"/>
                              <wps:cNvSpPr/>
                              <wps:spPr>
                                <a:xfrm>
                                  <a:off x="254001" y="266701"/>
                                  <a:ext cx="86361" cy="863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2204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5AE7DC" id="Group 4" o:spid="_x0000_s1026" alt="Title: Graphic Placeholder" style="width:37.3pt;height:44.85pt;mso-position-horizontal-relative:char;mso-position-vertical-relative:line" coordsize="6115,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">
                      <v:rect id="Rectangle" o:spid="_x0000_s1027" style="position:absolute;left:2921;top:3175;width:279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" fillcolor="#460f03" stroked="f" strokeweight="1pt">
                        <v:stroke miterlimit="4"/>
                        <v:textbox inset="3pt,3pt,3pt,3pt"/>
                      </v:rect>
                      <v:shape id="Shape" o:spid="_x0000_s1028" style="position:absolute;left:717;width:4686;height:610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" path="m21600,404l10478,,3746,6467r7025,4311l21600,404xm,21196r11122,404l17854,15133,10829,10822,,21196xe" fillcolor="#e67d2b" stroked="f" strokeweight="1pt">
                        <v:stroke miterlimit="4" joinstyle="miter"/>
                        <v:path arrowok="t" o:extrusionok="f" o:connecttype="custom" o:connectlocs="234316,305436;234316,305436;234316,305436;234316,305436" o:connectangles="0,90,180,270"/>
                      </v:shape>
                      <v:shape id="Shape" o:spid="_x0000_s1029" style="position:absolute;top:755;width:6096;height:467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" path="m405,l,11152r6480,6750l10800,10859,405,xm15120,3757r-4320,7043l21195,21600r405,-11152l15120,3757xe" fillcolor="#fbc348" stroked="f" strokeweight="1pt">
                        <v:stroke miterlimit="4" joinstyle="miter"/>
                        <v:path arrowok="t" o:extrusionok="f" o:connecttype="custom" o:connectlocs="304802,233681;304802,233681;304802,233681;304802,233681" o:connectangles="0,90,180,270"/>
                      </v:shape>
                      <v:shape id="Shape" o:spid="_x0000_s1030" style="position:absolute;left:6;top:44;width:6109;height:60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" path="m21600,10575l15089,5400r-4311,5400l10778,10800r,l10778,10800r,l10778,10800,10553,,5389,6480r5389,4320l10778,10800r,l,11070r6511,5175l10778,10800r269,10800l16211,15120,10778,10800r10822,-225xe" fillcolor="#d03459" stroked="f" strokeweight="1pt">
                        <v:stroke miterlimit="4" joinstyle="miter"/>
                        <v:path arrowok="t" o:extrusionok="f" o:connecttype="custom" o:connectlocs="305436,304801;305436,304801;305436,304801;305436,304801" o:connectangles="0,90,180,270"/>
                      </v:shape>
                      <v:oval id="Circle" o:spid="_x0000_s1031" style="position:absolute;left:2540;top:2667;width:863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" fillcolor="#922041" stroked="f" strokeweight="1pt">
                        <v:stroke miterlimit="4" joinstyle="miter"/>
                        <v:textbox inset="3pt,3pt,3pt,3pt"/>
                      </v:oval>
                      <w10:anchorlock/>
                    </v:group>
                  </w:pict>
                </mc:Fallback>
              </mc:AlternateContent>
            </w:r>
            <w:r w:rsidRPr="009073B9">
              <w:t xml:space="preserve"> </w:t>
            </w:r>
          </w:p>
        </w:tc>
        <w:tc>
          <w:tcPr>
            <w:tcW w:w="483" w:type="dxa"/>
            <w:gridSpan w:val="4"/>
            <w:vMerge w:val="restart"/>
            <w:shd w:val="clear" w:color="auto" w:fill="FCF0B2" w:themeFill="accent4"/>
          </w:tcPr>
          <w:p w14:paraId="1A39FC18" w14:textId="77777777" w:rsidR="00A13B4D" w:rsidRPr="009073B9" w:rsidRDefault="00A13B4D" w:rsidP="001F2F57"/>
        </w:tc>
      </w:tr>
      <w:tr w:rsidR="00A13B4D" w:rsidRPr="009073B9" w14:paraId="70F2C627" w14:textId="77777777" w:rsidTr="00055C9D">
        <w:trPr>
          <w:trHeight w:val="428"/>
        </w:trPr>
        <w:tc>
          <w:tcPr>
            <w:tcW w:w="410" w:type="dxa"/>
            <w:shd w:val="clear" w:color="auto" w:fill="FCF0B2" w:themeFill="accent4"/>
            <w:vAlign w:val="center"/>
          </w:tcPr>
          <w:p w14:paraId="4A94F164" w14:textId="77777777" w:rsidR="00A13B4D" w:rsidRPr="009073B9" w:rsidRDefault="00A13B4D" w:rsidP="00FF716A"/>
        </w:tc>
        <w:tc>
          <w:tcPr>
            <w:tcW w:w="6970" w:type="dxa"/>
            <w:gridSpan w:val="13"/>
            <w:shd w:val="clear" w:color="auto" w:fill="FCF0B2" w:themeFill="accent4"/>
            <w:vAlign w:val="center"/>
          </w:tcPr>
          <w:p w14:paraId="4EFD5A1A" w14:textId="77777777" w:rsidR="00A13B4D" w:rsidRPr="009073B9" w:rsidRDefault="00000000" w:rsidP="001A3136">
            <w:pPr>
              <w:pStyle w:val="OrangeHeading1"/>
            </w:pPr>
            <w:sdt>
              <w:sdtPr>
                <w:id w:val="-1220284301"/>
                <w:placeholder>
                  <w:docPart w:val="9EA4A37AB98F4DDB89E0B52A86B3721B"/>
                </w:placeholder>
                <w:showingPlcHdr/>
                <w15:appearance w15:val="hidden"/>
              </w:sdtPr>
              <w:sdtContent>
                <w:r w:rsidR="003D6BA0" w:rsidRPr="003D6BA0">
                  <w:t>My reward chart</w:t>
                </w:r>
              </w:sdtContent>
            </w:sdt>
            <w:r w:rsidR="003D6BA0">
              <w:t xml:space="preserve"> </w:t>
            </w:r>
          </w:p>
        </w:tc>
        <w:tc>
          <w:tcPr>
            <w:tcW w:w="3240" w:type="dxa"/>
            <w:gridSpan w:val="5"/>
            <w:vMerge/>
            <w:shd w:val="clear" w:color="auto" w:fill="FCF0B2" w:themeFill="accent4"/>
          </w:tcPr>
          <w:p w14:paraId="687669F0" w14:textId="77777777" w:rsidR="00A13B4D" w:rsidRPr="009073B9" w:rsidRDefault="00A13B4D" w:rsidP="001A3136">
            <w:pPr>
              <w:pStyle w:val="OrangeHeading1"/>
            </w:pPr>
          </w:p>
        </w:tc>
        <w:tc>
          <w:tcPr>
            <w:tcW w:w="3297" w:type="dxa"/>
            <w:gridSpan w:val="5"/>
            <w:vMerge/>
            <w:shd w:val="clear" w:color="auto" w:fill="FCF0B2" w:themeFill="accent4"/>
          </w:tcPr>
          <w:p w14:paraId="21CB1BDE" w14:textId="77777777" w:rsidR="00A13B4D" w:rsidRPr="009073B9" w:rsidRDefault="00A13B4D" w:rsidP="001A3136">
            <w:pPr>
              <w:pStyle w:val="OrangeHeading1"/>
            </w:pPr>
          </w:p>
        </w:tc>
        <w:tc>
          <w:tcPr>
            <w:tcW w:w="483" w:type="dxa"/>
            <w:gridSpan w:val="4"/>
            <w:vMerge/>
            <w:shd w:val="clear" w:color="auto" w:fill="FCF0B2" w:themeFill="accent4"/>
          </w:tcPr>
          <w:p w14:paraId="07F8DAE9" w14:textId="77777777" w:rsidR="00A13B4D" w:rsidRPr="009073B9" w:rsidRDefault="00A13B4D" w:rsidP="001A3136">
            <w:pPr>
              <w:pStyle w:val="OrangeHeading1"/>
            </w:pPr>
          </w:p>
        </w:tc>
      </w:tr>
      <w:tr w:rsidR="00A13B4D" w:rsidRPr="009073B9" w14:paraId="5BD64B8B" w14:textId="77777777" w:rsidTr="00055C9D">
        <w:trPr>
          <w:trHeight w:val="1440"/>
        </w:trPr>
        <w:tc>
          <w:tcPr>
            <w:tcW w:w="410" w:type="dxa"/>
            <w:tcBorders>
              <w:bottom w:val="single" w:sz="18" w:space="0" w:color="F9A640" w:themeColor="accent5"/>
            </w:tcBorders>
            <w:shd w:val="clear" w:color="auto" w:fill="FCF0B2" w:themeFill="accent4"/>
            <w:vAlign w:val="bottom"/>
          </w:tcPr>
          <w:p w14:paraId="2CA8B823" w14:textId="77777777" w:rsidR="00A13B4D" w:rsidRPr="009073B9" w:rsidRDefault="00A13B4D" w:rsidP="001F2F57">
            <w:pPr>
              <w:jc w:val="right"/>
            </w:pPr>
          </w:p>
        </w:tc>
        <w:tc>
          <w:tcPr>
            <w:tcW w:w="3636" w:type="dxa"/>
            <w:gridSpan w:val="4"/>
            <w:tcBorders>
              <w:bottom w:val="single" w:sz="18" w:space="0" w:color="F9A640"/>
            </w:tcBorders>
            <w:shd w:val="clear" w:color="auto" w:fill="FCF0B2" w:themeFill="accent4"/>
            <w:vAlign w:val="bottom"/>
          </w:tcPr>
          <w:p w14:paraId="5FACD4D4" w14:textId="77777777" w:rsidR="00A13B4D" w:rsidRPr="009073B9" w:rsidRDefault="00A13B4D" w:rsidP="001F2F57">
            <w:pPr>
              <w:jc w:val="center"/>
            </w:pPr>
            <w:r w:rsidRPr="009073B9">
              <w:rPr>
                <w:noProof/>
              </w:rPr>
              <mc:AlternateContent>
                <mc:Choice Requires="wpg">
                  <w:drawing>
                    <wp:inline distT="0" distB="0" distL="0" distR="0" wp14:anchorId="14C5631D" wp14:editId="73781C55">
                      <wp:extent cx="554991" cy="632462"/>
                      <wp:effectExtent l="0" t="0" r="3810" b="2540"/>
                      <wp:docPr id="204" name="Group 10" title="Graphic Placeholde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4991" cy="632462"/>
                                <a:chOff x="0" y="0"/>
                                <a:chExt cx="554991" cy="632462"/>
                              </a:xfrm>
                            </wpg:grpSpPr>
                            <wps:wsp>
                              <wps:cNvPr id="205" name="Shape"/>
                              <wps:cNvSpPr/>
                              <wps:spPr>
                                <a:xfrm>
                                  <a:off x="482601" y="254000"/>
                                  <a:ext cx="52574" cy="10536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2419" h="20365" extrusionOk="0">
                                      <a:moveTo>
                                        <a:pt x="2819" y="16929"/>
                                      </a:moveTo>
                                      <a:cubicBezTo>
                                        <a:pt x="2819" y="16929"/>
                                        <a:pt x="6719" y="14229"/>
                                        <a:pt x="3419" y="8092"/>
                                      </a:cubicBezTo>
                                      <a:cubicBezTo>
                                        <a:pt x="119" y="1710"/>
                                        <a:pt x="-1981" y="-1235"/>
                                        <a:pt x="2819" y="483"/>
                                      </a:cubicBezTo>
                                      <a:cubicBezTo>
                                        <a:pt x="7619" y="2201"/>
                                        <a:pt x="19619" y="14474"/>
                                        <a:pt x="6419" y="20365"/>
                                      </a:cubicBezTo>
                                      <a:lnTo>
                                        <a:pt x="2819" y="169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452F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06" name="Shape"/>
                              <wps:cNvSpPr/>
                              <wps:spPr>
                                <a:xfrm>
                                  <a:off x="12701" y="0"/>
                                  <a:ext cx="367920" cy="29251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8962" h="18563" extrusionOk="0">
                                      <a:moveTo>
                                        <a:pt x="755" y="7576"/>
                                      </a:moveTo>
                                      <a:cubicBezTo>
                                        <a:pt x="755" y="7576"/>
                                        <a:pt x="-1863" y="10478"/>
                                        <a:pt x="2653" y="16039"/>
                                      </a:cubicBezTo>
                                      <a:cubicBezTo>
                                        <a:pt x="7170" y="21600"/>
                                        <a:pt x="16464" y="17570"/>
                                        <a:pt x="18559" y="7899"/>
                                      </a:cubicBezTo>
                                      <a:cubicBezTo>
                                        <a:pt x="19737" y="2337"/>
                                        <a:pt x="18297" y="0"/>
                                        <a:pt x="14762" y="0"/>
                                      </a:cubicBezTo>
                                      <a:cubicBezTo>
                                        <a:pt x="12799" y="0"/>
                                        <a:pt x="11948" y="2579"/>
                                        <a:pt x="10246" y="4997"/>
                                      </a:cubicBezTo>
                                      <a:cubicBezTo>
                                        <a:pt x="6188" y="10558"/>
                                        <a:pt x="3112" y="3224"/>
                                        <a:pt x="755" y="757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B774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07" name="Shape"/>
                              <wps:cNvSpPr/>
                              <wps:spPr>
                                <a:xfrm>
                                  <a:off x="114301" y="215900"/>
                                  <a:ext cx="51748" cy="7747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5716" h="21600" extrusionOk="0">
                                      <a:moveTo>
                                        <a:pt x="0" y="19475"/>
                                      </a:moveTo>
                                      <a:cubicBezTo>
                                        <a:pt x="3471" y="20538"/>
                                        <a:pt x="7329" y="21246"/>
                                        <a:pt x="11186" y="21600"/>
                                      </a:cubicBezTo>
                                      <a:cubicBezTo>
                                        <a:pt x="21600" y="13810"/>
                                        <a:pt x="10800" y="0"/>
                                        <a:pt x="10800" y="0"/>
                                      </a:cubicBezTo>
                                      <a:cubicBezTo>
                                        <a:pt x="13500" y="13102"/>
                                        <a:pt x="4629" y="17705"/>
                                        <a:pt x="0" y="1947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03459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08" name="Shape"/>
                              <wps:cNvSpPr/>
                              <wps:spPr>
                                <a:xfrm>
                                  <a:off x="190500" y="203200"/>
                                  <a:ext cx="336849" cy="40771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377" h="21077" extrusionOk="0">
                                      <a:moveTo>
                                        <a:pt x="0" y="4858"/>
                                      </a:moveTo>
                                      <a:cubicBezTo>
                                        <a:pt x="0" y="4858"/>
                                        <a:pt x="2096" y="4793"/>
                                        <a:pt x="2982" y="5974"/>
                                      </a:cubicBezTo>
                                      <a:cubicBezTo>
                                        <a:pt x="5319" y="9257"/>
                                        <a:pt x="4594" y="12146"/>
                                        <a:pt x="3869" y="16939"/>
                                      </a:cubicBezTo>
                                      <a:cubicBezTo>
                                        <a:pt x="3224" y="21600"/>
                                        <a:pt x="6367" y="21009"/>
                                        <a:pt x="7496" y="20878"/>
                                      </a:cubicBezTo>
                                      <a:cubicBezTo>
                                        <a:pt x="8624" y="20746"/>
                                        <a:pt x="9510" y="19368"/>
                                        <a:pt x="9430" y="17989"/>
                                      </a:cubicBezTo>
                                      <a:cubicBezTo>
                                        <a:pt x="9349" y="16610"/>
                                        <a:pt x="8704" y="14378"/>
                                        <a:pt x="11928" y="14247"/>
                                      </a:cubicBezTo>
                                      <a:cubicBezTo>
                                        <a:pt x="15152" y="14115"/>
                                        <a:pt x="15636" y="16545"/>
                                        <a:pt x="15958" y="18317"/>
                                      </a:cubicBezTo>
                                      <a:cubicBezTo>
                                        <a:pt x="16361" y="20090"/>
                                        <a:pt x="17167" y="21075"/>
                                        <a:pt x="18779" y="21075"/>
                                      </a:cubicBezTo>
                                      <a:cubicBezTo>
                                        <a:pt x="20391" y="21140"/>
                                        <a:pt x="21358" y="19630"/>
                                        <a:pt x="21036" y="17398"/>
                                      </a:cubicBezTo>
                                      <a:cubicBezTo>
                                        <a:pt x="20713" y="15166"/>
                                        <a:pt x="21036" y="12409"/>
                                        <a:pt x="21358" y="10833"/>
                                      </a:cubicBezTo>
                                      <a:cubicBezTo>
                                        <a:pt x="21600" y="9191"/>
                                        <a:pt x="19504" y="6500"/>
                                        <a:pt x="15716" y="6828"/>
                                      </a:cubicBezTo>
                                      <a:cubicBezTo>
                                        <a:pt x="11928" y="7156"/>
                                        <a:pt x="7093" y="4136"/>
                                        <a:pt x="7415" y="0"/>
                                      </a:cubicBezTo>
                                      <a:lnTo>
                                        <a:pt x="0" y="485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B774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09" name="Shape"/>
                              <wps:cNvSpPr/>
                              <wps:spPr>
                                <a:xfrm>
                                  <a:off x="241300" y="508000"/>
                                  <a:ext cx="313691" cy="1244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285" y="0"/>
                                      </a:moveTo>
                                      <a:cubicBezTo>
                                        <a:pt x="1924" y="0"/>
                                        <a:pt x="0" y="4849"/>
                                        <a:pt x="0" y="10800"/>
                                      </a:cubicBezTo>
                                      <a:cubicBezTo>
                                        <a:pt x="0" y="16751"/>
                                        <a:pt x="1924" y="21600"/>
                                        <a:pt x="4285" y="21600"/>
                                      </a:cubicBezTo>
                                      <a:cubicBezTo>
                                        <a:pt x="6646" y="21600"/>
                                        <a:pt x="8570" y="16751"/>
                                        <a:pt x="8570" y="10800"/>
                                      </a:cubicBezTo>
                                      <a:cubicBezTo>
                                        <a:pt x="8570" y="4849"/>
                                        <a:pt x="6646" y="0"/>
                                        <a:pt x="4285" y="0"/>
                                      </a:cubicBezTo>
                                      <a:close/>
                                      <a:moveTo>
                                        <a:pt x="17315" y="0"/>
                                      </a:moveTo>
                                      <a:cubicBezTo>
                                        <a:pt x="14954" y="0"/>
                                        <a:pt x="13030" y="4849"/>
                                        <a:pt x="13030" y="10800"/>
                                      </a:cubicBezTo>
                                      <a:cubicBezTo>
                                        <a:pt x="13030" y="16751"/>
                                        <a:pt x="14954" y="21600"/>
                                        <a:pt x="17315" y="21600"/>
                                      </a:cubicBezTo>
                                      <a:cubicBezTo>
                                        <a:pt x="19676" y="21600"/>
                                        <a:pt x="21600" y="16751"/>
                                        <a:pt x="21600" y="10800"/>
                                      </a:cubicBezTo>
                                      <a:cubicBezTo>
                                        <a:pt x="21513" y="4849"/>
                                        <a:pt x="19676" y="0"/>
                                        <a:pt x="173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7D2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10" name="Shape"/>
                              <wps:cNvSpPr/>
                              <wps:spPr>
                                <a:xfrm>
                                  <a:off x="215900" y="88900"/>
                                  <a:ext cx="307342" cy="51054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6159" y="19021"/>
                                      </a:moveTo>
                                      <a:cubicBezTo>
                                        <a:pt x="4998" y="19021"/>
                                        <a:pt x="4017" y="19612"/>
                                        <a:pt x="4017" y="20310"/>
                                      </a:cubicBezTo>
                                      <a:cubicBezTo>
                                        <a:pt x="4017" y="21009"/>
                                        <a:pt x="4998" y="21600"/>
                                        <a:pt x="6159" y="21600"/>
                                      </a:cubicBezTo>
                                      <a:cubicBezTo>
                                        <a:pt x="7319" y="21600"/>
                                        <a:pt x="8301" y="21009"/>
                                        <a:pt x="8301" y="20310"/>
                                      </a:cubicBezTo>
                                      <a:cubicBezTo>
                                        <a:pt x="8301" y="19612"/>
                                        <a:pt x="7319" y="19021"/>
                                        <a:pt x="6159" y="19021"/>
                                      </a:cubicBezTo>
                                      <a:close/>
                                      <a:moveTo>
                                        <a:pt x="982" y="0"/>
                                      </a:moveTo>
                                      <a:cubicBezTo>
                                        <a:pt x="446" y="0"/>
                                        <a:pt x="0" y="269"/>
                                        <a:pt x="0" y="591"/>
                                      </a:cubicBezTo>
                                      <a:cubicBezTo>
                                        <a:pt x="0" y="913"/>
                                        <a:pt x="446" y="1182"/>
                                        <a:pt x="982" y="1182"/>
                                      </a:cubicBezTo>
                                      <a:cubicBezTo>
                                        <a:pt x="1517" y="1182"/>
                                        <a:pt x="1964" y="913"/>
                                        <a:pt x="1964" y="591"/>
                                      </a:cubicBezTo>
                                      <a:cubicBezTo>
                                        <a:pt x="1964" y="269"/>
                                        <a:pt x="1517" y="0"/>
                                        <a:pt x="982" y="0"/>
                                      </a:cubicBezTo>
                                      <a:close/>
                                      <a:moveTo>
                                        <a:pt x="19458" y="19021"/>
                                      </a:moveTo>
                                      <a:cubicBezTo>
                                        <a:pt x="18298" y="19021"/>
                                        <a:pt x="17316" y="19612"/>
                                        <a:pt x="17316" y="20310"/>
                                      </a:cubicBezTo>
                                      <a:cubicBezTo>
                                        <a:pt x="17316" y="21009"/>
                                        <a:pt x="18298" y="21600"/>
                                        <a:pt x="19458" y="21600"/>
                                      </a:cubicBezTo>
                                      <a:cubicBezTo>
                                        <a:pt x="20618" y="21600"/>
                                        <a:pt x="21600" y="21009"/>
                                        <a:pt x="21600" y="20310"/>
                                      </a:cubicBezTo>
                                      <a:cubicBezTo>
                                        <a:pt x="21600" y="19612"/>
                                        <a:pt x="20618" y="19021"/>
                                        <a:pt x="19458" y="190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60F0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11" name="Shape"/>
                              <wps:cNvSpPr/>
                              <wps:spPr>
                                <a:xfrm>
                                  <a:off x="0" y="63500"/>
                                  <a:ext cx="422783" cy="35661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025" h="20285" extrusionOk="0">
                                      <a:moveTo>
                                        <a:pt x="1705" y="1342"/>
                                      </a:moveTo>
                                      <a:cubicBezTo>
                                        <a:pt x="821" y="1270"/>
                                        <a:pt x="0" y="1848"/>
                                        <a:pt x="0" y="2931"/>
                                      </a:cubicBezTo>
                                      <a:cubicBezTo>
                                        <a:pt x="0" y="4087"/>
                                        <a:pt x="316" y="5171"/>
                                        <a:pt x="1642" y="4882"/>
                                      </a:cubicBezTo>
                                      <a:cubicBezTo>
                                        <a:pt x="2400" y="4665"/>
                                        <a:pt x="3158" y="3943"/>
                                        <a:pt x="3411" y="2787"/>
                                      </a:cubicBezTo>
                                      <a:cubicBezTo>
                                        <a:pt x="3663" y="1776"/>
                                        <a:pt x="2779" y="1487"/>
                                        <a:pt x="1705" y="1342"/>
                                      </a:cubicBezTo>
                                      <a:close/>
                                      <a:moveTo>
                                        <a:pt x="20842" y="16224"/>
                                      </a:moveTo>
                                      <a:cubicBezTo>
                                        <a:pt x="19453" y="12323"/>
                                        <a:pt x="20274" y="8494"/>
                                        <a:pt x="18947" y="3148"/>
                                      </a:cubicBezTo>
                                      <a:cubicBezTo>
                                        <a:pt x="17874" y="-1114"/>
                                        <a:pt x="16105" y="186"/>
                                        <a:pt x="16105" y="186"/>
                                      </a:cubicBezTo>
                                      <a:cubicBezTo>
                                        <a:pt x="15600" y="836"/>
                                        <a:pt x="15916" y="2137"/>
                                        <a:pt x="16042" y="3943"/>
                                      </a:cubicBezTo>
                                      <a:cubicBezTo>
                                        <a:pt x="16168" y="5749"/>
                                        <a:pt x="14084" y="13117"/>
                                        <a:pt x="13579" y="15646"/>
                                      </a:cubicBezTo>
                                      <a:cubicBezTo>
                                        <a:pt x="13074" y="18174"/>
                                        <a:pt x="15726" y="20053"/>
                                        <a:pt x="17747" y="20269"/>
                                      </a:cubicBezTo>
                                      <a:cubicBezTo>
                                        <a:pt x="19895" y="20486"/>
                                        <a:pt x="21600" y="18391"/>
                                        <a:pt x="20842" y="1622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452F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B85793" id="Group 10" o:spid="_x0000_s1026" alt="Title: Graphic Placeholder" style="width:43.7pt;height:49.8pt;mso-position-horizontal-relative:char;mso-position-vertical-relative:line" coordsize="5549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">
                      <v:shape id="Shape" o:spid="_x0000_s1027" style="position:absolute;left:4826;top:2540;width:525;height:1053;visibility:visible;mso-wrap-style:square;v-text-anchor:middle" coordsize="12419,20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" path="m2819,16929v,,3900,-2700,600,-8837c119,1710,-1981,-1235,2819,483,7619,2201,19619,14474,6419,20365l2819,16929xe" fillcolor="#86452f" stroked="f" strokeweight="1pt">
                        <v:stroke miterlimit="4" joinstyle="miter"/>
                        <v:path arrowok="t" o:extrusionok="f" o:connecttype="custom" o:connectlocs="26287,52685;26287,52685;26287,52685;26287,52685" o:connectangles="0,90,180,270"/>
                      </v:shape>
                      <v:shape id="Shape" o:spid="_x0000_s1028" style="position:absolute;left:127;width:3679;height:2925;visibility:visible;mso-wrap-style:square;v-text-anchor:middle" coordsize="18962,18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" path="m755,7576v,,-2618,2902,1898,8463c7170,21600,16464,17570,18559,7899,19737,2337,18297,,14762,,12799,,11948,2579,10246,4997,6188,10558,3112,3224,755,7576xe" fillcolor="#bb7746" stroked="f" strokeweight="1pt">
                        <v:stroke miterlimit="4" joinstyle="miter"/>
                        <v:path arrowok="t" o:extrusionok="f" o:connecttype="custom" o:connectlocs="183960,146256;183960,146256;183960,146256;183960,146256" o:connectangles="0,90,180,270"/>
                      </v:shape>
                      <v:shape id="Shape" o:spid="_x0000_s1029" style="position:absolute;left:1143;top:2159;width:517;height:774;visibility:visible;mso-wrap-style:square;v-text-anchor:middle" coordsize="1571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" path="m,19475v3471,1063,7329,1771,11186,2125c21600,13810,10800,,10800,,13500,13102,4629,17705,,19475xe" fillcolor="#d03459" stroked="f" strokeweight="1pt">
                        <v:stroke miterlimit="4" joinstyle="miter"/>
                        <v:path arrowok="t" o:extrusionok="f" o:connecttype="custom" o:connectlocs="25874,38736;25874,38736;25874,38736;25874,38736" o:connectangles="0,90,180,270"/>
                      </v:shape>
                      <v:shape id="Shape" o:spid="_x0000_s1030" style="position:absolute;left:1905;top:2032;width:3368;height:4077;visibility:visible;mso-wrap-style:square;v-text-anchor:middle" coordsize="21377,2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" path="m,4858v,,2096,-65,2982,1116c5319,9257,4594,12146,3869,16939v-645,4661,2498,4070,3627,3939c8624,20746,9510,19368,9430,17989v-81,-1379,-726,-3611,2498,-3742c15152,14115,15636,16545,15958,18317v403,1773,1209,2758,2821,2758c20391,21140,21358,19630,21036,17398v-323,-2232,,-4989,322,-6565c21600,9191,19504,6500,15716,6828,11928,7156,7093,4136,7415,l,4858xe" fillcolor="#bb7746" stroked="f" strokeweight="1pt">
                        <v:stroke miterlimit="4" joinstyle="miter"/>
                        <v:path arrowok="t" o:extrusionok="f" o:connecttype="custom" o:connectlocs="168425,203856;168425,203856;168425,203856;168425,203856" o:connectangles="0,90,180,270"/>
                      </v:shape>
                      <v:shape id="Shape" o:spid="_x0000_s1031" style="position:absolute;left:2413;top:5080;width:3136;height:124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" path="m4285,c1924,,,4849,,10800v,5951,1924,10800,4285,10800c6646,21600,8570,16751,8570,10800,8570,4849,6646,,4285,xm17315,c14954,,13030,4849,13030,10800v,5951,1924,10800,4285,10800c19676,21600,21600,16751,21600,10800,21513,4849,19676,,17315,xe" fillcolor="#e67d2b" stroked="f" strokeweight="1pt">
                        <v:stroke miterlimit="4" joinstyle="miter"/>
                        <v:path arrowok="t" o:extrusionok="f" o:connecttype="custom" o:connectlocs="156846,62231;156846,62231;156846,62231;156846,62231" o:connectangles="0,90,180,270"/>
                      </v:shape>
                      <v:shape id="Shape" o:spid="_x0000_s1032" style="position:absolute;left:2159;top:889;width:3073;height:510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" path="m6159,19021v-1161,,-2142,591,-2142,1289c4017,21009,4998,21600,6159,21600v1160,,2142,-591,2142,-1290c8301,19612,7319,19021,6159,19021xm982,c446,,,269,,591v,322,446,591,982,591c1517,1182,1964,913,1964,591,1964,269,1517,,982,xm19458,19021v-1160,,-2142,591,-2142,1289c17316,21009,18298,21600,19458,21600v1160,,2142,-591,2142,-1290c21600,19612,20618,19021,19458,19021xe" fillcolor="#460f03" stroked="f" strokeweight="1pt">
                        <v:stroke miterlimit="4" joinstyle="miter"/>
                        <v:path arrowok="t" o:extrusionok="f" o:connecttype="custom" o:connectlocs="153671,255271;153671,255271;153671,255271;153671,255271" o:connectangles="0,90,180,270"/>
                      </v:shape>
                      <v:shape id="Shape" o:spid="_x0000_s1033" style="position:absolute;top:635;width:4227;height:3566;visibility:visible;mso-wrap-style:square;v-text-anchor:middle" coordsize="21025,20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" path="m1705,1342c821,1270,,1848,,2931,,4087,316,5171,1642,4882,2400,4665,3158,3943,3411,2787,3663,1776,2779,1487,1705,1342xm20842,16224c19453,12323,20274,8494,18947,3148,17874,-1114,16105,186,16105,186v-505,650,-189,1951,-63,3757c16168,5749,14084,13117,13579,15646v-505,2528,2147,4407,4168,4623c19895,20486,21600,18391,20842,16224xe" fillcolor="#86452f" stroked="f" strokeweight="1pt">
                        <v:stroke miterlimit="4" joinstyle="miter"/>
                        <v:path arrowok="t" o:extrusionok="f" o:connecttype="custom" o:connectlocs="211392,178308;211392,178308;211392,178308;211392,178308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4" w:type="dxa"/>
            <w:gridSpan w:val="9"/>
            <w:tcBorders>
              <w:bottom w:val="single" w:sz="18" w:space="0" w:color="F9A640"/>
            </w:tcBorders>
            <w:shd w:val="clear" w:color="auto" w:fill="FCF0B2" w:themeFill="accent4"/>
            <w:vAlign w:val="bottom"/>
          </w:tcPr>
          <w:p w14:paraId="046DB91D" w14:textId="77777777" w:rsidR="00A13B4D" w:rsidRPr="009073B9" w:rsidRDefault="00A13B4D" w:rsidP="00A13B4D">
            <w:pPr>
              <w:jc w:val="center"/>
            </w:pPr>
            <w:r w:rsidRPr="009073B9">
              <w:rPr>
                <w:noProof/>
              </w:rPr>
              <mc:AlternateContent>
                <mc:Choice Requires="wpg">
                  <w:drawing>
                    <wp:inline distT="0" distB="0" distL="0" distR="0" wp14:anchorId="61E3F00C" wp14:editId="007CF047">
                      <wp:extent cx="875265" cy="487539"/>
                      <wp:effectExtent l="0" t="0" r="1270" b="0"/>
                      <wp:docPr id="1" name="Group 9" descr="pla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5265" cy="487539"/>
                                <a:chOff x="0" y="0"/>
                                <a:chExt cx="875265" cy="487539"/>
                              </a:xfrm>
                            </wpg:grpSpPr>
                            <wps:wsp>
                              <wps:cNvPr id="28" name="Shape"/>
                              <wps:cNvSpPr/>
                              <wps:spPr>
                                <a:xfrm>
                                  <a:off x="127000" y="114299"/>
                                  <a:ext cx="85252" cy="9803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322" h="17552" extrusionOk="0">
                                      <a:moveTo>
                                        <a:pt x="17788" y="12199"/>
                                      </a:moveTo>
                                      <a:cubicBezTo>
                                        <a:pt x="17788" y="12199"/>
                                        <a:pt x="20647" y="4468"/>
                                        <a:pt x="21282" y="3104"/>
                                      </a:cubicBezTo>
                                      <a:cubicBezTo>
                                        <a:pt x="21600" y="1512"/>
                                        <a:pt x="20012" y="-1216"/>
                                        <a:pt x="17153" y="603"/>
                                      </a:cubicBezTo>
                                      <a:cubicBezTo>
                                        <a:pt x="14294" y="2422"/>
                                        <a:pt x="2224" y="12199"/>
                                        <a:pt x="2224" y="12199"/>
                                      </a:cubicBezTo>
                                      <a:lnTo>
                                        <a:pt x="0" y="16746"/>
                                      </a:lnTo>
                                      <a:cubicBezTo>
                                        <a:pt x="0" y="16746"/>
                                        <a:pt x="17788" y="20384"/>
                                        <a:pt x="17788" y="121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7D2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9" name="Shape"/>
                              <wps:cNvSpPr/>
                              <wps:spPr>
                                <a:xfrm>
                                  <a:off x="177800" y="114299"/>
                                  <a:ext cx="42229" cy="965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124" h="21600" extrusionOk="0">
                                      <a:moveTo>
                                        <a:pt x="17153" y="0"/>
                                      </a:moveTo>
                                      <a:cubicBezTo>
                                        <a:pt x="20329" y="284"/>
                                        <a:pt x="21600" y="2558"/>
                                        <a:pt x="20965" y="3695"/>
                                      </a:cubicBezTo>
                                      <a:cubicBezTo>
                                        <a:pt x="20329" y="5684"/>
                                        <a:pt x="13976" y="15063"/>
                                        <a:pt x="13976" y="15063"/>
                                      </a:cubicBezTo>
                                      <a:cubicBezTo>
                                        <a:pt x="13976" y="19611"/>
                                        <a:pt x="7624" y="21032"/>
                                        <a:pt x="0" y="21600"/>
                                      </a:cubicBezTo>
                                      <a:lnTo>
                                        <a:pt x="171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574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0" name="Shape"/>
                              <wps:cNvSpPr/>
                              <wps:spPr>
                                <a:xfrm>
                                  <a:off x="330201" y="0"/>
                                  <a:ext cx="535025" cy="19631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0919" h="20739" extrusionOk="0">
                                      <a:moveTo>
                                        <a:pt x="10825" y="20739"/>
                                      </a:moveTo>
                                      <a:lnTo>
                                        <a:pt x="20259" y="5310"/>
                                      </a:lnTo>
                                      <a:cubicBezTo>
                                        <a:pt x="20259" y="5310"/>
                                        <a:pt x="21600" y="3164"/>
                                        <a:pt x="20458" y="1151"/>
                                      </a:cubicBezTo>
                                      <a:cubicBezTo>
                                        <a:pt x="19316" y="-861"/>
                                        <a:pt x="16287" y="212"/>
                                        <a:pt x="15244" y="1017"/>
                                      </a:cubicBezTo>
                                      <a:cubicBezTo>
                                        <a:pt x="14251" y="1688"/>
                                        <a:pt x="0" y="18056"/>
                                        <a:pt x="0" y="18056"/>
                                      </a:cubicBezTo>
                                      <a:lnTo>
                                        <a:pt x="10825" y="207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7D2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1" name="Shape"/>
                              <wps:cNvSpPr/>
                              <wps:spPr>
                                <a:xfrm>
                                  <a:off x="571501" y="25400"/>
                                  <a:ext cx="303764" cy="1701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7" h="21600" extrusionOk="0">
                                      <a:moveTo>
                                        <a:pt x="0" y="21116"/>
                                      </a:moveTo>
                                      <a:cubicBezTo>
                                        <a:pt x="3764" y="17570"/>
                                        <a:pt x="16850" y="4836"/>
                                        <a:pt x="21421" y="0"/>
                                      </a:cubicBezTo>
                                      <a:cubicBezTo>
                                        <a:pt x="21600" y="1773"/>
                                        <a:pt x="20256" y="3063"/>
                                        <a:pt x="20256" y="3063"/>
                                      </a:cubicBezTo>
                                      <a:lnTo>
                                        <a:pt x="3227" y="21600"/>
                                      </a:lnTo>
                                      <a:lnTo>
                                        <a:pt x="0" y="211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574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2" name="Shape"/>
                              <wps:cNvSpPr/>
                              <wps:spPr>
                                <a:xfrm>
                                  <a:off x="76201" y="139699"/>
                                  <a:ext cx="716288" cy="22608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62" h="21482" extrusionOk="0">
                                      <a:moveTo>
                                        <a:pt x="0" y="9174"/>
                                      </a:moveTo>
                                      <a:cubicBezTo>
                                        <a:pt x="77" y="15086"/>
                                        <a:pt x="5008" y="21482"/>
                                        <a:pt x="11278" y="21482"/>
                                      </a:cubicBezTo>
                                      <a:cubicBezTo>
                                        <a:pt x="17548" y="21482"/>
                                        <a:pt x="21562" y="16655"/>
                                        <a:pt x="21562" y="10742"/>
                                      </a:cubicBezTo>
                                      <a:cubicBezTo>
                                        <a:pt x="21562" y="4829"/>
                                        <a:pt x="17510" y="3"/>
                                        <a:pt x="11278" y="3"/>
                                      </a:cubicBezTo>
                                      <a:cubicBezTo>
                                        <a:pt x="5047" y="-118"/>
                                        <a:pt x="-38" y="4105"/>
                                        <a:pt x="0" y="917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D9EA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3" name="Shape"/>
                              <wps:cNvSpPr/>
                              <wps:spPr>
                                <a:xfrm>
                                  <a:off x="647701" y="165100"/>
                                  <a:ext cx="152400" cy="1841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0726"/>
                                      </a:moveTo>
                                      <a:cubicBezTo>
                                        <a:pt x="21600" y="15195"/>
                                        <a:pt x="14400" y="19217"/>
                                        <a:pt x="1800" y="21600"/>
                                      </a:cubicBezTo>
                                      <a:cubicBezTo>
                                        <a:pt x="720" y="18770"/>
                                        <a:pt x="0" y="15641"/>
                                        <a:pt x="0" y="12364"/>
                                      </a:cubicBezTo>
                                      <a:cubicBezTo>
                                        <a:pt x="0" y="7746"/>
                                        <a:pt x="1260" y="3575"/>
                                        <a:pt x="3240" y="0"/>
                                      </a:cubicBezTo>
                                      <a:cubicBezTo>
                                        <a:pt x="14760" y="2532"/>
                                        <a:pt x="21600" y="6406"/>
                                        <a:pt x="21600" y="1072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33C70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4" name="Shape"/>
                              <wps:cNvSpPr/>
                              <wps:spPr>
                                <a:xfrm>
                                  <a:off x="676910" y="168288"/>
                                  <a:ext cx="123191" cy="16891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0556"/>
                                      </a:moveTo>
                                      <a:cubicBezTo>
                                        <a:pt x="21600" y="14941"/>
                                        <a:pt x="14474" y="18839"/>
                                        <a:pt x="1781" y="21600"/>
                                      </a:cubicBezTo>
                                      <a:cubicBezTo>
                                        <a:pt x="668" y="18839"/>
                                        <a:pt x="0" y="15753"/>
                                        <a:pt x="0" y="12505"/>
                                      </a:cubicBezTo>
                                      <a:cubicBezTo>
                                        <a:pt x="0" y="7958"/>
                                        <a:pt x="1336" y="3573"/>
                                        <a:pt x="3340" y="0"/>
                                      </a:cubicBezTo>
                                      <a:cubicBezTo>
                                        <a:pt x="14920" y="2599"/>
                                        <a:pt x="21600" y="6334"/>
                                        <a:pt x="21600" y="1055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D9EA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5" name="Shape"/>
                              <wps:cNvSpPr/>
                              <wps:spPr>
                                <a:xfrm>
                                  <a:off x="38101" y="0"/>
                                  <a:ext cx="156167" cy="19231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8837" h="19704" extrusionOk="0">
                                      <a:moveTo>
                                        <a:pt x="13481" y="19704"/>
                                      </a:moveTo>
                                      <a:lnTo>
                                        <a:pt x="4902" y="19184"/>
                                      </a:lnTo>
                                      <a:cubicBezTo>
                                        <a:pt x="4902" y="19184"/>
                                        <a:pt x="3523" y="15150"/>
                                        <a:pt x="2298" y="10986"/>
                                      </a:cubicBezTo>
                                      <a:cubicBezTo>
                                        <a:pt x="1072" y="6822"/>
                                        <a:pt x="0" y="1097"/>
                                        <a:pt x="0" y="1097"/>
                                      </a:cubicBezTo>
                                      <a:cubicBezTo>
                                        <a:pt x="0" y="1097"/>
                                        <a:pt x="2298" y="-1896"/>
                                        <a:pt x="5974" y="2008"/>
                                      </a:cubicBezTo>
                                      <a:cubicBezTo>
                                        <a:pt x="9651" y="5781"/>
                                        <a:pt x="18077" y="15280"/>
                                        <a:pt x="18077" y="15280"/>
                                      </a:cubicBezTo>
                                      <a:cubicBezTo>
                                        <a:pt x="18077" y="15280"/>
                                        <a:pt x="21600" y="18793"/>
                                        <a:pt x="13481" y="197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D9EA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6" name="Shape"/>
                              <wps:cNvSpPr/>
                              <wps:spPr>
                                <a:xfrm>
                                  <a:off x="0" y="177800"/>
                                  <a:ext cx="550923" cy="30776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0459" h="21022" extrusionOk="0">
                                      <a:moveTo>
                                        <a:pt x="20346" y="3990"/>
                                      </a:moveTo>
                                      <a:cubicBezTo>
                                        <a:pt x="20677" y="1475"/>
                                        <a:pt x="9877" y="3643"/>
                                        <a:pt x="9877" y="3643"/>
                                      </a:cubicBezTo>
                                      <a:cubicBezTo>
                                        <a:pt x="9877" y="3643"/>
                                        <a:pt x="2944" y="13099"/>
                                        <a:pt x="1953" y="14487"/>
                                      </a:cubicBezTo>
                                      <a:cubicBezTo>
                                        <a:pt x="-122" y="17263"/>
                                        <a:pt x="-782" y="19084"/>
                                        <a:pt x="1152" y="20559"/>
                                      </a:cubicBezTo>
                                      <a:cubicBezTo>
                                        <a:pt x="2519" y="21600"/>
                                        <a:pt x="3698" y="20559"/>
                                        <a:pt x="3698" y="20559"/>
                                      </a:cubicBezTo>
                                      <a:cubicBezTo>
                                        <a:pt x="3698" y="20559"/>
                                        <a:pt x="18790" y="7634"/>
                                        <a:pt x="19828" y="6506"/>
                                      </a:cubicBezTo>
                                      <a:cubicBezTo>
                                        <a:pt x="20818" y="5292"/>
                                        <a:pt x="20346" y="3990"/>
                                        <a:pt x="20346" y="3990"/>
                                      </a:cubicBezTo>
                                      <a:close/>
                                      <a:moveTo>
                                        <a:pt x="1104" y="6159"/>
                                      </a:moveTo>
                                      <a:cubicBezTo>
                                        <a:pt x="2189" y="6419"/>
                                        <a:pt x="6670" y="2082"/>
                                        <a:pt x="6670" y="2082"/>
                                      </a:cubicBezTo>
                                      <a:cubicBezTo>
                                        <a:pt x="6670" y="2082"/>
                                        <a:pt x="7283" y="1301"/>
                                        <a:pt x="6481" y="260"/>
                                      </a:cubicBezTo>
                                      <a:lnTo>
                                        <a:pt x="3463" y="0"/>
                                      </a:lnTo>
                                      <a:lnTo>
                                        <a:pt x="727" y="4164"/>
                                      </a:lnTo>
                                      <a:cubicBezTo>
                                        <a:pt x="727" y="4251"/>
                                        <a:pt x="20" y="5986"/>
                                        <a:pt x="1104" y="61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7D2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7" name="Shape"/>
                              <wps:cNvSpPr/>
                              <wps:spPr>
                                <a:xfrm>
                                  <a:off x="38100" y="0"/>
                                  <a:ext cx="610872" cy="2017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18962" extrusionOk="0">
                                      <a:moveTo>
                                        <a:pt x="19489" y="7159"/>
                                      </a:moveTo>
                                      <a:cubicBezTo>
                                        <a:pt x="18995" y="5727"/>
                                        <a:pt x="18726" y="3460"/>
                                        <a:pt x="16526" y="4653"/>
                                      </a:cubicBezTo>
                                      <a:cubicBezTo>
                                        <a:pt x="14639" y="5608"/>
                                        <a:pt x="7859" y="9546"/>
                                        <a:pt x="5434" y="14677"/>
                                      </a:cubicBezTo>
                                      <a:cubicBezTo>
                                        <a:pt x="5389" y="14200"/>
                                        <a:pt x="5299" y="13961"/>
                                        <a:pt x="5299" y="13961"/>
                                      </a:cubicBezTo>
                                      <a:cubicBezTo>
                                        <a:pt x="5299" y="13961"/>
                                        <a:pt x="2829" y="5369"/>
                                        <a:pt x="1751" y="1789"/>
                                      </a:cubicBezTo>
                                      <a:cubicBezTo>
                                        <a:pt x="674" y="-1672"/>
                                        <a:pt x="0" y="953"/>
                                        <a:pt x="0" y="953"/>
                                      </a:cubicBezTo>
                                      <a:cubicBezTo>
                                        <a:pt x="0" y="953"/>
                                        <a:pt x="0" y="953"/>
                                        <a:pt x="0" y="953"/>
                                      </a:cubicBezTo>
                                      <a:cubicBezTo>
                                        <a:pt x="494" y="1073"/>
                                        <a:pt x="719" y="1550"/>
                                        <a:pt x="719" y="1550"/>
                                      </a:cubicBezTo>
                                      <a:lnTo>
                                        <a:pt x="4805" y="16825"/>
                                      </a:lnTo>
                                      <a:cubicBezTo>
                                        <a:pt x="4805" y="16825"/>
                                        <a:pt x="4850" y="16945"/>
                                        <a:pt x="4850" y="16945"/>
                                      </a:cubicBezTo>
                                      <a:lnTo>
                                        <a:pt x="4940" y="17303"/>
                                      </a:lnTo>
                                      <a:cubicBezTo>
                                        <a:pt x="4940" y="17303"/>
                                        <a:pt x="4940" y="17303"/>
                                        <a:pt x="4940" y="17303"/>
                                      </a:cubicBezTo>
                                      <a:cubicBezTo>
                                        <a:pt x="6062" y="19928"/>
                                        <a:pt x="11092" y="18854"/>
                                        <a:pt x="14415" y="18019"/>
                                      </a:cubicBezTo>
                                      <a:cubicBezTo>
                                        <a:pt x="17154" y="17303"/>
                                        <a:pt x="19400" y="16109"/>
                                        <a:pt x="21600" y="15035"/>
                                      </a:cubicBezTo>
                                      <a:cubicBezTo>
                                        <a:pt x="21016" y="12887"/>
                                        <a:pt x="19849" y="8233"/>
                                        <a:pt x="19489" y="71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63E77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8" name="Shape"/>
                              <wps:cNvSpPr/>
                              <wps:spPr>
                                <a:xfrm>
                                  <a:off x="317501" y="88899"/>
                                  <a:ext cx="134620" cy="495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834" y="11631"/>
                                      </a:moveTo>
                                      <a:cubicBezTo>
                                        <a:pt x="815" y="11631"/>
                                        <a:pt x="0" y="13846"/>
                                        <a:pt x="0" y="16615"/>
                                      </a:cubicBezTo>
                                      <a:cubicBezTo>
                                        <a:pt x="0" y="19385"/>
                                        <a:pt x="815" y="21600"/>
                                        <a:pt x="1834" y="21600"/>
                                      </a:cubicBezTo>
                                      <a:cubicBezTo>
                                        <a:pt x="2853" y="21600"/>
                                        <a:pt x="3668" y="19385"/>
                                        <a:pt x="3668" y="16615"/>
                                      </a:cubicBezTo>
                                      <a:cubicBezTo>
                                        <a:pt x="3872" y="13846"/>
                                        <a:pt x="3057" y="11631"/>
                                        <a:pt x="1834" y="11631"/>
                                      </a:cubicBezTo>
                                      <a:close/>
                                      <a:moveTo>
                                        <a:pt x="9577" y="4985"/>
                                      </a:moveTo>
                                      <a:cubicBezTo>
                                        <a:pt x="8151" y="4985"/>
                                        <a:pt x="7132" y="7754"/>
                                        <a:pt x="7132" y="11631"/>
                                      </a:cubicBezTo>
                                      <a:cubicBezTo>
                                        <a:pt x="7132" y="15508"/>
                                        <a:pt x="8151" y="18277"/>
                                        <a:pt x="9577" y="18277"/>
                                      </a:cubicBezTo>
                                      <a:cubicBezTo>
                                        <a:pt x="11004" y="18277"/>
                                        <a:pt x="12023" y="15508"/>
                                        <a:pt x="12023" y="11631"/>
                                      </a:cubicBezTo>
                                      <a:cubicBezTo>
                                        <a:pt x="12023" y="7754"/>
                                        <a:pt x="11004" y="4985"/>
                                        <a:pt x="9577" y="4985"/>
                                      </a:cubicBezTo>
                                      <a:close/>
                                      <a:moveTo>
                                        <a:pt x="18543" y="0"/>
                                      </a:moveTo>
                                      <a:cubicBezTo>
                                        <a:pt x="16913" y="0"/>
                                        <a:pt x="15487" y="3877"/>
                                        <a:pt x="15487" y="8308"/>
                                      </a:cubicBezTo>
                                      <a:cubicBezTo>
                                        <a:pt x="15487" y="12738"/>
                                        <a:pt x="16913" y="16615"/>
                                        <a:pt x="18543" y="16615"/>
                                      </a:cubicBezTo>
                                      <a:cubicBezTo>
                                        <a:pt x="20174" y="16615"/>
                                        <a:pt x="21600" y="12738"/>
                                        <a:pt x="21600" y="8308"/>
                                      </a:cubicBezTo>
                                      <a:cubicBezTo>
                                        <a:pt x="21600" y="3877"/>
                                        <a:pt x="20174" y="0"/>
                                        <a:pt x="185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1D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9" name="Shape"/>
                              <wps:cNvSpPr/>
                              <wps:spPr>
                                <a:xfrm>
                                  <a:off x="482601" y="50800"/>
                                  <a:ext cx="174105" cy="14279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8" h="20408" extrusionOk="0">
                                      <a:moveTo>
                                        <a:pt x="171" y="1168"/>
                                      </a:moveTo>
                                      <a:cubicBezTo>
                                        <a:pt x="1580" y="805"/>
                                        <a:pt x="2675" y="623"/>
                                        <a:pt x="3615" y="442"/>
                                      </a:cubicBezTo>
                                      <a:cubicBezTo>
                                        <a:pt x="11128" y="-1192"/>
                                        <a:pt x="12223" y="2075"/>
                                        <a:pt x="13945" y="4253"/>
                                      </a:cubicBezTo>
                                      <a:cubicBezTo>
                                        <a:pt x="15197" y="5887"/>
                                        <a:pt x="19423" y="12966"/>
                                        <a:pt x="21458" y="16415"/>
                                      </a:cubicBezTo>
                                      <a:cubicBezTo>
                                        <a:pt x="14884" y="17867"/>
                                        <a:pt x="8154" y="19319"/>
                                        <a:pt x="328" y="20408"/>
                                      </a:cubicBezTo>
                                      <a:cubicBezTo>
                                        <a:pt x="15" y="14418"/>
                                        <a:pt x="-142" y="4253"/>
                                        <a:pt x="171" y="116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C348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0" name="Shape"/>
                              <wps:cNvSpPr/>
                              <wps:spPr>
                                <a:xfrm>
                                  <a:off x="12701" y="190500"/>
                                  <a:ext cx="531200" cy="29703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08" h="21050" extrusionOk="0">
                                      <a:moveTo>
                                        <a:pt x="6439" y="0"/>
                                      </a:moveTo>
                                      <a:lnTo>
                                        <a:pt x="0" y="5490"/>
                                      </a:lnTo>
                                      <a:cubicBezTo>
                                        <a:pt x="101" y="5580"/>
                                        <a:pt x="254" y="5670"/>
                                        <a:pt x="406" y="5670"/>
                                      </a:cubicBezTo>
                                      <a:cubicBezTo>
                                        <a:pt x="1572" y="5940"/>
                                        <a:pt x="6389" y="1440"/>
                                        <a:pt x="6389" y="1440"/>
                                      </a:cubicBezTo>
                                      <a:cubicBezTo>
                                        <a:pt x="6389" y="1440"/>
                                        <a:pt x="6896" y="810"/>
                                        <a:pt x="6439" y="0"/>
                                      </a:cubicBezTo>
                                      <a:close/>
                                      <a:moveTo>
                                        <a:pt x="21093" y="3420"/>
                                      </a:moveTo>
                                      <a:cubicBezTo>
                                        <a:pt x="21144" y="3150"/>
                                        <a:pt x="21042" y="2970"/>
                                        <a:pt x="20839" y="2790"/>
                                      </a:cubicBezTo>
                                      <a:cubicBezTo>
                                        <a:pt x="16783" y="6570"/>
                                        <a:pt x="5527" y="16740"/>
                                        <a:pt x="456" y="20610"/>
                                      </a:cubicBezTo>
                                      <a:cubicBezTo>
                                        <a:pt x="1927" y="21600"/>
                                        <a:pt x="3144" y="20610"/>
                                        <a:pt x="3144" y="20610"/>
                                      </a:cubicBezTo>
                                      <a:cubicBezTo>
                                        <a:pt x="3144" y="20610"/>
                                        <a:pt x="19369" y="7200"/>
                                        <a:pt x="20485" y="6030"/>
                                      </a:cubicBezTo>
                                      <a:cubicBezTo>
                                        <a:pt x="21600" y="4770"/>
                                        <a:pt x="21093" y="3420"/>
                                        <a:pt x="21093" y="342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574B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BD02F6" id="Group 9" o:spid="_x0000_s1026" alt="plane icon" style="width:68.9pt;height:38.4pt;mso-position-horizontal-relative:char;mso-position-vertical-relative:line" coordsize="8752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">
                      <v:shape id="Shape" o:spid="_x0000_s1027" style="position:absolute;left:1270;top:1142;width:852;height:981;visibility:visible;mso-wrap-style:square;v-text-anchor:middle" coordsize="21322,1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" path="m17788,12199v,,2859,-7731,3494,-9095c21600,1512,20012,-1216,17153,603,14294,2422,2224,12199,2224,12199l,16746v,,17788,3638,17788,-4547xe" fillcolor="#e67d2b" stroked="f" strokeweight="1pt">
                        <v:stroke miterlimit="4" joinstyle="miter"/>
                        <v:path arrowok="t" o:extrusionok="f" o:connecttype="custom" o:connectlocs="42626,49019;42626,49019;42626,49019;42626,49019" o:connectangles="0,90,180,270"/>
                      </v:shape>
                      <v:shape id="Shape" o:spid="_x0000_s1028" style="position:absolute;left:1778;top:1142;width:422;height:966;visibility:visible;mso-wrap-style:square;v-text-anchor:middle" coordsize="2112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" path="m17153,v3176,284,4447,2558,3812,3695c20329,5684,13976,15063,13976,15063v,4548,-6352,5969,-13976,6537l17153,xe" fillcolor="#df574b" stroked="f" strokeweight="1pt">
                        <v:stroke miterlimit="4" joinstyle="miter"/>
                        <v:path arrowok="t" o:extrusionok="f" o:connecttype="custom" o:connectlocs="21115,48261;21115,48261;21115,48261;21115,48261" o:connectangles="0,90,180,270"/>
                      </v:shape>
                      <v:shape id="Shape" o:spid="_x0000_s1029" style="position:absolute;left:3302;width:5350;height:1963;visibility:visible;mso-wrap-style:square;v-text-anchor:middle" coordsize="20919,20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" path="m10825,20739l20259,5310v,,1341,-2146,199,-4159c19316,-861,16287,212,15244,1017,14251,1688,,18056,,18056r10825,2683xe" fillcolor="#e67d2b" stroked="f" strokeweight="1pt">
                        <v:stroke miterlimit="4" joinstyle="miter"/>
                        <v:path arrowok="t" o:extrusionok="f" o:connecttype="custom" o:connectlocs="267513,98159;267513,98159;267513,98159;267513,98159" o:connectangles="0,90,180,270"/>
                      </v:shape>
                      <v:shape id="Shape" o:spid="_x0000_s1030" style="position:absolute;left:5715;top:254;width:3037;height:1701;visibility:visible;mso-wrap-style:square;v-text-anchor:middle" coordsize="2143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" path="m,21116c3764,17570,16850,4836,21421,v179,1773,-1165,3063,-1165,3063l3227,21600,,21116xe" fillcolor="#df574b" stroked="f" strokeweight="1pt">
                        <v:stroke miterlimit="4" joinstyle="miter"/>
                        <v:path arrowok="t" o:extrusionok="f" o:connecttype="custom" o:connectlocs="151882,85091;151882,85091;151882,85091;151882,85091" o:connectangles="0,90,180,270"/>
                      </v:shape>
                      <v:shape id="Shape" o:spid="_x0000_s1031" style="position:absolute;left:762;top:1396;width:7162;height:2261;visibility:visible;mso-wrap-style:square;v-text-anchor:middle" coordsize="21562,2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" path="m,9174v77,5912,5008,12308,11278,12308c17548,21482,21562,16655,21562,10742,21562,4829,17510,3,11278,3,5047,-118,-38,4105,,9174xe" fillcolor="#5d9ea4" stroked="f" strokeweight="1pt">
                        <v:stroke miterlimit="4" joinstyle="miter"/>
                        <v:path arrowok="t" o:extrusionok="f" o:connecttype="custom" o:connectlocs="358144,113044;358144,113044;358144,113044;358144,113044" o:connectangles="0,90,180,270"/>
                      </v:shape>
                      <v:shape id="Shape" o:spid="_x0000_s1032" style="position:absolute;left:6477;top:1651;width:1524;height:184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" path="m21600,10726v,4469,-7200,8491,-19800,10874c720,18770,,15641,,12364,,7746,1260,3575,3240,,14760,2532,21600,6406,21600,10726xe" fillcolor="#433c70" stroked="f" strokeweight="1pt">
                        <v:stroke miterlimit="4" joinstyle="miter"/>
                        <v:path arrowok="t" o:extrusionok="f" o:connecttype="custom" o:connectlocs="76200,92075;76200,92075;76200,92075;76200,92075" o:connectangles="0,90,180,270"/>
                      </v:shape>
                      <v:shape id="Shape" o:spid="_x0000_s1033" style="position:absolute;left:6769;top:1682;width:1232;height:168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" path="m21600,10556v,4385,-7126,8283,-19819,11044c668,18839,,15753,,12505,,7958,1336,3573,3340,,14920,2599,21600,6334,21600,10556xe" fillcolor="#5d9ea4" stroked="f" strokeweight="1pt">
                        <v:stroke miterlimit="4" joinstyle="miter"/>
                        <v:path arrowok="t" o:extrusionok="f" o:connecttype="custom" o:connectlocs="61596,84456;61596,84456;61596,84456;61596,84456" o:connectangles="0,90,180,270"/>
                      </v:shape>
                      <v:shape id="Shape" o:spid="_x0000_s1034" style="position:absolute;left:381;width:1561;height:1923;visibility:visible;mso-wrap-style:square;v-text-anchor:middle" coordsize="18837,19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" path="m13481,19704l4902,19184v,,-1379,-4034,-2604,-8198c1072,6822,,1097,,1097v,,2298,-2993,5974,911c9651,5781,18077,15280,18077,15280v,,3523,3513,-4596,4424xe" fillcolor="#5d9ea4" stroked="f" strokeweight="1pt">
                        <v:stroke miterlimit="4" joinstyle="miter"/>
                        <v:path arrowok="t" o:extrusionok="f" o:connecttype="custom" o:connectlocs="78084,96156;78084,96156;78084,96156;78084,96156" o:connectangles="0,90,180,270"/>
                      </v:shape>
                      <v:shape id="Shape" o:spid="_x0000_s1035" style="position:absolute;top:1778;width:5509;height:3077;visibility:visible;mso-wrap-style:square;v-text-anchor:middle" coordsize="20459,2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" path="m20346,3990c20677,1475,9877,3643,9877,3643v,,-6933,9456,-7924,10844c-122,17263,-782,19084,1152,20559v1367,1041,2546,,2546,c3698,20559,18790,7634,19828,6506v990,-1214,518,-2516,518,-2516xm1104,6159c2189,6419,6670,2082,6670,2082v,,613,-781,-189,-1822l3463,,727,4164v,87,-707,1822,377,1995xe" fillcolor="#e67d2b" stroked="f" strokeweight="1pt">
                        <v:stroke miterlimit="4" joinstyle="miter"/>
                        <v:path arrowok="t" o:extrusionok="f" o:connecttype="custom" o:connectlocs="275462,153882;275462,153882;275462,153882;275462,153882" o:connectangles="0,90,180,270"/>
                      </v:shape>
                      <v:shape id="Shape" o:spid="_x0000_s1036" style="position:absolute;left:381;width:6108;height:2017;visibility:visible;mso-wrap-style:square;v-text-anchor:middle" coordsize="21600,18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" path="m19489,7159c18995,5727,18726,3460,16526,4653,14639,5608,7859,9546,5434,14677v-45,-477,-135,-716,-135,-716c5299,13961,2829,5369,1751,1789,674,-1672,,953,,953v,,,,,c494,1073,719,1550,719,1550l4805,16825v,,45,120,45,120l4940,17303v,,,,,c6062,19928,11092,18854,14415,18019v2739,-716,4985,-1910,7185,-2984c21016,12887,19849,8233,19489,7159xe" fillcolor="#463e77" stroked="f" strokeweight="1pt">
                        <v:stroke miterlimit="4" joinstyle="miter"/>
                        <v:path arrowok="t" o:extrusionok="f" o:connecttype="custom" o:connectlocs="305436,100899;305436,100899;305436,100899;305436,100899" o:connectangles="0,90,180,270"/>
                      </v:shape>
                      <v:shape id="Shape" o:spid="_x0000_s1037" style="position:absolute;left:3175;top:888;width:1346;height:4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" path="m1834,11631c815,11631,,13846,,16615v,2770,815,4985,1834,4985c2853,21600,3668,19385,3668,16615,3872,13846,3057,11631,1834,11631xm9577,4985v-1426,,-2445,2769,-2445,6646c7132,15508,8151,18277,9577,18277v1427,,2446,-2769,2446,-6646c12023,7754,11004,4985,9577,4985xm18543,c16913,,15487,3877,15487,8308v,4430,1426,8307,3056,8307c20174,16615,21600,12738,21600,8308,21600,3877,20174,,18543,xe" fillcolor="#f5f1d6" stroked="f" strokeweight="1pt">
                        <v:stroke miterlimit="4" joinstyle="miter"/>
                        <v:path arrowok="t" o:extrusionok="f" o:connecttype="custom" o:connectlocs="67310,24766;67310,24766;67310,24766;67310,24766" o:connectangles="0,90,180,270"/>
                      </v:shape>
                      <v:shape id="Shape" o:spid="_x0000_s1038" style="position:absolute;left:4826;top:508;width:1741;height:1427;visibility:visible;mso-wrap-style:square;v-text-anchor:middle" coordsize="21458,20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" path="m171,1168c1580,805,2675,623,3615,442v7513,-1634,8608,1633,10330,3811c15197,5887,19423,12966,21458,16415,14884,17867,8154,19319,328,20408,15,14418,-142,4253,171,1168xe" fillcolor="#fbc348" stroked="f" strokeweight="1pt">
                        <v:stroke miterlimit="4" joinstyle="miter"/>
                        <v:path arrowok="t" o:extrusionok="f" o:connecttype="custom" o:connectlocs="87053,71395;87053,71395;87053,71395;87053,71395" o:connectangles="0,90,180,270"/>
                      </v:shape>
                      <v:shape id="Shape" o:spid="_x0000_s1039" style="position:absolute;left:127;top:1905;width:5312;height:2970;visibility:visible;mso-wrap-style:square;v-text-anchor:middle" coordsize="21208,2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" path="m6439,l,5490v101,90,254,180,406,180c1572,5940,6389,1440,6389,1440v,,507,-630,50,-1440xm21093,3420v51,-270,-51,-450,-254,-630c16783,6570,5527,16740,456,20610v1471,990,2688,,2688,c3144,20610,19369,7200,20485,6030v1115,-1260,608,-2610,608,-2610xe" fillcolor="#df574b" stroked="f" strokeweight="1pt">
                        <v:stroke miterlimit="4" joinstyle="miter"/>
                        <v:path arrowok="t" o:extrusionok="f" o:connecttype="custom" o:connectlocs="265600,148520;265600,148520;265600,148520;265600,14852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40" w:type="dxa"/>
            <w:gridSpan w:val="5"/>
            <w:vMerge/>
            <w:tcBorders>
              <w:bottom w:val="single" w:sz="18" w:space="0" w:color="F9A640" w:themeColor="accent5"/>
            </w:tcBorders>
            <w:shd w:val="clear" w:color="auto" w:fill="FCF0B2" w:themeFill="accent4"/>
          </w:tcPr>
          <w:p w14:paraId="006336D3" w14:textId="77777777" w:rsidR="00A13B4D" w:rsidRPr="009073B9" w:rsidRDefault="00A13B4D" w:rsidP="001F2F57"/>
        </w:tc>
        <w:tc>
          <w:tcPr>
            <w:tcW w:w="3297" w:type="dxa"/>
            <w:gridSpan w:val="5"/>
            <w:vMerge/>
            <w:tcBorders>
              <w:bottom w:val="single" w:sz="18" w:space="0" w:color="F9A640" w:themeColor="accent5"/>
            </w:tcBorders>
            <w:shd w:val="clear" w:color="auto" w:fill="FCF0B2" w:themeFill="accent4"/>
          </w:tcPr>
          <w:p w14:paraId="793AF359" w14:textId="77777777" w:rsidR="00A13B4D" w:rsidRPr="009073B9" w:rsidRDefault="00A13B4D" w:rsidP="001F2F57"/>
        </w:tc>
        <w:tc>
          <w:tcPr>
            <w:tcW w:w="483" w:type="dxa"/>
            <w:gridSpan w:val="4"/>
            <w:vMerge/>
            <w:shd w:val="clear" w:color="auto" w:fill="FCF0B2" w:themeFill="accent4"/>
          </w:tcPr>
          <w:p w14:paraId="65968E19" w14:textId="77777777" w:rsidR="00A13B4D" w:rsidRPr="009073B9" w:rsidRDefault="00A13B4D" w:rsidP="001F2F57"/>
        </w:tc>
      </w:tr>
      <w:tr w:rsidR="001A3136" w:rsidRPr="009073B9" w14:paraId="02B336BC" w14:textId="77777777" w:rsidTr="006F4BD5">
        <w:trPr>
          <w:trHeight w:val="922"/>
        </w:trPr>
        <w:tc>
          <w:tcPr>
            <w:tcW w:w="441" w:type="dxa"/>
            <w:gridSpan w:val="2"/>
            <w:shd w:val="clear" w:color="auto" w:fill="FCF0B2" w:themeFill="accent4"/>
          </w:tcPr>
          <w:p w14:paraId="471CF401" w14:textId="77777777" w:rsidR="001A3136" w:rsidRPr="009073B9" w:rsidRDefault="001A3136" w:rsidP="001A3136"/>
        </w:tc>
        <w:tc>
          <w:tcPr>
            <w:tcW w:w="1979" w:type="dxa"/>
            <w:gridSpan w:val="2"/>
            <w:tcBorders>
              <w:top w:val="single" w:sz="18" w:space="0" w:color="F9A640" w:themeColor="accent5"/>
            </w:tcBorders>
            <w:shd w:val="clear" w:color="auto" w:fill="FCF0B2" w:themeFill="accent4"/>
            <w:vAlign w:val="center"/>
          </w:tcPr>
          <w:p w14:paraId="3CC9A268" w14:textId="77777777" w:rsidR="001A3136" w:rsidRPr="009073B9" w:rsidRDefault="001A3136" w:rsidP="001A3136">
            <w:pPr>
              <w:pStyle w:val="OrangeColumnHeadings"/>
            </w:pPr>
          </w:p>
        </w:tc>
        <w:tc>
          <w:tcPr>
            <w:tcW w:w="1644" w:type="dxa"/>
            <w:gridSpan w:val="3"/>
            <w:shd w:val="clear" w:color="auto" w:fill="FCF0B2" w:themeFill="accent4"/>
            <w:vAlign w:val="center"/>
          </w:tcPr>
          <w:p w14:paraId="1E6833AB" w14:textId="77777777" w:rsidR="001A3136" w:rsidRPr="009073B9" w:rsidRDefault="00000000" w:rsidP="001A3136">
            <w:pPr>
              <w:pStyle w:val="OrangeColumnHeadings"/>
            </w:pPr>
            <w:sdt>
              <w:sdtPr>
                <w:id w:val="1127747591"/>
                <w:placeholder>
                  <w:docPart w:val="8590543C3E2D41F0A5A0E5C7E4E2C9D9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Sun</w:t>
                </w:r>
              </w:sdtContent>
            </w:sdt>
          </w:p>
        </w:tc>
        <w:tc>
          <w:tcPr>
            <w:tcW w:w="1644" w:type="dxa"/>
            <w:gridSpan w:val="4"/>
            <w:shd w:val="clear" w:color="auto" w:fill="FCF0B2" w:themeFill="accent4"/>
            <w:vAlign w:val="center"/>
          </w:tcPr>
          <w:p w14:paraId="1E92F054" w14:textId="77777777" w:rsidR="001A3136" w:rsidRPr="009073B9" w:rsidRDefault="00000000" w:rsidP="001A3136">
            <w:pPr>
              <w:pStyle w:val="OrangeColumnHeadings"/>
            </w:pPr>
            <w:sdt>
              <w:sdtPr>
                <w:id w:val="534548541"/>
                <w:placeholder>
                  <w:docPart w:val="D5FE09728CC4425990B4BB04C4CF8845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Mon</w:t>
                </w:r>
              </w:sdtContent>
            </w:sdt>
          </w:p>
        </w:tc>
        <w:tc>
          <w:tcPr>
            <w:tcW w:w="1645" w:type="dxa"/>
            <w:gridSpan w:val="2"/>
            <w:shd w:val="clear" w:color="auto" w:fill="FCF0B2" w:themeFill="accent4"/>
            <w:vAlign w:val="center"/>
          </w:tcPr>
          <w:p w14:paraId="061A8BC1" w14:textId="77777777" w:rsidR="001A3136" w:rsidRPr="009073B9" w:rsidRDefault="00000000" w:rsidP="001A3136">
            <w:pPr>
              <w:pStyle w:val="OrangeColumnHeadings"/>
            </w:pPr>
            <w:sdt>
              <w:sdtPr>
                <w:id w:val="-776173121"/>
                <w:placeholder>
                  <w:docPart w:val="0C2AB26FF9B74AAF86B07F918C3A5CD5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Tue</w:t>
                </w:r>
              </w:sdtContent>
            </w:sdt>
          </w:p>
        </w:tc>
        <w:tc>
          <w:tcPr>
            <w:tcW w:w="1644" w:type="dxa"/>
            <w:gridSpan w:val="3"/>
            <w:shd w:val="clear" w:color="auto" w:fill="FCF0B2" w:themeFill="accent4"/>
            <w:vAlign w:val="center"/>
          </w:tcPr>
          <w:p w14:paraId="4370184C" w14:textId="77777777" w:rsidR="001A3136" w:rsidRPr="009073B9" w:rsidRDefault="00000000" w:rsidP="001A3136">
            <w:pPr>
              <w:pStyle w:val="OrangeColumnHeadings"/>
            </w:pPr>
            <w:sdt>
              <w:sdtPr>
                <w:id w:val="-951478099"/>
                <w:placeholder>
                  <w:docPart w:val="EC9F54AFE81A424C9862DA22D59C84E3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Wed</w:t>
                </w:r>
              </w:sdtContent>
            </w:sdt>
          </w:p>
        </w:tc>
        <w:tc>
          <w:tcPr>
            <w:tcW w:w="1645" w:type="dxa"/>
            <w:gridSpan w:val="5"/>
            <w:shd w:val="clear" w:color="auto" w:fill="FCF0B2" w:themeFill="accent4"/>
            <w:vAlign w:val="center"/>
          </w:tcPr>
          <w:p w14:paraId="3E60E364" w14:textId="77777777" w:rsidR="001A3136" w:rsidRPr="009073B9" w:rsidRDefault="00000000" w:rsidP="001A3136">
            <w:pPr>
              <w:pStyle w:val="OrangeColumnHeadings"/>
            </w:pPr>
            <w:sdt>
              <w:sdtPr>
                <w:id w:val="-2122823704"/>
                <w:placeholder>
                  <w:docPart w:val="617D8B9B35B14B769BFACB3DBB752A8A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Thu</w:t>
                </w:r>
              </w:sdtContent>
            </w:sdt>
          </w:p>
        </w:tc>
        <w:tc>
          <w:tcPr>
            <w:tcW w:w="1644" w:type="dxa"/>
            <w:gridSpan w:val="2"/>
            <w:shd w:val="clear" w:color="auto" w:fill="FCF0B2" w:themeFill="accent4"/>
            <w:vAlign w:val="center"/>
          </w:tcPr>
          <w:p w14:paraId="26004D9E" w14:textId="77777777" w:rsidR="001A3136" w:rsidRPr="009073B9" w:rsidRDefault="00000000" w:rsidP="001A3136">
            <w:pPr>
              <w:pStyle w:val="OrangeColumnHeadings"/>
            </w:pPr>
            <w:sdt>
              <w:sdtPr>
                <w:id w:val="-750573659"/>
                <w:placeholder>
                  <w:docPart w:val="96D7AFE1483249B7922521F64DFE9313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Fri</w:t>
                </w:r>
              </w:sdtContent>
            </w:sdt>
          </w:p>
        </w:tc>
        <w:tc>
          <w:tcPr>
            <w:tcW w:w="1645" w:type="dxa"/>
            <w:gridSpan w:val="2"/>
            <w:tcBorders>
              <w:top w:val="single" w:sz="18" w:space="0" w:color="F9A640" w:themeColor="accent5"/>
            </w:tcBorders>
            <w:shd w:val="clear" w:color="auto" w:fill="FCF0B2" w:themeFill="accent4"/>
            <w:vAlign w:val="center"/>
          </w:tcPr>
          <w:p w14:paraId="74AE7B84" w14:textId="77777777" w:rsidR="001A3136" w:rsidRPr="009073B9" w:rsidRDefault="00000000" w:rsidP="001A3136">
            <w:pPr>
              <w:pStyle w:val="OrangeColumnHeadings"/>
            </w:pPr>
            <w:sdt>
              <w:sdtPr>
                <w:id w:val="1178231192"/>
                <w:placeholder>
                  <w:docPart w:val="0C55541E082640A8928521ED748C108A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Sat</w:t>
                </w:r>
              </w:sdtContent>
            </w:sdt>
          </w:p>
        </w:tc>
        <w:tc>
          <w:tcPr>
            <w:tcW w:w="469" w:type="dxa"/>
            <w:gridSpan w:val="3"/>
            <w:tcBorders>
              <w:top w:val="single" w:sz="18" w:space="0" w:color="F9A640" w:themeColor="accent5"/>
            </w:tcBorders>
            <w:shd w:val="clear" w:color="auto" w:fill="FCF0B2" w:themeFill="accent4"/>
            <w:vAlign w:val="center"/>
          </w:tcPr>
          <w:p w14:paraId="64C55DFA" w14:textId="77777777" w:rsidR="001A3136" w:rsidRPr="009073B9" w:rsidRDefault="001A3136" w:rsidP="001A3136">
            <w:pPr>
              <w:jc w:val="center"/>
            </w:pPr>
          </w:p>
        </w:tc>
      </w:tr>
      <w:tr w:rsidR="001A3136" w:rsidRPr="009073B9" w14:paraId="12F710E8" w14:textId="77777777" w:rsidTr="006F4BD5">
        <w:trPr>
          <w:trHeight w:val="922"/>
        </w:trPr>
        <w:tc>
          <w:tcPr>
            <w:tcW w:w="410" w:type="dxa"/>
            <w:vMerge w:val="restart"/>
            <w:shd w:val="clear" w:color="auto" w:fill="FCF0B2" w:themeFill="accent4"/>
          </w:tcPr>
          <w:p w14:paraId="304787E4" w14:textId="77777777" w:rsidR="001A3136" w:rsidRPr="009073B9" w:rsidRDefault="001A3136" w:rsidP="001A3136"/>
        </w:tc>
        <w:tc>
          <w:tcPr>
            <w:tcW w:w="2000" w:type="dxa"/>
            <w:gridSpan w:val="2"/>
            <w:tcBorders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auto"/>
            <w:vAlign w:val="center"/>
          </w:tcPr>
          <w:p w14:paraId="4334F525" w14:textId="77777777" w:rsidR="001A3136" w:rsidRPr="009073B9" w:rsidRDefault="00000000" w:rsidP="001A3136">
            <w:pPr>
              <w:pStyle w:val="OrangeHeading2"/>
            </w:pPr>
            <w:sdt>
              <w:sdtPr>
                <w:id w:val="-522247093"/>
                <w:placeholder>
                  <w:docPart w:val="B78FB061E28444B3BFE4BDA683EE8DA4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Make bed</w:t>
                </w:r>
              </w:sdtContent>
            </w:sdt>
          </w:p>
        </w:tc>
        <w:tc>
          <w:tcPr>
            <w:tcW w:w="1643" w:type="dxa"/>
            <w:gridSpan w:val="3"/>
            <w:tcBorders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61AD6993" w14:textId="77777777" w:rsidR="001A3136" w:rsidRPr="009073B9" w:rsidRDefault="001A3136" w:rsidP="001A3136"/>
        </w:tc>
        <w:tc>
          <w:tcPr>
            <w:tcW w:w="1644" w:type="dxa"/>
            <w:gridSpan w:val="4"/>
            <w:tcBorders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54B82423" w14:textId="77777777" w:rsidR="001A3136" w:rsidRPr="009073B9" w:rsidRDefault="001A3136" w:rsidP="001A3136"/>
        </w:tc>
        <w:tc>
          <w:tcPr>
            <w:tcW w:w="1644" w:type="dxa"/>
            <w:gridSpan w:val="2"/>
            <w:tcBorders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374F3698" w14:textId="77777777" w:rsidR="001A3136" w:rsidRPr="009073B9" w:rsidRDefault="001A3136" w:rsidP="001A3136"/>
        </w:tc>
        <w:tc>
          <w:tcPr>
            <w:tcW w:w="1644" w:type="dxa"/>
            <w:gridSpan w:val="3"/>
            <w:tcBorders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74EE43ED" w14:textId="77777777" w:rsidR="001A3136" w:rsidRPr="009073B9" w:rsidRDefault="001A3136" w:rsidP="001A3136"/>
        </w:tc>
        <w:tc>
          <w:tcPr>
            <w:tcW w:w="1644" w:type="dxa"/>
            <w:gridSpan w:val="5"/>
            <w:tcBorders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73B0CBB6" w14:textId="77777777" w:rsidR="001A3136" w:rsidRPr="009073B9" w:rsidRDefault="001A3136" w:rsidP="001A3136"/>
        </w:tc>
        <w:tc>
          <w:tcPr>
            <w:tcW w:w="1644" w:type="dxa"/>
            <w:gridSpan w:val="2"/>
            <w:tcBorders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6084059E" w14:textId="77777777" w:rsidR="001A3136" w:rsidRPr="009073B9" w:rsidRDefault="001A3136" w:rsidP="001A3136"/>
        </w:tc>
        <w:tc>
          <w:tcPr>
            <w:tcW w:w="1644" w:type="dxa"/>
            <w:gridSpan w:val="2"/>
            <w:tcBorders>
              <w:left w:val="single" w:sz="18" w:space="0" w:color="FCF0B2" w:themeColor="accent4"/>
              <w:bottom w:val="single" w:sz="18" w:space="0" w:color="FCF0B2" w:themeColor="accent4"/>
            </w:tcBorders>
            <w:shd w:val="clear" w:color="auto" w:fill="FFFFFF" w:themeFill="background1"/>
          </w:tcPr>
          <w:p w14:paraId="43D86C05" w14:textId="77777777" w:rsidR="001A3136" w:rsidRPr="009073B9" w:rsidRDefault="001A3136" w:rsidP="001A3136"/>
        </w:tc>
        <w:tc>
          <w:tcPr>
            <w:tcW w:w="483" w:type="dxa"/>
            <w:gridSpan w:val="4"/>
            <w:vMerge w:val="restart"/>
            <w:shd w:val="clear" w:color="auto" w:fill="FCF0B2" w:themeFill="accent4"/>
          </w:tcPr>
          <w:p w14:paraId="60B4CBB0" w14:textId="77777777" w:rsidR="001A3136" w:rsidRPr="009073B9" w:rsidRDefault="001A3136" w:rsidP="001A3136"/>
        </w:tc>
      </w:tr>
      <w:tr w:rsidR="001A3136" w:rsidRPr="009073B9" w14:paraId="3BC99C83" w14:textId="77777777" w:rsidTr="006F4BD5">
        <w:trPr>
          <w:trHeight w:val="922"/>
        </w:trPr>
        <w:tc>
          <w:tcPr>
            <w:tcW w:w="410" w:type="dxa"/>
            <w:vMerge/>
            <w:shd w:val="clear" w:color="auto" w:fill="FCF0B2" w:themeFill="accent4"/>
          </w:tcPr>
          <w:p w14:paraId="2B505253" w14:textId="77777777" w:rsidR="001A3136" w:rsidRPr="009073B9" w:rsidRDefault="001A3136" w:rsidP="001A3136"/>
        </w:tc>
        <w:tc>
          <w:tcPr>
            <w:tcW w:w="2000" w:type="dxa"/>
            <w:gridSpan w:val="2"/>
            <w:tcBorders>
              <w:top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auto"/>
            <w:vAlign w:val="center"/>
          </w:tcPr>
          <w:p w14:paraId="4372FCEA" w14:textId="77777777" w:rsidR="001A3136" w:rsidRPr="009073B9" w:rsidRDefault="00000000" w:rsidP="001A3136">
            <w:pPr>
              <w:pStyle w:val="OrangeHeading2"/>
            </w:pPr>
            <w:sdt>
              <w:sdtPr>
                <w:id w:val="-1714486423"/>
                <w:placeholder>
                  <w:docPart w:val="44497186C8984F8087B5414BDA18C499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Pick up toys</w:t>
                </w:r>
              </w:sdtContent>
            </w:sdt>
          </w:p>
        </w:tc>
        <w:tc>
          <w:tcPr>
            <w:tcW w:w="1643" w:type="dxa"/>
            <w:gridSpan w:val="3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2D5D70C7" w14:textId="77777777" w:rsidR="001A3136" w:rsidRPr="009073B9" w:rsidRDefault="001A3136" w:rsidP="001A3136"/>
        </w:tc>
        <w:tc>
          <w:tcPr>
            <w:tcW w:w="1644" w:type="dxa"/>
            <w:gridSpan w:val="4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74BC5EFA" w14:textId="77777777" w:rsidR="001A3136" w:rsidRPr="009073B9" w:rsidRDefault="001A3136" w:rsidP="001A3136"/>
        </w:tc>
        <w:tc>
          <w:tcPr>
            <w:tcW w:w="1644" w:type="dxa"/>
            <w:gridSpan w:val="2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7994911B" w14:textId="77777777" w:rsidR="001A3136" w:rsidRPr="009073B9" w:rsidRDefault="001A3136" w:rsidP="001A3136"/>
        </w:tc>
        <w:tc>
          <w:tcPr>
            <w:tcW w:w="1644" w:type="dxa"/>
            <w:gridSpan w:val="3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538FB56A" w14:textId="77777777" w:rsidR="001A3136" w:rsidRPr="009073B9" w:rsidRDefault="001A3136" w:rsidP="001A3136"/>
        </w:tc>
        <w:tc>
          <w:tcPr>
            <w:tcW w:w="1644" w:type="dxa"/>
            <w:gridSpan w:val="5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4B2F800B" w14:textId="77777777" w:rsidR="001A3136" w:rsidRPr="009073B9" w:rsidRDefault="001A3136" w:rsidP="001A3136"/>
        </w:tc>
        <w:tc>
          <w:tcPr>
            <w:tcW w:w="1644" w:type="dxa"/>
            <w:gridSpan w:val="2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78500C58" w14:textId="77777777" w:rsidR="001A3136" w:rsidRPr="009073B9" w:rsidRDefault="001A3136" w:rsidP="001A3136"/>
        </w:tc>
        <w:tc>
          <w:tcPr>
            <w:tcW w:w="1644" w:type="dxa"/>
            <w:gridSpan w:val="2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</w:tcBorders>
            <w:shd w:val="clear" w:color="auto" w:fill="FFFFFF" w:themeFill="background1"/>
          </w:tcPr>
          <w:p w14:paraId="31F690D1" w14:textId="77777777" w:rsidR="001A3136" w:rsidRPr="009073B9" w:rsidRDefault="001A3136" w:rsidP="001A3136"/>
        </w:tc>
        <w:tc>
          <w:tcPr>
            <w:tcW w:w="483" w:type="dxa"/>
            <w:gridSpan w:val="4"/>
            <w:vMerge/>
            <w:shd w:val="clear" w:color="auto" w:fill="FCF0B2" w:themeFill="accent4"/>
          </w:tcPr>
          <w:p w14:paraId="5B1E7DB6" w14:textId="77777777" w:rsidR="001A3136" w:rsidRPr="009073B9" w:rsidRDefault="001A3136" w:rsidP="001A3136"/>
        </w:tc>
      </w:tr>
      <w:tr w:rsidR="001A3136" w:rsidRPr="009073B9" w14:paraId="5185527E" w14:textId="77777777" w:rsidTr="006F4BD5">
        <w:trPr>
          <w:trHeight w:val="922"/>
        </w:trPr>
        <w:tc>
          <w:tcPr>
            <w:tcW w:w="410" w:type="dxa"/>
            <w:vMerge/>
            <w:shd w:val="clear" w:color="auto" w:fill="FCF0B2" w:themeFill="accent4"/>
          </w:tcPr>
          <w:p w14:paraId="40862EEC" w14:textId="77777777" w:rsidR="001A3136" w:rsidRPr="009073B9" w:rsidRDefault="001A3136" w:rsidP="001A3136"/>
        </w:tc>
        <w:tc>
          <w:tcPr>
            <w:tcW w:w="2000" w:type="dxa"/>
            <w:gridSpan w:val="2"/>
            <w:tcBorders>
              <w:top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auto"/>
            <w:vAlign w:val="center"/>
          </w:tcPr>
          <w:p w14:paraId="76C2EBB2" w14:textId="77777777" w:rsidR="001A3136" w:rsidRPr="009073B9" w:rsidRDefault="00000000" w:rsidP="001A3136">
            <w:pPr>
              <w:pStyle w:val="OrangeHeading2"/>
            </w:pPr>
            <w:sdt>
              <w:sdtPr>
                <w:id w:val="-1597234961"/>
                <w:placeholder>
                  <w:docPart w:val="06A38033DC304F4E9196D898F87A400F"/>
                </w:placeholder>
                <w:showingPlcHdr/>
                <w15:appearance w15:val="hidden"/>
              </w:sdtPr>
              <w:sdtContent>
                <w:r w:rsidR="003D6BA0" w:rsidRPr="003D6BA0">
                  <w:t>Clean room</w:t>
                </w:r>
              </w:sdtContent>
            </w:sdt>
            <w:r w:rsidR="003D6BA0">
              <w:t xml:space="preserve"> </w:t>
            </w:r>
          </w:p>
        </w:tc>
        <w:tc>
          <w:tcPr>
            <w:tcW w:w="1643" w:type="dxa"/>
            <w:gridSpan w:val="3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2ED9154F" w14:textId="77777777" w:rsidR="001A3136" w:rsidRPr="009073B9" w:rsidRDefault="001A3136" w:rsidP="001A3136"/>
        </w:tc>
        <w:tc>
          <w:tcPr>
            <w:tcW w:w="1644" w:type="dxa"/>
            <w:gridSpan w:val="4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59134519" w14:textId="77777777" w:rsidR="001A3136" w:rsidRPr="009073B9" w:rsidRDefault="001A3136" w:rsidP="001A3136"/>
        </w:tc>
        <w:tc>
          <w:tcPr>
            <w:tcW w:w="1644" w:type="dxa"/>
            <w:gridSpan w:val="2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534EC246" w14:textId="77777777" w:rsidR="001A3136" w:rsidRPr="009073B9" w:rsidRDefault="001A3136" w:rsidP="001A3136"/>
        </w:tc>
        <w:tc>
          <w:tcPr>
            <w:tcW w:w="1644" w:type="dxa"/>
            <w:gridSpan w:val="3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0F7FCA61" w14:textId="77777777" w:rsidR="001A3136" w:rsidRPr="009073B9" w:rsidRDefault="001A3136" w:rsidP="001A3136"/>
        </w:tc>
        <w:tc>
          <w:tcPr>
            <w:tcW w:w="1644" w:type="dxa"/>
            <w:gridSpan w:val="5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3483A1A3" w14:textId="77777777" w:rsidR="001A3136" w:rsidRPr="009073B9" w:rsidRDefault="001A3136" w:rsidP="001A3136"/>
        </w:tc>
        <w:tc>
          <w:tcPr>
            <w:tcW w:w="1644" w:type="dxa"/>
            <w:gridSpan w:val="2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38DCBF1C" w14:textId="77777777" w:rsidR="001A3136" w:rsidRPr="009073B9" w:rsidRDefault="001A3136" w:rsidP="001A3136"/>
        </w:tc>
        <w:tc>
          <w:tcPr>
            <w:tcW w:w="1644" w:type="dxa"/>
            <w:gridSpan w:val="2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</w:tcBorders>
            <w:shd w:val="clear" w:color="auto" w:fill="FFFFFF" w:themeFill="background1"/>
          </w:tcPr>
          <w:p w14:paraId="079C674C" w14:textId="77777777" w:rsidR="001A3136" w:rsidRPr="009073B9" w:rsidRDefault="001A3136" w:rsidP="001A3136"/>
        </w:tc>
        <w:tc>
          <w:tcPr>
            <w:tcW w:w="483" w:type="dxa"/>
            <w:gridSpan w:val="4"/>
            <w:vMerge/>
            <w:shd w:val="clear" w:color="auto" w:fill="FCF0B2" w:themeFill="accent4"/>
          </w:tcPr>
          <w:p w14:paraId="16338516" w14:textId="77777777" w:rsidR="001A3136" w:rsidRPr="009073B9" w:rsidRDefault="001A3136" w:rsidP="001A3136"/>
        </w:tc>
      </w:tr>
      <w:tr w:rsidR="001A3136" w:rsidRPr="009073B9" w14:paraId="6C04CBD6" w14:textId="77777777" w:rsidTr="006F4BD5">
        <w:trPr>
          <w:trHeight w:val="922"/>
        </w:trPr>
        <w:tc>
          <w:tcPr>
            <w:tcW w:w="410" w:type="dxa"/>
            <w:vMerge/>
            <w:shd w:val="clear" w:color="auto" w:fill="FCF0B2" w:themeFill="accent4"/>
          </w:tcPr>
          <w:p w14:paraId="02BA79C7" w14:textId="77777777" w:rsidR="001A3136" w:rsidRPr="009073B9" w:rsidRDefault="001A3136" w:rsidP="001A3136"/>
        </w:tc>
        <w:tc>
          <w:tcPr>
            <w:tcW w:w="2000" w:type="dxa"/>
            <w:gridSpan w:val="2"/>
            <w:tcBorders>
              <w:top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auto"/>
            <w:vAlign w:val="center"/>
          </w:tcPr>
          <w:p w14:paraId="46DE7E24" w14:textId="77777777" w:rsidR="001A3136" w:rsidRPr="009073B9" w:rsidRDefault="00000000" w:rsidP="001A3136">
            <w:pPr>
              <w:pStyle w:val="OrangeHeading2"/>
            </w:pPr>
            <w:sdt>
              <w:sdtPr>
                <w:id w:val="2002304659"/>
                <w:placeholder>
                  <w:docPart w:val="55D38BBF4D35439DA229A3A5394D1E03"/>
                </w:placeholder>
                <w:temporary/>
                <w:showingPlcHdr/>
                <w15:appearance w15:val="hidden"/>
              </w:sdtPr>
              <w:sdtContent>
                <w:r w:rsidR="001A3136" w:rsidRPr="009073B9">
                  <w:t>Feed pet</w:t>
                </w:r>
              </w:sdtContent>
            </w:sdt>
          </w:p>
        </w:tc>
        <w:tc>
          <w:tcPr>
            <w:tcW w:w="1643" w:type="dxa"/>
            <w:gridSpan w:val="3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609A036B" w14:textId="77777777" w:rsidR="001A3136" w:rsidRPr="009073B9" w:rsidRDefault="001A3136" w:rsidP="001A3136"/>
        </w:tc>
        <w:tc>
          <w:tcPr>
            <w:tcW w:w="1644" w:type="dxa"/>
            <w:gridSpan w:val="4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0F8216A3" w14:textId="77777777" w:rsidR="001A3136" w:rsidRPr="009073B9" w:rsidRDefault="001A3136" w:rsidP="001A3136"/>
        </w:tc>
        <w:tc>
          <w:tcPr>
            <w:tcW w:w="1644" w:type="dxa"/>
            <w:gridSpan w:val="2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0CAB1ADF" w14:textId="77777777" w:rsidR="001A3136" w:rsidRPr="009073B9" w:rsidRDefault="001A3136" w:rsidP="001A3136"/>
        </w:tc>
        <w:tc>
          <w:tcPr>
            <w:tcW w:w="1644" w:type="dxa"/>
            <w:gridSpan w:val="3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1B32A492" w14:textId="77777777" w:rsidR="001A3136" w:rsidRPr="009073B9" w:rsidRDefault="001A3136" w:rsidP="001A3136"/>
        </w:tc>
        <w:tc>
          <w:tcPr>
            <w:tcW w:w="1644" w:type="dxa"/>
            <w:gridSpan w:val="5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00E03A6D" w14:textId="77777777" w:rsidR="001A3136" w:rsidRPr="009073B9" w:rsidRDefault="001A3136" w:rsidP="001A3136"/>
        </w:tc>
        <w:tc>
          <w:tcPr>
            <w:tcW w:w="1644" w:type="dxa"/>
            <w:gridSpan w:val="2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352E22B8" w14:textId="77777777" w:rsidR="001A3136" w:rsidRPr="009073B9" w:rsidRDefault="001A3136" w:rsidP="001A3136"/>
        </w:tc>
        <w:tc>
          <w:tcPr>
            <w:tcW w:w="1644" w:type="dxa"/>
            <w:gridSpan w:val="2"/>
            <w:tcBorders>
              <w:top w:val="single" w:sz="18" w:space="0" w:color="FCF0B2" w:themeColor="accent4"/>
              <w:left w:val="single" w:sz="18" w:space="0" w:color="FCF0B2" w:themeColor="accent4"/>
              <w:bottom w:val="single" w:sz="18" w:space="0" w:color="FCF0B2" w:themeColor="accent4"/>
            </w:tcBorders>
            <w:shd w:val="clear" w:color="auto" w:fill="FFFFFF" w:themeFill="background1"/>
          </w:tcPr>
          <w:p w14:paraId="45F6AC62" w14:textId="77777777" w:rsidR="001A3136" w:rsidRPr="009073B9" w:rsidRDefault="001A3136" w:rsidP="001A3136"/>
        </w:tc>
        <w:tc>
          <w:tcPr>
            <w:tcW w:w="483" w:type="dxa"/>
            <w:gridSpan w:val="4"/>
            <w:vMerge/>
            <w:shd w:val="clear" w:color="auto" w:fill="FCF0B2" w:themeFill="accent4"/>
          </w:tcPr>
          <w:p w14:paraId="23401225" w14:textId="77777777" w:rsidR="001A3136" w:rsidRPr="009073B9" w:rsidRDefault="001A3136" w:rsidP="001A3136"/>
        </w:tc>
      </w:tr>
      <w:tr w:rsidR="001E1E1F" w:rsidRPr="009073B9" w14:paraId="4B415A61" w14:textId="77777777" w:rsidTr="006F4BD5">
        <w:trPr>
          <w:trHeight w:val="922"/>
        </w:trPr>
        <w:tc>
          <w:tcPr>
            <w:tcW w:w="410" w:type="dxa"/>
            <w:vMerge/>
            <w:shd w:val="clear" w:color="auto" w:fill="FCF0B2" w:themeFill="accent4"/>
          </w:tcPr>
          <w:p w14:paraId="0F0CCC01" w14:textId="77777777" w:rsidR="00194F97" w:rsidRPr="009073B9" w:rsidRDefault="00194F97" w:rsidP="001F2F57"/>
        </w:tc>
        <w:tc>
          <w:tcPr>
            <w:tcW w:w="2000" w:type="dxa"/>
            <w:gridSpan w:val="2"/>
            <w:tcBorders>
              <w:top w:val="single" w:sz="18" w:space="0" w:color="FCF0B2" w:themeColor="accent4"/>
              <w:right w:val="single" w:sz="18" w:space="0" w:color="FCF0B2" w:themeColor="accent4"/>
            </w:tcBorders>
            <w:shd w:val="clear" w:color="auto" w:fill="auto"/>
            <w:vAlign w:val="center"/>
          </w:tcPr>
          <w:p w14:paraId="78FAEE31" w14:textId="77777777" w:rsidR="00194F97" w:rsidRPr="009073B9" w:rsidRDefault="00194F97" w:rsidP="001A3136">
            <w:pPr>
              <w:pStyle w:val="OrangeHeading2"/>
            </w:pPr>
          </w:p>
        </w:tc>
        <w:tc>
          <w:tcPr>
            <w:tcW w:w="1643" w:type="dxa"/>
            <w:gridSpan w:val="3"/>
            <w:tcBorders>
              <w:top w:val="single" w:sz="18" w:space="0" w:color="FCF0B2" w:themeColor="accent4"/>
              <w:left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4D90D7F8" w14:textId="77777777" w:rsidR="00194F97" w:rsidRPr="009073B9" w:rsidRDefault="00194F97" w:rsidP="001F2F57"/>
        </w:tc>
        <w:tc>
          <w:tcPr>
            <w:tcW w:w="1644" w:type="dxa"/>
            <w:gridSpan w:val="4"/>
            <w:tcBorders>
              <w:top w:val="single" w:sz="18" w:space="0" w:color="FCF0B2" w:themeColor="accent4"/>
              <w:left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48BA1CD6" w14:textId="77777777" w:rsidR="00194F97" w:rsidRPr="009073B9" w:rsidRDefault="00194F97" w:rsidP="001F2F57"/>
        </w:tc>
        <w:tc>
          <w:tcPr>
            <w:tcW w:w="1644" w:type="dxa"/>
            <w:gridSpan w:val="2"/>
            <w:tcBorders>
              <w:top w:val="single" w:sz="18" w:space="0" w:color="FCF0B2" w:themeColor="accent4"/>
              <w:left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26F10C1E" w14:textId="77777777" w:rsidR="00194F97" w:rsidRPr="009073B9" w:rsidRDefault="00194F97" w:rsidP="001F2F57"/>
        </w:tc>
        <w:tc>
          <w:tcPr>
            <w:tcW w:w="1644" w:type="dxa"/>
            <w:gridSpan w:val="3"/>
            <w:tcBorders>
              <w:top w:val="single" w:sz="18" w:space="0" w:color="FCF0B2" w:themeColor="accent4"/>
              <w:left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086AB497" w14:textId="77777777" w:rsidR="00194F97" w:rsidRPr="009073B9" w:rsidRDefault="00194F97" w:rsidP="001F2F57"/>
        </w:tc>
        <w:tc>
          <w:tcPr>
            <w:tcW w:w="1644" w:type="dxa"/>
            <w:gridSpan w:val="5"/>
            <w:tcBorders>
              <w:top w:val="single" w:sz="18" w:space="0" w:color="FCF0B2" w:themeColor="accent4"/>
              <w:left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009EC898" w14:textId="77777777" w:rsidR="00194F97" w:rsidRPr="009073B9" w:rsidRDefault="00194F97" w:rsidP="001F2F57"/>
        </w:tc>
        <w:tc>
          <w:tcPr>
            <w:tcW w:w="1644" w:type="dxa"/>
            <w:gridSpan w:val="2"/>
            <w:tcBorders>
              <w:top w:val="single" w:sz="18" w:space="0" w:color="FCF0B2" w:themeColor="accent4"/>
              <w:left w:val="single" w:sz="18" w:space="0" w:color="FCF0B2" w:themeColor="accent4"/>
              <w:right w:val="single" w:sz="18" w:space="0" w:color="FCF0B2" w:themeColor="accent4"/>
            </w:tcBorders>
            <w:shd w:val="clear" w:color="auto" w:fill="FFFFFF" w:themeFill="background1"/>
          </w:tcPr>
          <w:p w14:paraId="66822A7C" w14:textId="77777777" w:rsidR="00194F97" w:rsidRPr="009073B9" w:rsidRDefault="00194F97" w:rsidP="001F2F57"/>
        </w:tc>
        <w:tc>
          <w:tcPr>
            <w:tcW w:w="1644" w:type="dxa"/>
            <w:gridSpan w:val="2"/>
            <w:tcBorders>
              <w:top w:val="single" w:sz="18" w:space="0" w:color="FCF0B2" w:themeColor="accent4"/>
              <w:left w:val="single" w:sz="18" w:space="0" w:color="FCF0B2" w:themeColor="accent4"/>
            </w:tcBorders>
            <w:shd w:val="clear" w:color="auto" w:fill="FFFFFF" w:themeFill="background1"/>
          </w:tcPr>
          <w:p w14:paraId="2AA4CAE4" w14:textId="77777777" w:rsidR="00194F97" w:rsidRPr="009073B9" w:rsidRDefault="00194F97" w:rsidP="001F2F57"/>
        </w:tc>
        <w:tc>
          <w:tcPr>
            <w:tcW w:w="483" w:type="dxa"/>
            <w:gridSpan w:val="4"/>
            <w:vMerge/>
            <w:shd w:val="clear" w:color="auto" w:fill="FCF0B2" w:themeFill="accent4"/>
          </w:tcPr>
          <w:p w14:paraId="0F0844BA" w14:textId="77777777" w:rsidR="00194F97" w:rsidRPr="009073B9" w:rsidRDefault="00194F97" w:rsidP="001F2F57"/>
        </w:tc>
      </w:tr>
      <w:tr w:rsidR="00AF32C0" w:rsidRPr="009073B9" w14:paraId="09CE30D9" w14:textId="77777777" w:rsidTr="001A3136">
        <w:trPr>
          <w:trHeight w:val="432"/>
        </w:trPr>
        <w:tc>
          <w:tcPr>
            <w:tcW w:w="410" w:type="dxa"/>
            <w:vMerge/>
            <w:shd w:val="clear" w:color="auto" w:fill="FCF0B2" w:themeFill="accent4"/>
          </w:tcPr>
          <w:p w14:paraId="253507AB" w14:textId="77777777" w:rsidR="00AF32C0" w:rsidRPr="009073B9" w:rsidRDefault="00AF32C0" w:rsidP="001F2F57"/>
        </w:tc>
        <w:tc>
          <w:tcPr>
            <w:tcW w:w="13507" w:type="dxa"/>
            <w:gridSpan w:val="23"/>
            <w:shd w:val="clear" w:color="auto" w:fill="FCF0B2" w:themeFill="accent4"/>
          </w:tcPr>
          <w:p w14:paraId="7E73E915" w14:textId="77777777" w:rsidR="00AF32C0" w:rsidRPr="009073B9" w:rsidRDefault="00AF32C0" w:rsidP="001F2F57"/>
        </w:tc>
        <w:tc>
          <w:tcPr>
            <w:tcW w:w="483" w:type="dxa"/>
            <w:gridSpan w:val="4"/>
            <w:shd w:val="clear" w:color="auto" w:fill="FCF0B2" w:themeFill="accent4"/>
          </w:tcPr>
          <w:p w14:paraId="3FC1D326" w14:textId="77777777" w:rsidR="00AF32C0" w:rsidRPr="009073B9" w:rsidRDefault="00AF32C0" w:rsidP="001F2F57"/>
        </w:tc>
      </w:tr>
      <w:tr w:rsidR="006C444E" w:rsidRPr="009073B9" w14:paraId="7473373C" w14:textId="77777777" w:rsidTr="006F4BD5">
        <w:trPr>
          <w:trHeight w:val="1512"/>
        </w:trPr>
        <w:tc>
          <w:tcPr>
            <w:tcW w:w="410" w:type="dxa"/>
            <w:vMerge/>
            <w:shd w:val="clear" w:color="auto" w:fill="FCF0B2" w:themeFill="accent4"/>
          </w:tcPr>
          <w:p w14:paraId="4634B8B8" w14:textId="77777777" w:rsidR="00AF32C0" w:rsidRPr="009073B9" w:rsidRDefault="00AF32C0" w:rsidP="001F2F57"/>
        </w:tc>
        <w:tc>
          <w:tcPr>
            <w:tcW w:w="31" w:type="dxa"/>
            <w:shd w:val="clear" w:color="auto" w:fill="FFFFFF" w:themeFill="background1"/>
          </w:tcPr>
          <w:p w14:paraId="6F9F340C" w14:textId="77777777" w:rsidR="00AF32C0" w:rsidRPr="009073B9" w:rsidRDefault="00AF32C0" w:rsidP="001F2F57"/>
        </w:tc>
        <w:tc>
          <w:tcPr>
            <w:tcW w:w="4083" w:type="dxa"/>
            <w:gridSpan w:val="6"/>
            <w:shd w:val="clear" w:color="auto" w:fill="FFFFFF" w:themeFill="background1"/>
          </w:tcPr>
          <w:p w14:paraId="499C9BF5" w14:textId="77777777" w:rsidR="00AF32C0" w:rsidRPr="009073B9" w:rsidRDefault="00000000" w:rsidP="00EE0900">
            <w:pPr>
              <w:pStyle w:val="Orangerewardnote"/>
            </w:pPr>
            <w:sdt>
              <w:sdtPr>
                <w:id w:val="-1110043516"/>
                <w:placeholder>
                  <w:docPart w:val="34CF153296AE452490C444E827917031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>When I reach my goal of</w:t>
                </w:r>
              </w:sdtContent>
            </w:sdt>
            <w:r w:rsidR="00EE0900" w:rsidRPr="009073B9">
              <w:t xml:space="preserve"> </w:t>
            </w:r>
            <w:sdt>
              <w:sdtPr>
                <w:id w:val="1475718294"/>
                <w:placeholder>
                  <w:docPart w:val="467A5E52D8B442BEB6E8E1FAB3FDEF89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>____</w:t>
                </w:r>
              </w:sdtContent>
            </w:sdt>
            <w:r w:rsidR="00EE0900" w:rsidRPr="009073B9">
              <w:t xml:space="preserve"> </w:t>
            </w:r>
            <w:sdt>
              <w:sdtPr>
                <w:id w:val="1184941050"/>
                <w:placeholder>
                  <w:docPart w:val="5FEB93E5A8D54E0C841A6A44CE7BECA9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 xml:space="preserve">stars, </w:t>
                </w:r>
                <w:r w:rsidR="00EE0900" w:rsidRPr="009073B9">
                  <w:br/>
                  <w:t>my reward will be:</w:t>
                </w:r>
              </w:sdtContent>
            </w:sdt>
          </w:p>
        </w:tc>
        <w:tc>
          <w:tcPr>
            <w:tcW w:w="619" w:type="dxa"/>
            <w:tcBorders>
              <w:left w:val="nil"/>
            </w:tcBorders>
            <w:shd w:val="clear" w:color="auto" w:fill="FCF0B2" w:themeFill="accent4"/>
          </w:tcPr>
          <w:p w14:paraId="1817D98D" w14:textId="77777777" w:rsidR="00AF32C0" w:rsidRPr="009073B9" w:rsidRDefault="00AF32C0" w:rsidP="001F2F57">
            <w:pPr>
              <w:jc w:val="center"/>
            </w:pPr>
          </w:p>
        </w:tc>
        <w:tc>
          <w:tcPr>
            <w:tcW w:w="4088" w:type="dxa"/>
            <w:gridSpan w:val="8"/>
            <w:shd w:val="clear" w:color="auto" w:fill="FFFFFF" w:themeFill="background1"/>
          </w:tcPr>
          <w:p w14:paraId="6601BE01" w14:textId="77777777" w:rsidR="00AF32C0" w:rsidRPr="009073B9" w:rsidRDefault="00000000" w:rsidP="00EE0900">
            <w:pPr>
              <w:pStyle w:val="Orangerewardnote"/>
            </w:pPr>
            <w:sdt>
              <w:sdtPr>
                <w:id w:val="1765494451"/>
                <w:placeholder>
                  <w:docPart w:val="C192EEFCE8F9422FAAFC9CA16150377D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 xml:space="preserve">When I reach my goal of </w:t>
                </w:r>
              </w:sdtContent>
            </w:sdt>
            <w:r w:rsidR="00EE0900" w:rsidRPr="009073B9">
              <w:t xml:space="preserve"> </w:t>
            </w:r>
            <w:sdt>
              <w:sdtPr>
                <w:id w:val="1873418283"/>
                <w:placeholder>
                  <w:docPart w:val="7641B2A862794B4498108CB5B6B387EE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>____</w:t>
                </w:r>
              </w:sdtContent>
            </w:sdt>
            <w:r w:rsidR="00EE0900" w:rsidRPr="009073B9">
              <w:t xml:space="preserve"> </w:t>
            </w:r>
            <w:sdt>
              <w:sdtPr>
                <w:id w:val="-2123447055"/>
                <w:placeholder>
                  <w:docPart w:val="EE27837FB0B04D8F8EDA138F8ACA7798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 xml:space="preserve">stars, </w:t>
                </w:r>
                <w:r w:rsidR="00EE0900" w:rsidRPr="009073B9">
                  <w:br/>
                  <w:t>my reward will be:</w:t>
                </w:r>
              </w:sdtContent>
            </w:sdt>
          </w:p>
        </w:tc>
        <w:tc>
          <w:tcPr>
            <w:tcW w:w="619" w:type="dxa"/>
            <w:tcBorders>
              <w:left w:val="nil"/>
            </w:tcBorders>
            <w:shd w:val="clear" w:color="auto" w:fill="FCF0B2" w:themeFill="accent4"/>
          </w:tcPr>
          <w:p w14:paraId="6BE306A6" w14:textId="77777777" w:rsidR="00AF32C0" w:rsidRPr="009073B9" w:rsidRDefault="00AF32C0" w:rsidP="001F2F57">
            <w:pPr>
              <w:jc w:val="center"/>
            </w:pPr>
          </w:p>
        </w:tc>
        <w:tc>
          <w:tcPr>
            <w:tcW w:w="4091" w:type="dxa"/>
            <w:gridSpan w:val="8"/>
            <w:shd w:val="clear" w:color="auto" w:fill="FFFFFF" w:themeFill="background1"/>
          </w:tcPr>
          <w:p w14:paraId="7F8309C8" w14:textId="77777777" w:rsidR="00AF32C0" w:rsidRPr="009073B9" w:rsidRDefault="00000000" w:rsidP="00EE0900">
            <w:pPr>
              <w:pStyle w:val="Orangerewardnote"/>
            </w:pPr>
            <w:sdt>
              <w:sdtPr>
                <w:id w:val="509258765"/>
                <w:placeholder>
                  <w:docPart w:val="A518F08A15C44985A911A6095E9AFBEC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 xml:space="preserve">When I reach my goal of </w:t>
                </w:r>
              </w:sdtContent>
            </w:sdt>
            <w:r w:rsidR="00EE0900" w:rsidRPr="009073B9">
              <w:t xml:space="preserve"> </w:t>
            </w:r>
            <w:sdt>
              <w:sdtPr>
                <w:id w:val="-566335418"/>
                <w:placeholder>
                  <w:docPart w:val="F54162FD941E445EB704676164659960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>____</w:t>
                </w:r>
              </w:sdtContent>
            </w:sdt>
            <w:r w:rsidR="00EE0900" w:rsidRPr="009073B9">
              <w:t xml:space="preserve"> </w:t>
            </w:r>
            <w:sdt>
              <w:sdtPr>
                <w:id w:val="-1825422116"/>
                <w:placeholder>
                  <w:docPart w:val="59D9B2F179BD47C7BB57309399DDF046"/>
                </w:placeholder>
                <w:temporary/>
                <w:showingPlcHdr/>
                <w15:appearance w15:val="hidden"/>
              </w:sdtPr>
              <w:sdtContent>
                <w:r w:rsidR="00EE0900" w:rsidRPr="009073B9">
                  <w:t xml:space="preserve">stars, </w:t>
                </w:r>
                <w:r w:rsidR="00EE0900" w:rsidRPr="009073B9">
                  <w:br/>
                  <w:t>my reward will be:</w:t>
                </w:r>
              </w:sdtContent>
            </w:sdt>
          </w:p>
        </w:tc>
        <w:tc>
          <w:tcPr>
            <w:tcW w:w="241" w:type="dxa"/>
            <w:tcBorders>
              <w:left w:val="nil"/>
            </w:tcBorders>
            <w:shd w:val="clear" w:color="auto" w:fill="FCF0B2" w:themeFill="accent4"/>
          </w:tcPr>
          <w:p w14:paraId="611B4B0B" w14:textId="77777777" w:rsidR="00AF32C0" w:rsidRPr="009073B9" w:rsidRDefault="00AF32C0" w:rsidP="001F2F57"/>
        </w:tc>
        <w:tc>
          <w:tcPr>
            <w:tcW w:w="218" w:type="dxa"/>
            <w:shd w:val="clear" w:color="auto" w:fill="FCF0B2" w:themeFill="accent4"/>
          </w:tcPr>
          <w:p w14:paraId="6F1ADBE8" w14:textId="77777777" w:rsidR="00AF32C0" w:rsidRPr="009073B9" w:rsidRDefault="00AF32C0" w:rsidP="001F2F57"/>
        </w:tc>
      </w:tr>
      <w:tr w:rsidR="00AF32C0" w:rsidRPr="009073B9" w14:paraId="1894521F" w14:textId="77777777" w:rsidTr="006F4BD5">
        <w:trPr>
          <w:trHeight w:val="432"/>
        </w:trPr>
        <w:tc>
          <w:tcPr>
            <w:tcW w:w="410" w:type="dxa"/>
            <w:vMerge/>
            <w:shd w:val="clear" w:color="auto" w:fill="FCF0B2" w:themeFill="accent4"/>
          </w:tcPr>
          <w:p w14:paraId="031ADEA1" w14:textId="77777777" w:rsidR="00AF32C0" w:rsidRPr="009073B9" w:rsidRDefault="00AF32C0" w:rsidP="001F2F57"/>
        </w:tc>
        <w:tc>
          <w:tcPr>
            <w:tcW w:w="13507" w:type="dxa"/>
            <w:gridSpan w:val="23"/>
            <w:shd w:val="clear" w:color="auto" w:fill="FCF0B2" w:themeFill="accent4"/>
          </w:tcPr>
          <w:p w14:paraId="38DB7445" w14:textId="77777777" w:rsidR="00AF32C0" w:rsidRPr="009073B9" w:rsidRDefault="00AF32C0" w:rsidP="001F2F57"/>
        </w:tc>
        <w:tc>
          <w:tcPr>
            <w:tcW w:w="483" w:type="dxa"/>
            <w:gridSpan w:val="4"/>
            <w:shd w:val="clear" w:color="auto" w:fill="FCF0B2" w:themeFill="accent4"/>
          </w:tcPr>
          <w:p w14:paraId="5608543B" w14:textId="77777777" w:rsidR="00AF32C0" w:rsidRPr="009073B9" w:rsidRDefault="00AF32C0" w:rsidP="001F2F57"/>
        </w:tc>
      </w:tr>
    </w:tbl>
    <w:p w14:paraId="0D1F3E51" w14:textId="77777777" w:rsidR="00AF32C0" w:rsidRPr="009073B9" w:rsidRDefault="00AF32C0" w:rsidP="005F3B64">
      <w:pPr>
        <w:pStyle w:val="GraphicAnchor"/>
      </w:pPr>
    </w:p>
    <w:sectPr w:rsidR="00AF32C0" w:rsidRPr="009073B9" w:rsidSect="00C60443">
      <w:pgSz w:w="15840" w:h="12240" w:orient="landscape" w:code="1"/>
      <w:pgMar w:top="576" w:right="720" w:bottom="576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89620" w14:textId="77777777" w:rsidR="00C60443" w:rsidRDefault="00C60443" w:rsidP="0081783A">
      <w:r>
        <w:separator/>
      </w:r>
    </w:p>
  </w:endnote>
  <w:endnote w:type="continuationSeparator" w:id="0">
    <w:p w14:paraId="4B19C186" w14:textId="77777777" w:rsidR="00C60443" w:rsidRDefault="00C60443" w:rsidP="00817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E4545" w14:textId="77777777" w:rsidR="00C60443" w:rsidRDefault="00C60443" w:rsidP="0081783A">
      <w:r>
        <w:separator/>
      </w:r>
    </w:p>
  </w:footnote>
  <w:footnote w:type="continuationSeparator" w:id="0">
    <w:p w14:paraId="1CCC7C87" w14:textId="77777777" w:rsidR="00C60443" w:rsidRDefault="00C60443" w:rsidP="00817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409"/>
    <w:rsid w:val="00001D87"/>
    <w:rsid w:val="00041E39"/>
    <w:rsid w:val="00055C9D"/>
    <w:rsid w:val="00056BE1"/>
    <w:rsid w:val="0006242B"/>
    <w:rsid w:val="00092112"/>
    <w:rsid w:val="000A7048"/>
    <w:rsid w:val="000C10CE"/>
    <w:rsid w:val="000C2095"/>
    <w:rsid w:val="001334D1"/>
    <w:rsid w:val="001526DA"/>
    <w:rsid w:val="001538AD"/>
    <w:rsid w:val="00174044"/>
    <w:rsid w:val="00176D07"/>
    <w:rsid w:val="00194F97"/>
    <w:rsid w:val="001A2C8F"/>
    <w:rsid w:val="001A3136"/>
    <w:rsid w:val="001E1E1F"/>
    <w:rsid w:val="001F3BCC"/>
    <w:rsid w:val="00216FC4"/>
    <w:rsid w:val="0025245F"/>
    <w:rsid w:val="00265BB4"/>
    <w:rsid w:val="00267FB8"/>
    <w:rsid w:val="00275D4B"/>
    <w:rsid w:val="002A6D27"/>
    <w:rsid w:val="0031048B"/>
    <w:rsid w:val="00335878"/>
    <w:rsid w:val="00342342"/>
    <w:rsid w:val="00374DA3"/>
    <w:rsid w:val="00377939"/>
    <w:rsid w:val="00381B5F"/>
    <w:rsid w:val="00382741"/>
    <w:rsid w:val="003D4D38"/>
    <w:rsid w:val="003D69AE"/>
    <w:rsid w:val="003D6BA0"/>
    <w:rsid w:val="003E2B38"/>
    <w:rsid w:val="004373FC"/>
    <w:rsid w:val="00465AF0"/>
    <w:rsid w:val="00534123"/>
    <w:rsid w:val="00567926"/>
    <w:rsid w:val="005B7C66"/>
    <w:rsid w:val="005C0704"/>
    <w:rsid w:val="005F3B64"/>
    <w:rsid w:val="005F4AD4"/>
    <w:rsid w:val="00622DF1"/>
    <w:rsid w:val="006363DD"/>
    <w:rsid w:val="00666FAB"/>
    <w:rsid w:val="006773EB"/>
    <w:rsid w:val="006A3320"/>
    <w:rsid w:val="006C2A1B"/>
    <w:rsid w:val="006C444E"/>
    <w:rsid w:val="006C60E6"/>
    <w:rsid w:val="006D388E"/>
    <w:rsid w:val="006E0852"/>
    <w:rsid w:val="006E53A3"/>
    <w:rsid w:val="006F4BD5"/>
    <w:rsid w:val="00720BA9"/>
    <w:rsid w:val="0073579E"/>
    <w:rsid w:val="00767AF7"/>
    <w:rsid w:val="00775600"/>
    <w:rsid w:val="00777CAB"/>
    <w:rsid w:val="007B64DB"/>
    <w:rsid w:val="0080343E"/>
    <w:rsid w:val="0081783A"/>
    <w:rsid w:val="008600C9"/>
    <w:rsid w:val="00883649"/>
    <w:rsid w:val="008F129C"/>
    <w:rsid w:val="009073B9"/>
    <w:rsid w:val="00957A92"/>
    <w:rsid w:val="00974FBA"/>
    <w:rsid w:val="009775ED"/>
    <w:rsid w:val="009A30B1"/>
    <w:rsid w:val="009A5442"/>
    <w:rsid w:val="009B2E16"/>
    <w:rsid w:val="00A1114D"/>
    <w:rsid w:val="00A1178F"/>
    <w:rsid w:val="00A12A64"/>
    <w:rsid w:val="00A13B4D"/>
    <w:rsid w:val="00A35D2E"/>
    <w:rsid w:val="00A42E80"/>
    <w:rsid w:val="00A450B6"/>
    <w:rsid w:val="00A56C7F"/>
    <w:rsid w:val="00A96C8F"/>
    <w:rsid w:val="00A970E6"/>
    <w:rsid w:val="00AA4506"/>
    <w:rsid w:val="00AC1AC1"/>
    <w:rsid w:val="00AC1C1B"/>
    <w:rsid w:val="00AF32C0"/>
    <w:rsid w:val="00AF3394"/>
    <w:rsid w:val="00B00D44"/>
    <w:rsid w:val="00B33265"/>
    <w:rsid w:val="00B3693A"/>
    <w:rsid w:val="00B824FB"/>
    <w:rsid w:val="00B921D4"/>
    <w:rsid w:val="00B93EF1"/>
    <w:rsid w:val="00BE2BB3"/>
    <w:rsid w:val="00BF5CFD"/>
    <w:rsid w:val="00C46884"/>
    <w:rsid w:val="00C60443"/>
    <w:rsid w:val="00C63F2C"/>
    <w:rsid w:val="00C66B4E"/>
    <w:rsid w:val="00C759EC"/>
    <w:rsid w:val="00C77409"/>
    <w:rsid w:val="00C80B0D"/>
    <w:rsid w:val="00C84EB9"/>
    <w:rsid w:val="00CA622D"/>
    <w:rsid w:val="00CD5447"/>
    <w:rsid w:val="00CF6145"/>
    <w:rsid w:val="00D0083D"/>
    <w:rsid w:val="00D215F1"/>
    <w:rsid w:val="00D33CD8"/>
    <w:rsid w:val="00D5565E"/>
    <w:rsid w:val="00D92A64"/>
    <w:rsid w:val="00D969E1"/>
    <w:rsid w:val="00DA4FD6"/>
    <w:rsid w:val="00DE3F78"/>
    <w:rsid w:val="00E4036D"/>
    <w:rsid w:val="00E51D78"/>
    <w:rsid w:val="00E83FBD"/>
    <w:rsid w:val="00EA226D"/>
    <w:rsid w:val="00EA5FD3"/>
    <w:rsid w:val="00EE0900"/>
    <w:rsid w:val="00EE26D0"/>
    <w:rsid w:val="00EF4EB5"/>
    <w:rsid w:val="00F04A4F"/>
    <w:rsid w:val="00F35342"/>
    <w:rsid w:val="00F72806"/>
    <w:rsid w:val="00F92A94"/>
    <w:rsid w:val="00FB0C37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492E7"/>
  <w15:chartTrackingRefBased/>
  <w15:docId w15:val="{88B72163-A12E-4BFB-A3BD-E630829A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342342"/>
  </w:style>
  <w:style w:type="paragraph" w:styleId="Heading1">
    <w:name w:val="heading 1"/>
    <w:basedOn w:val="Normal"/>
    <w:next w:val="Normal"/>
    <w:link w:val="Heading1Char"/>
    <w:semiHidden/>
    <w:qFormat/>
    <w:rsid w:val="00C46884"/>
    <w:pPr>
      <w:keepNext/>
      <w:keepLines/>
      <w:jc w:val="right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C46884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color w:val="FFFFFF" w:themeColor="background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qFormat/>
    <w:rsid w:val="00C46884"/>
    <w:pPr>
      <w:keepNext/>
      <w:keepLines/>
      <w:ind w:left="113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C46884"/>
    <w:pPr>
      <w:keepNext/>
      <w:keepLines/>
      <w:spacing w:before="120"/>
      <w:jc w:val="center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5"/>
    <w:qFormat/>
    <w:rsid w:val="005F3B64"/>
    <w:rPr>
      <w:sz w:val="1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AA45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884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A4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semiHidden/>
    <w:rsid w:val="00342342"/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342342"/>
    <w:rPr>
      <w:rFonts w:asciiTheme="majorHAnsi" w:eastAsiaTheme="majorEastAsia" w:hAnsiTheme="majorHAnsi" w:cstheme="majorBidi"/>
      <w:b/>
      <w:color w:val="FFFFFF" w:themeColor="background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342342"/>
    <w:rPr>
      <w:rFonts w:eastAsiaTheme="majorEastAsia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342342"/>
    <w:rPr>
      <w:rFonts w:eastAsiaTheme="majorEastAsia" w:cstheme="majorBidi"/>
      <w:b/>
      <w:iC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C4688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81783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83A"/>
  </w:style>
  <w:style w:type="paragraph" w:styleId="Footer">
    <w:name w:val="footer"/>
    <w:basedOn w:val="Normal"/>
    <w:link w:val="FooterChar"/>
    <w:uiPriority w:val="99"/>
    <w:semiHidden/>
    <w:rsid w:val="0081783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83A"/>
  </w:style>
  <w:style w:type="character" w:customStyle="1" w:styleId="TextPink">
    <w:name w:val="Text Pink"/>
    <w:basedOn w:val="DefaultParagraphFont"/>
    <w:uiPriority w:val="1"/>
    <w:semiHidden/>
    <w:qFormat/>
    <w:rsid w:val="0025245F"/>
    <w:rPr>
      <w:color w:val="F2F2F2" w:themeColor="background2"/>
    </w:rPr>
  </w:style>
  <w:style w:type="character" w:customStyle="1" w:styleId="TextPlum">
    <w:name w:val="Text Plum"/>
    <w:basedOn w:val="DefaultParagraphFont"/>
    <w:uiPriority w:val="1"/>
    <w:semiHidden/>
    <w:qFormat/>
    <w:rsid w:val="0025245F"/>
    <w:rPr>
      <w:color w:val="B5B5B5" w:themeColor="background2" w:themeShade="BF"/>
    </w:rPr>
  </w:style>
  <w:style w:type="character" w:customStyle="1" w:styleId="TextBlue">
    <w:name w:val="Text Blue"/>
    <w:basedOn w:val="DefaultParagraphFont"/>
    <w:uiPriority w:val="1"/>
    <w:semiHidden/>
    <w:qFormat/>
    <w:rsid w:val="0025245F"/>
    <w:rPr>
      <w:color w:val="B74108" w:themeColor="accent6" w:themeShade="BF"/>
    </w:rPr>
  </w:style>
  <w:style w:type="character" w:customStyle="1" w:styleId="TextRed">
    <w:name w:val="Text Red"/>
    <w:basedOn w:val="DefaultParagraphFont"/>
    <w:uiPriority w:val="1"/>
    <w:semiHidden/>
    <w:qFormat/>
    <w:rsid w:val="0025245F"/>
    <w:rPr>
      <w:color w:val="581136" w:themeColor="accent1" w:themeShade="BF"/>
    </w:rPr>
  </w:style>
  <w:style w:type="character" w:customStyle="1" w:styleId="TextIndigo">
    <w:name w:val="Text Indigo"/>
    <w:basedOn w:val="DefaultParagraphFont"/>
    <w:uiPriority w:val="1"/>
    <w:semiHidden/>
    <w:qFormat/>
    <w:rsid w:val="0025245F"/>
    <w:rPr>
      <w:color w:val="3F3F3F" w:themeColor="text2"/>
    </w:rPr>
  </w:style>
  <w:style w:type="paragraph" w:customStyle="1" w:styleId="GreenHeading1">
    <w:name w:val="Green Heading 1"/>
    <w:basedOn w:val="BodyText"/>
    <w:next w:val="BodyText"/>
    <w:uiPriority w:val="4"/>
    <w:qFormat/>
    <w:rsid w:val="00FB0C37"/>
    <w:pPr>
      <w:spacing w:line="216" w:lineRule="auto"/>
    </w:pPr>
    <w:rPr>
      <w:rFonts w:asciiTheme="majorHAnsi" w:eastAsiaTheme="majorEastAsia" w:hAnsiTheme="majorHAnsi" w:cstheme="majorBidi"/>
      <w:b/>
      <w:color w:val="49711E" w:themeColor="accent3" w:themeShade="80"/>
      <w:sz w:val="56"/>
      <w:szCs w:val="32"/>
    </w:rPr>
  </w:style>
  <w:style w:type="paragraph" w:customStyle="1" w:styleId="GreenHeading2">
    <w:name w:val="Green Heading 2"/>
    <w:basedOn w:val="Heading2"/>
    <w:uiPriority w:val="4"/>
    <w:qFormat/>
    <w:rsid w:val="005F3B64"/>
    <w:pPr>
      <w:tabs>
        <w:tab w:val="left" w:pos="144"/>
      </w:tabs>
      <w:ind w:left="144"/>
      <w:jc w:val="left"/>
    </w:pPr>
    <w:rPr>
      <w:color w:val="49711E" w:themeColor="accent3" w:themeShade="80"/>
      <w:sz w:val="24"/>
      <w:szCs w:val="24"/>
    </w:rPr>
  </w:style>
  <w:style w:type="paragraph" w:customStyle="1" w:styleId="GreenColumnHeadings">
    <w:name w:val="Green Column Headings"/>
    <w:basedOn w:val="Normal"/>
    <w:uiPriority w:val="4"/>
    <w:qFormat/>
    <w:rsid w:val="005F3B64"/>
    <w:pPr>
      <w:jc w:val="center"/>
    </w:pPr>
    <w:rPr>
      <w:rFonts w:asciiTheme="majorHAnsi" w:hAnsiTheme="majorHAnsi"/>
      <w:b/>
      <w:bCs/>
      <w:color w:val="49711E" w:themeColor="accent3" w:themeShade="80"/>
    </w:rPr>
  </w:style>
  <w:style w:type="paragraph" w:customStyle="1" w:styleId="MagentaHeading1">
    <w:name w:val="Magenta Heading 1"/>
    <w:basedOn w:val="Normal"/>
    <w:uiPriority w:val="4"/>
    <w:qFormat/>
    <w:rsid w:val="001A3136"/>
    <w:pPr>
      <w:ind w:left="446"/>
    </w:pPr>
    <w:rPr>
      <w:rFonts w:asciiTheme="majorHAnsi" w:hAnsiTheme="majorHAnsi"/>
      <w:b/>
      <w:bCs/>
      <w:color w:val="761749" w:themeColor="accent1"/>
      <w:sz w:val="56"/>
      <w:szCs w:val="56"/>
    </w:rPr>
  </w:style>
  <w:style w:type="paragraph" w:customStyle="1" w:styleId="MagentaColumnHeadings">
    <w:name w:val="Magenta Column Headings"/>
    <w:basedOn w:val="Normal"/>
    <w:uiPriority w:val="4"/>
    <w:qFormat/>
    <w:rsid w:val="005F3B64"/>
    <w:pPr>
      <w:spacing w:before="40"/>
      <w:jc w:val="center"/>
    </w:pPr>
    <w:rPr>
      <w:rFonts w:asciiTheme="majorHAnsi" w:hAnsiTheme="majorHAnsi"/>
      <w:b/>
      <w:bCs/>
      <w:color w:val="761749" w:themeColor="accent1"/>
    </w:rPr>
  </w:style>
  <w:style w:type="paragraph" w:customStyle="1" w:styleId="MagentaHeading2">
    <w:name w:val="Magenta Heading 2"/>
    <w:basedOn w:val="Heading2"/>
    <w:uiPriority w:val="4"/>
    <w:qFormat/>
    <w:rsid w:val="005F3B64"/>
    <w:pPr>
      <w:ind w:left="144"/>
      <w:jc w:val="left"/>
    </w:pPr>
    <w:rPr>
      <w:color w:val="761749" w:themeColor="accent1"/>
      <w:sz w:val="24"/>
      <w:szCs w:val="24"/>
    </w:rPr>
  </w:style>
  <w:style w:type="paragraph" w:customStyle="1" w:styleId="OrangeHeading1">
    <w:name w:val="Orange Heading 1"/>
    <w:basedOn w:val="Normal"/>
    <w:uiPriority w:val="4"/>
    <w:qFormat/>
    <w:rsid w:val="001A3136"/>
    <w:rPr>
      <w:rFonts w:asciiTheme="majorHAnsi" w:hAnsiTheme="majorHAnsi"/>
      <w:b/>
      <w:bCs/>
      <w:color w:val="F4590C"/>
      <w:sz w:val="56"/>
      <w:szCs w:val="56"/>
    </w:rPr>
  </w:style>
  <w:style w:type="paragraph" w:customStyle="1" w:styleId="OrangeHeading2">
    <w:name w:val="Orange Heading 2"/>
    <w:basedOn w:val="Heading2"/>
    <w:uiPriority w:val="4"/>
    <w:qFormat/>
    <w:rsid w:val="005F3B64"/>
    <w:pPr>
      <w:ind w:left="144"/>
      <w:jc w:val="left"/>
    </w:pPr>
    <w:rPr>
      <w:color w:val="F76909"/>
      <w:sz w:val="24"/>
      <w:szCs w:val="24"/>
    </w:rPr>
  </w:style>
  <w:style w:type="paragraph" w:customStyle="1" w:styleId="OrangeColumnHeadings">
    <w:name w:val="Orange Column Headings"/>
    <w:basedOn w:val="Normal"/>
    <w:uiPriority w:val="4"/>
    <w:qFormat/>
    <w:rsid w:val="005F3B64"/>
    <w:pPr>
      <w:jc w:val="center"/>
    </w:pPr>
    <w:rPr>
      <w:rFonts w:asciiTheme="majorHAnsi" w:hAnsiTheme="majorHAnsi"/>
      <w:b/>
      <w:bCs/>
      <w:color w:val="F4590C"/>
    </w:rPr>
  </w:style>
  <w:style w:type="paragraph" w:customStyle="1" w:styleId="Greenrewardnote">
    <w:name w:val="Green reward note"/>
    <w:basedOn w:val="Normal"/>
    <w:uiPriority w:val="4"/>
    <w:qFormat/>
    <w:rsid w:val="00EE0900"/>
    <w:pPr>
      <w:spacing w:before="120"/>
      <w:ind w:left="144"/>
    </w:pPr>
    <w:rPr>
      <w:rFonts w:asciiTheme="majorHAnsi" w:hAnsiTheme="majorHAnsi"/>
      <w:color w:val="49711E" w:themeColor="accent3" w:themeShade="80"/>
      <w:sz w:val="20"/>
      <w:szCs w:val="22"/>
    </w:rPr>
  </w:style>
  <w:style w:type="paragraph" w:customStyle="1" w:styleId="Magentarewardnote">
    <w:name w:val="Magenta reward note"/>
    <w:basedOn w:val="Normal"/>
    <w:uiPriority w:val="4"/>
    <w:qFormat/>
    <w:rsid w:val="00EE0900"/>
    <w:pPr>
      <w:spacing w:before="120"/>
      <w:ind w:left="144"/>
    </w:pPr>
    <w:rPr>
      <w:rFonts w:asciiTheme="majorHAnsi" w:hAnsiTheme="majorHAnsi"/>
      <w:color w:val="761749" w:themeColor="accent1"/>
      <w:sz w:val="20"/>
      <w:szCs w:val="22"/>
    </w:rPr>
  </w:style>
  <w:style w:type="paragraph" w:customStyle="1" w:styleId="Orangerewardnote">
    <w:name w:val="Orange reward note"/>
    <w:basedOn w:val="Normal"/>
    <w:uiPriority w:val="4"/>
    <w:qFormat/>
    <w:rsid w:val="00EE0900"/>
    <w:pPr>
      <w:spacing w:before="120"/>
      <w:ind w:left="144"/>
    </w:pPr>
    <w:rPr>
      <w:rFonts w:asciiTheme="majorHAnsi" w:hAnsiTheme="majorHAnsi"/>
      <w:color w:val="F76909"/>
      <w:sz w:val="20"/>
      <w:szCs w:val="22"/>
    </w:rPr>
  </w:style>
  <w:style w:type="paragraph" w:styleId="BodyText">
    <w:name w:val="Body Text"/>
    <w:basedOn w:val="Normal"/>
    <w:link w:val="BodyTextChar"/>
    <w:uiPriority w:val="99"/>
    <w:semiHidden/>
    <w:rsid w:val="00FB0C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0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%20Wortmann\AppData\Roaming\Microsoft\Templates\Monday%20to%20Friday%20reward%20cha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5563BC464C4B439B0D9BD98A998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073F9-E79C-4C83-90B0-3D7FC2201511}"/>
      </w:docPartPr>
      <w:docPartBody>
        <w:p w:rsidR="00000000" w:rsidRDefault="00000000">
          <w:pPr>
            <w:pStyle w:val="075563BC464C4B439B0D9BD98A998593"/>
          </w:pPr>
          <w:r w:rsidRPr="003D6BA0">
            <w:t>My reward chart</w:t>
          </w:r>
        </w:p>
      </w:docPartBody>
    </w:docPart>
    <w:docPart>
      <w:docPartPr>
        <w:name w:val="C2506E368F264AA69C0CDBD7149A7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115FD-1A79-4ABD-978E-97B816ABCAA1}"/>
      </w:docPartPr>
      <w:docPartBody>
        <w:p w:rsidR="00000000" w:rsidRDefault="00000000">
          <w:pPr>
            <w:pStyle w:val="C2506E368F264AA69C0CDBD7149A71D9"/>
          </w:pPr>
          <w:r w:rsidRPr="009073B9">
            <w:t>Sun</w:t>
          </w:r>
        </w:p>
      </w:docPartBody>
    </w:docPart>
    <w:docPart>
      <w:docPartPr>
        <w:name w:val="38CB759AA70941F09032D97F6EECA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AA903-7766-4EEA-AE6F-6C7FA4A55610}"/>
      </w:docPartPr>
      <w:docPartBody>
        <w:p w:rsidR="00000000" w:rsidRDefault="00000000">
          <w:pPr>
            <w:pStyle w:val="38CB759AA70941F09032D97F6EECA5AD"/>
          </w:pPr>
          <w:r w:rsidRPr="009073B9">
            <w:t>Mon</w:t>
          </w:r>
        </w:p>
      </w:docPartBody>
    </w:docPart>
    <w:docPart>
      <w:docPartPr>
        <w:name w:val="9EBE52FE11E24DFCBBF53B20940E5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1F964-EB68-4C90-924D-118F1271B6BB}"/>
      </w:docPartPr>
      <w:docPartBody>
        <w:p w:rsidR="00000000" w:rsidRDefault="00000000">
          <w:pPr>
            <w:pStyle w:val="9EBE52FE11E24DFCBBF53B20940E521C"/>
          </w:pPr>
          <w:r w:rsidRPr="009073B9">
            <w:t>Tue</w:t>
          </w:r>
        </w:p>
      </w:docPartBody>
    </w:docPart>
    <w:docPart>
      <w:docPartPr>
        <w:name w:val="AF723E4BD2894188A886F460606AB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A74C5-0EC6-4899-A25B-57114622B186}"/>
      </w:docPartPr>
      <w:docPartBody>
        <w:p w:rsidR="00000000" w:rsidRDefault="00000000">
          <w:pPr>
            <w:pStyle w:val="AF723E4BD2894188A886F460606AB4AC"/>
          </w:pPr>
          <w:r w:rsidRPr="009073B9">
            <w:t>Wed</w:t>
          </w:r>
        </w:p>
      </w:docPartBody>
    </w:docPart>
    <w:docPart>
      <w:docPartPr>
        <w:name w:val="BB9B1D72F5A841D8807BD2C316E76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1AA1F-259E-4CA7-8C08-11B39EB47703}"/>
      </w:docPartPr>
      <w:docPartBody>
        <w:p w:rsidR="00000000" w:rsidRDefault="00000000">
          <w:pPr>
            <w:pStyle w:val="BB9B1D72F5A841D8807BD2C316E764BC"/>
          </w:pPr>
          <w:r w:rsidRPr="009073B9">
            <w:t>Thu</w:t>
          </w:r>
        </w:p>
      </w:docPartBody>
    </w:docPart>
    <w:docPart>
      <w:docPartPr>
        <w:name w:val="D8E6520539934B1B8B7475F59956D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308C8-15AB-4AA1-BC43-0E12F4A2B763}"/>
      </w:docPartPr>
      <w:docPartBody>
        <w:p w:rsidR="00000000" w:rsidRDefault="00000000">
          <w:pPr>
            <w:pStyle w:val="D8E6520539934B1B8B7475F59956D4AC"/>
          </w:pPr>
          <w:r w:rsidRPr="009073B9">
            <w:t>Fri</w:t>
          </w:r>
        </w:p>
      </w:docPartBody>
    </w:docPart>
    <w:docPart>
      <w:docPartPr>
        <w:name w:val="9B337AF8155C470D921B3D577F5AE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8384A-1654-439A-B4C2-E642C95C558D}"/>
      </w:docPartPr>
      <w:docPartBody>
        <w:p w:rsidR="00000000" w:rsidRDefault="00000000">
          <w:pPr>
            <w:pStyle w:val="9B337AF8155C470D921B3D577F5AEFDE"/>
          </w:pPr>
          <w:r w:rsidRPr="009073B9">
            <w:t>Sat</w:t>
          </w:r>
        </w:p>
      </w:docPartBody>
    </w:docPart>
    <w:docPart>
      <w:docPartPr>
        <w:name w:val="2F377D1EBE35440694DBE9AF349EE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EA413-76F6-4D80-BC77-FF6195811845}"/>
      </w:docPartPr>
      <w:docPartBody>
        <w:p w:rsidR="00000000" w:rsidRDefault="00000000">
          <w:pPr>
            <w:pStyle w:val="2F377D1EBE35440694DBE9AF349EE736"/>
          </w:pPr>
          <w:r w:rsidRPr="009073B9">
            <w:t>Make bed</w:t>
          </w:r>
        </w:p>
      </w:docPartBody>
    </w:docPart>
    <w:docPart>
      <w:docPartPr>
        <w:name w:val="2D71DB7265614B119D460690DD0B0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02062-1875-4496-B4F6-27886236E4EC}"/>
      </w:docPartPr>
      <w:docPartBody>
        <w:p w:rsidR="00000000" w:rsidRDefault="00000000">
          <w:pPr>
            <w:pStyle w:val="2D71DB7265614B119D460690DD0B05E7"/>
          </w:pPr>
          <w:r w:rsidRPr="009073B9">
            <w:t>Pick up toys</w:t>
          </w:r>
        </w:p>
      </w:docPartBody>
    </w:docPart>
    <w:docPart>
      <w:docPartPr>
        <w:name w:val="55BF4854D51446948E32828D5646D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DAF03-0A8A-4E75-BDA4-84BD536A0DE7}"/>
      </w:docPartPr>
      <w:docPartBody>
        <w:p w:rsidR="00000000" w:rsidRDefault="00000000">
          <w:pPr>
            <w:pStyle w:val="55BF4854D51446948E32828D5646D0DD"/>
          </w:pPr>
          <w:r w:rsidRPr="003D6BA0">
            <w:t>Clean room</w:t>
          </w:r>
        </w:p>
      </w:docPartBody>
    </w:docPart>
    <w:docPart>
      <w:docPartPr>
        <w:name w:val="28AF133F5B58406EBEC2D4AC4E3BE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73A96-4CF0-460A-B92C-5A444C82DE5F}"/>
      </w:docPartPr>
      <w:docPartBody>
        <w:p w:rsidR="00000000" w:rsidRDefault="00000000">
          <w:pPr>
            <w:pStyle w:val="28AF133F5B58406EBEC2D4AC4E3BE70B"/>
          </w:pPr>
          <w:r w:rsidRPr="009073B9">
            <w:t>Feed pet</w:t>
          </w:r>
        </w:p>
      </w:docPartBody>
    </w:docPart>
    <w:docPart>
      <w:docPartPr>
        <w:name w:val="1B9542DF61BD4AEB94AFDE40278DB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93160-21C8-476A-AA6C-3231DF75566C}"/>
      </w:docPartPr>
      <w:docPartBody>
        <w:p w:rsidR="00000000" w:rsidRDefault="00000000">
          <w:pPr>
            <w:pStyle w:val="1B9542DF61BD4AEB94AFDE40278DB9C7"/>
          </w:pPr>
          <w:r w:rsidRPr="009073B9">
            <w:t xml:space="preserve">When I reach my goal of </w:t>
          </w:r>
        </w:p>
      </w:docPartBody>
    </w:docPart>
    <w:docPart>
      <w:docPartPr>
        <w:name w:val="149C8FFAD435485EAB1641374BD3E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33FE7-8B7C-4D82-B2A9-B8C3DC0838BB}"/>
      </w:docPartPr>
      <w:docPartBody>
        <w:p w:rsidR="00000000" w:rsidRDefault="00000000">
          <w:pPr>
            <w:pStyle w:val="149C8FFAD435485EAB1641374BD3E733"/>
          </w:pPr>
          <w:r w:rsidRPr="009073B9">
            <w:t xml:space="preserve">stars, </w:t>
          </w:r>
          <w:r w:rsidRPr="009073B9">
            <w:br/>
            <w:t>my reward will be:</w:t>
          </w:r>
        </w:p>
      </w:docPartBody>
    </w:docPart>
    <w:docPart>
      <w:docPartPr>
        <w:name w:val="E46B889FF34A481FADBF73CB9DCA7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0D9C1-4506-43D2-9BE4-93DED4143F42}"/>
      </w:docPartPr>
      <w:docPartBody>
        <w:p w:rsidR="00000000" w:rsidRDefault="00000000">
          <w:pPr>
            <w:pStyle w:val="E46B889FF34A481FADBF73CB9DCA7C89"/>
          </w:pPr>
          <w:r w:rsidRPr="009073B9">
            <w:t xml:space="preserve">When I reach my goal of </w:t>
          </w:r>
        </w:p>
      </w:docPartBody>
    </w:docPart>
    <w:docPart>
      <w:docPartPr>
        <w:name w:val="C8437E3D54B54902A79FD9ED3B92C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BC65E-040F-4C62-9C6D-E306218DE491}"/>
      </w:docPartPr>
      <w:docPartBody>
        <w:p w:rsidR="00000000" w:rsidRDefault="00000000">
          <w:pPr>
            <w:pStyle w:val="C8437E3D54B54902A79FD9ED3B92C3C5"/>
          </w:pPr>
          <w:r w:rsidRPr="009073B9">
            <w:t xml:space="preserve">stars, </w:t>
          </w:r>
          <w:r w:rsidRPr="009073B9">
            <w:br/>
            <w:t>my reward will be:</w:t>
          </w:r>
        </w:p>
      </w:docPartBody>
    </w:docPart>
    <w:docPart>
      <w:docPartPr>
        <w:name w:val="90897ACA06E84FF19BA77612A0E54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E38FB-49D7-4297-8BAF-3D2C14AB234D}"/>
      </w:docPartPr>
      <w:docPartBody>
        <w:p w:rsidR="00000000" w:rsidRDefault="00000000">
          <w:pPr>
            <w:pStyle w:val="90897ACA06E84FF19BA77612A0E54464"/>
          </w:pPr>
          <w:r w:rsidRPr="009073B9">
            <w:t>When I reach my goal of</w:t>
          </w:r>
        </w:p>
      </w:docPartBody>
    </w:docPart>
    <w:docPart>
      <w:docPartPr>
        <w:name w:val="CF01F522AE3242B8BC223A8A6675D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7A0AA-A7F2-4245-8E35-3DFEC4CCC0C9}"/>
      </w:docPartPr>
      <w:docPartBody>
        <w:p w:rsidR="00000000" w:rsidRDefault="00000000">
          <w:pPr>
            <w:pStyle w:val="CF01F522AE3242B8BC223A8A6675DDE9"/>
          </w:pPr>
          <w:r w:rsidRPr="009073B9">
            <w:t xml:space="preserve">stars, </w:t>
          </w:r>
          <w:r w:rsidRPr="009073B9">
            <w:br/>
            <w:t>my reward will be:</w:t>
          </w:r>
        </w:p>
      </w:docPartBody>
    </w:docPart>
    <w:docPart>
      <w:docPartPr>
        <w:name w:val="103D80D3BB3F47109473FE8EA3331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2CD76-EC65-41C4-8A87-071D161990DD}"/>
      </w:docPartPr>
      <w:docPartBody>
        <w:p w:rsidR="00000000" w:rsidRDefault="00000000">
          <w:pPr>
            <w:pStyle w:val="103D80D3BB3F47109473FE8EA33313B5"/>
          </w:pPr>
          <w:r w:rsidRPr="003D6BA0">
            <w:t xml:space="preserve">My reward </w:t>
          </w:r>
          <w:r w:rsidRPr="003D6BA0">
            <w:t>chart</w:t>
          </w:r>
        </w:p>
      </w:docPartBody>
    </w:docPart>
    <w:docPart>
      <w:docPartPr>
        <w:name w:val="558DE8AC085540E5956C64DB43E9B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C584-7EE0-466C-9968-8695DFCF10F7}"/>
      </w:docPartPr>
      <w:docPartBody>
        <w:p w:rsidR="00000000" w:rsidRDefault="00000000">
          <w:pPr>
            <w:pStyle w:val="558DE8AC085540E5956C64DB43E9B79D"/>
          </w:pPr>
          <w:r w:rsidRPr="009073B9">
            <w:t>Sun</w:t>
          </w:r>
        </w:p>
      </w:docPartBody>
    </w:docPart>
    <w:docPart>
      <w:docPartPr>
        <w:name w:val="25C576DD4EB7430DBC19F136F1D74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8BF11-AFB8-4F65-A5F6-7FB059BEE1B0}"/>
      </w:docPartPr>
      <w:docPartBody>
        <w:p w:rsidR="00000000" w:rsidRDefault="00000000">
          <w:pPr>
            <w:pStyle w:val="25C576DD4EB7430DBC19F136F1D74F26"/>
          </w:pPr>
          <w:r w:rsidRPr="009073B9">
            <w:t>Mon</w:t>
          </w:r>
        </w:p>
      </w:docPartBody>
    </w:docPart>
    <w:docPart>
      <w:docPartPr>
        <w:name w:val="35D7E03768AB4753B95AF9B610B35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088A3-D0EA-4193-832F-E13EB578050A}"/>
      </w:docPartPr>
      <w:docPartBody>
        <w:p w:rsidR="00000000" w:rsidRDefault="00000000">
          <w:pPr>
            <w:pStyle w:val="35D7E03768AB4753B95AF9B610B35DDE"/>
          </w:pPr>
          <w:r w:rsidRPr="009073B9">
            <w:t>Tue</w:t>
          </w:r>
        </w:p>
      </w:docPartBody>
    </w:docPart>
    <w:docPart>
      <w:docPartPr>
        <w:name w:val="49293F3F2CA24AA7B4C7A2A359524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572FF-BD86-46FE-A524-9A2127D2E796}"/>
      </w:docPartPr>
      <w:docPartBody>
        <w:p w:rsidR="00000000" w:rsidRDefault="00000000">
          <w:pPr>
            <w:pStyle w:val="49293F3F2CA24AA7B4C7A2A3595248FB"/>
          </w:pPr>
          <w:r w:rsidRPr="009073B9">
            <w:t>Wed</w:t>
          </w:r>
        </w:p>
      </w:docPartBody>
    </w:docPart>
    <w:docPart>
      <w:docPartPr>
        <w:name w:val="E882BBAFA7394C219B6CF5D87683B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56814-1AEE-4149-9396-FF562EB37220}"/>
      </w:docPartPr>
      <w:docPartBody>
        <w:p w:rsidR="00000000" w:rsidRDefault="00000000">
          <w:pPr>
            <w:pStyle w:val="E882BBAFA7394C219B6CF5D87683BBA2"/>
          </w:pPr>
          <w:r w:rsidRPr="009073B9">
            <w:t>Thu</w:t>
          </w:r>
        </w:p>
      </w:docPartBody>
    </w:docPart>
    <w:docPart>
      <w:docPartPr>
        <w:name w:val="99927C07904146798EF4C7FA31B18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95E8E-58E9-44F4-8FA2-222A9ABCFB45}"/>
      </w:docPartPr>
      <w:docPartBody>
        <w:p w:rsidR="00000000" w:rsidRDefault="00000000">
          <w:pPr>
            <w:pStyle w:val="99927C07904146798EF4C7FA31B1862B"/>
          </w:pPr>
          <w:r w:rsidRPr="009073B9">
            <w:t>Fri</w:t>
          </w:r>
        </w:p>
      </w:docPartBody>
    </w:docPart>
    <w:docPart>
      <w:docPartPr>
        <w:name w:val="5958DE48572C41A78463F2924F1F7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F01DB-F4C8-4582-9599-EA54EFA5FDFA}"/>
      </w:docPartPr>
      <w:docPartBody>
        <w:p w:rsidR="00000000" w:rsidRDefault="00000000">
          <w:pPr>
            <w:pStyle w:val="5958DE48572C41A78463F2924F1F716A"/>
          </w:pPr>
          <w:r w:rsidRPr="009073B9">
            <w:t>Sat</w:t>
          </w:r>
        </w:p>
      </w:docPartBody>
    </w:docPart>
    <w:docPart>
      <w:docPartPr>
        <w:name w:val="BE9E8E3627E44460B4419AA1A9720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0E2B2-6025-43F4-BC9A-D99A8DB0FDE6}"/>
      </w:docPartPr>
      <w:docPartBody>
        <w:p w:rsidR="00000000" w:rsidRDefault="00000000">
          <w:pPr>
            <w:pStyle w:val="BE9E8E3627E44460B4419AA1A9720D0E"/>
          </w:pPr>
          <w:r w:rsidRPr="009073B9">
            <w:t>Make bed</w:t>
          </w:r>
        </w:p>
      </w:docPartBody>
    </w:docPart>
    <w:docPart>
      <w:docPartPr>
        <w:name w:val="028BC2CDF78542D79588E2D7FEC8D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A8D14-8C2E-4553-A4E6-2D123D285BD7}"/>
      </w:docPartPr>
      <w:docPartBody>
        <w:p w:rsidR="00000000" w:rsidRDefault="00000000">
          <w:pPr>
            <w:pStyle w:val="028BC2CDF78542D79588E2D7FEC8D70B"/>
          </w:pPr>
          <w:r w:rsidRPr="009073B9">
            <w:t>Pick up toys</w:t>
          </w:r>
        </w:p>
      </w:docPartBody>
    </w:docPart>
    <w:docPart>
      <w:docPartPr>
        <w:name w:val="88C6BB9415244A12A6088D11C5486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A7E7C-B01E-4A58-837D-7EF975BFF5D7}"/>
      </w:docPartPr>
      <w:docPartBody>
        <w:p w:rsidR="00000000" w:rsidRDefault="00000000">
          <w:pPr>
            <w:pStyle w:val="88C6BB9415244A12A6088D11C5486FCA"/>
          </w:pPr>
          <w:r w:rsidRPr="003D6BA0">
            <w:t>Clean room</w:t>
          </w:r>
        </w:p>
      </w:docPartBody>
    </w:docPart>
    <w:docPart>
      <w:docPartPr>
        <w:name w:val="81BC86EF564845B08604DA9A2ED08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EF9CC-CA35-4F48-A2D1-2D555E36AE30}"/>
      </w:docPartPr>
      <w:docPartBody>
        <w:p w:rsidR="00000000" w:rsidRDefault="00000000">
          <w:pPr>
            <w:pStyle w:val="81BC86EF564845B08604DA9A2ED08EA0"/>
          </w:pPr>
          <w:r w:rsidRPr="009073B9">
            <w:t>Feed pet</w:t>
          </w:r>
        </w:p>
      </w:docPartBody>
    </w:docPart>
    <w:docPart>
      <w:docPartPr>
        <w:name w:val="71FFE819F90C44039CA5FB080F208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88E7F-4C7C-4AF1-8120-A60E464DE123}"/>
      </w:docPartPr>
      <w:docPartBody>
        <w:p w:rsidR="00000000" w:rsidRDefault="00000000">
          <w:pPr>
            <w:pStyle w:val="71FFE819F90C44039CA5FB080F2081A5"/>
          </w:pPr>
          <w:r w:rsidRPr="009073B9">
            <w:t xml:space="preserve">When I reach my goal of </w:t>
          </w:r>
        </w:p>
      </w:docPartBody>
    </w:docPart>
    <w:docPart>
      <w:docPartPr>
        <w:name w:val="82BA6EC67E08463BA294AD9276CD6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39B9D-A568-4CA0-B0EE-FEBAA29DEC1B}"/>
      </w:docPartPr>
      <w:docPartBody>
        <w:p w:rsidR="00000000" w:rsidRDefault="00000000">
          <w:pPr>
            <w:pStyle w:val="82BA6EC67E08463BA294AD9276CD68E3"/>
          </w:pPr>
          <w:r w:rsidRPr="009073B9">
            <w:t xml:space="preserve">stars, </w:t>
          </w:r>
          <w:r w:rsidRPr="009073B9">
            <w:br/>
            <w:t>my reward will be:</w:t>
          </w:r>
        </w:p>
      </w:docPartBody>
    </w:docPart>
    <w:docPart>
      <w:docPartPr>
        <w:name w:val="6C03D36429B542088C78361BBFDFE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E34A5-745D-4A62-AB7A-99D061B60D46}"/>
      </w:docPartPr>
      <w:docPartBody>
        <w:p w:rsidR="00000000" w:rsidRDefault="00000000">
          <w:pPr>
            <w:pStyle w:val="6C03D36429B542088C78361BBFDFE2CD"/>
          </w:pPr>
          <w:r w:rsidRPr="009073B9">
            <w:t xml:space="preserve">When I reach my goal of </w:t>
          </w:r>
        </w:p>
      </w:docPartBody>
    </w:docPart>
    <w:docPart>
      <w:docPartPr>
        <w:name w:val="BDB4A954E8B94996A281E0882636D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95F8F-B559-4C11-A412-95CE219FC4C0}"/>
      </w:docPartPr>
      <w:docPartBody>
        <w:p w:rsidR="00000000" w:rsidRDefault="00000000">
          <w:pPr>
            <w:pStyle w:val="BDB4A954E8B94996A281E0882636D438"/>
          </w:pPr>
          <w:r w:rsidRPr="009073B9">
            <w:t xml:space="preserve">stars, </w:t>
          </w:r>
          <w:r w:rsidRPr="009073B9">
            <w:br/>
            <w:t>my reward will be:</w:t>
          </w:r>
        </w:p>
      </w:docPartBody>
    </w:docPart>
    <w:docPart>
      <w:docPartPr>
        <w:name w:val="CCCDB5731825444A963BE0A426FCA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56BD2-8E60-4AA7-8646-BEF69955135F}"/>
      </w:docPartPr>
      <w:docPartBody>
        <w:p w:rsidR="00000000" w:rsidRDefault="00000000">
          <w:pPr>
            <w:pStyle w:val="CCCDB5731825444A963BE0A426FCAE93"/>
          </w:pPr>
          <w:r w:rsidRPr="009073B9">
            <w:t>When I reach my goal of</w:t>
          </w:r>
        </w:p>
      </w:docPartBody>
    </w:docPart>
    <w:docPart>
      <w:docPartPr>
        <w:name w:val="768673AD95A04838B306307033841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A9F72-3857-4147-8A7E-AFB3BAD6A949}"/>
      </w:docPartPr>
      <w:docPartBody>
        <w:p w:rsidR="00000000" w:rsidRDefault="00000000">
          <w:pPr>
            <w:pStyle w:val="768673AD95A04838B306307033841CD1"/>
          </w:pPr>
          <w:r w:rsidRPr="009073B9">
            <w:t xml:space="preserve">stars, </w:t>
          </w:r>
          <w:r w:rsidRPr="009073B9">
            <w:br/>
            <w:t>my reward will be:</w:t>
          </w:r>
        </w:p>
      </w:docPartBody>
    </w:docPart>
    <w:docPart>
      <w:docPartPr>
        <w:name w:val="9EA4A37AB98F4DDB89E0B52A86B37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A80D3-898B-462C-86A7-A157B03CB70C}"/>
      </w:docPartPr>
      <w:docPartBody>
        <w:p w:rsidR="00000000" w:rsidRDefault="00000000">
          <w:pPr>
            <w:pStyle w:val="9EA4A37AB98F4DDB89E0B52A86B3721B"/>
          </w:pPr>
          <w:r w:rsidRPr="003D6BA0">
            <w:t>My reward chart</w:t>
          </w:r>
        </w:p>
      </w:docPartBody>
    </w:docPart>
    <w:docPart>
      <w:docPartPr>
        <w:name w:val="8590543C3E2D41F0A5A0E5C7E4E2C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1B923-EA9F-4538-8C7B-8830F151260D}"/>
      </w:docPartPr>
      <w:docPartBody>
        <w:p w:rsidR="00000000" w:rsidRDefault="00000000">
          <w:pPr>
            <w:pStyle w:val="8590543C3E2D41F0A5A0E5C7E4E2C9D9"/>
          </w:pPr>
          <w:r w:rsidRPr="009073B9">
            <w:t>Sun</w:t>
          </w:r>
        </w:p>
      </w:docPartBody>
    </w:docPart>
    <w:docPart>
      <w:docPartPr>
        <w:name w:val="D5FE09728CC4425990B4BB04C4CF8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16566-8802-425C-A6BE-3B0C0C002244}"/>
      </w:docPartPr>
      <w:docPartBody>
        <w:p w:rsidR="00000000" w:rsidRDefault="00000000">
          <w:pPr>
            <w:pStyle w:val="D5FE09728CC4425990B4BB04C4CF8845"/>
          </w:pPr>
          <w:r w:rsidRPr="009073B9">
            <w:t>Mon</w:t>
          </w:r>
        </w:p>
      </w:docPartBody>
    </w:docPart>
    <w:docPart>
      <w:docPartPr>
        <w:name w:val="0C2AB26FF9B74AAF86B07F918C3A5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ADAD1-6129-46D7-8267-CB158CB51C98}"/>
      </w:docPartPr>
      <w:docPartBody>
        <w:p w:rsidR="00000000" w:rsidRDefault="00000000">
          <w:pPr>
            <w:pStyle w:val="0C2AB26FF9B74AAF86B07F918C3A5CD5"/>
          </w:pPr>
          <w:r w:rsidRPr="009073B9">
            <w:t>Tue</w:t>
          </w:r>
        </w:p>
      </w:docPartBody>
    </w:docPart>
    <w:docPart>
      <w:docPartPr>
        <w:name w:val="EC9F54AFE81A424C9862DA22D59C8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57220-91BE-4E9B-BC5E-C58C20CF1FA6}"/>
      </w:docPartPr>
      <w:docPartBody>
        <w:p w:rsidR="00000000" w:rsidRDefault="00000000">
          <w:pPr>
            <w:pStyle w:val="EC9F54AFE81A424C9862DA22D59C84E3"/>
          </w:pPr>
          <w:r w:rsidRPr="009073B9">
            <w:t>Wed</w:t>
          </w:r>
        </w:p>
      </w:docPartBody>
    </w:docPart>
    <w:docPart>
      <w:docPartPr>
        <w:name w:val="617D8B9B35B14B769BFACB3DBB752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5E0DD-F207-47B4-B40F-CE8E3515D861}"/>
      </w:docPartPr>
      <w:docPartBody>
        <w:p w:rsidR="00000000" w:rsidRDefault="00000000">
          <w:pPr>
            <w:pStyle w:val="617D8B9B35B14B769BFACB3DBB752A8A"/>
          </w:pPr>
          <w:r w:rsidRPr="009073B9">
            <w:t>Thu</w:t>
          </w:r>
        </w:p>
      </w:docPartBody>
    </w:docPart>
    <w:docPart>
      <w:docPartPr>
        <w:name w:val="96D7AFE1483249B7922521F64DFE9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EECC6-DCC6-48A5-B432-1282FE9D0F16}"/>
      </w:docPartPr>
      <w:docPartBody>
        <w:p w:rsidR="00000000" w:rsidRDefault="00000000">
          <w:pPr>
            <w:pStyle w:val="96D7AFE1483249B7922521F64DFE9313"/>
          </w:pPr>
          <w:r w:rsidRPr="009073B9">
            <w:t>Fri</w:t>
          </w:r>
        </w:p>
      </w:docPartBody>
    </w:docPart>
    <w:docPart>
      <w:docPartPr>
        <w:name w:val="0C55541E082640A8928521ED748C1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81CCC-E398-4043-82F3-6ECD32DBC268}"/>
      </w:docPartPr>
      <w:docPartBody>
        <w:p w:rsidR="00000000" w:rsidRDefault="00000000">
          <w:pPr>
            <w:pStyle w:val="0C55541E082640A8928521ED748C108A"/>
          </w:pPr>
          <w:r w:rsidRPr="009073B9">
            <w:t>Sat</w:t>
          </w:r>
        </w:p>
      </w:docPartBody>
    </w:docPart>
    <w:docPart>
      <w:docPartPr>
        <w:name w:val="B78FB061E28444B3BFE4BDA683EE8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E2384-5C08-4BE1-8A3C-BCB7D3413B7B}"/>
      </w:docPartPr>
      <w:docPartBody>
        <w:p w:rsidR="00000000" w:rsidRDefault="00000000">
          <w:pPr>
            <w:pStyle w:val="B78FB061E28444B3BFE4BDA683EE8DA4"/>
          </w:pPr>
          <w:r w:rsidRPr="009073B9">
            <w:t>Make bed</w:t>
          </w:r>
        </w:p>
      </w:docPartBody>
    </w:docPart>
    <w:docPart>
      <w:docPartPr>
        <w:name w:val="44497186C8984F8087B5414BDA18C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4A91C-876C-4510-92ED-DCE5DFFFF95B}"/>
      </w:docPartPr>
      <w:docPartBody>
        <w:p w:rsidR="00000000" w:rsidRDefault="00000000">
          <w:pPr>
            <w:pStyle w:val="44497186C8984F8087B5414BDA18C499"/>
          </w:pPr>
          <w:r w:rsidRPr="009073B9">
            <w:t>Pick up toys</w:t>
          </w:r>
        </w:p>
      </w:docPartBody>
    </w:docPart>
    <w:docPart>
      <w:docPartPr>
        <w:name w:val="06A38033DC304F4E9196D898F87A4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C52BC-DFEB-4B12-9083-DC9E340C01D9}"/>
      </w:docPartPr>
      <w:docPartBody>
        <w:p w:rsidR="00000000" w:rsidRDefault="00000000">
          <w:pPr>
            <w:pStyle w:val="06A38033DC304F4E9196D898F87A400F"/>
          </w:pPr>
          <w:r w:rsidRPr="003D6BA0">
            <w:t>Clean room</w:t>
          </w:r>
        </w:p>
      </w:docPartBody>
    </w:docPart>
    <w:docPart>
      <w:docPartPr>
        <w:name w:val="55D38BBF4D35439DA229A3A5394D1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E91F2-BE0C-4EC1-9CA5-67DAE57F85F6}"/>
      </w:docPartPr>
      <w:docPartBody>
        <w:p w:rsidR="00000000" w:rsidRDefault="00000000">
          <w:pPr>
            <w:pStyle w:val="55D38BBF4D35439DA229A3A5394D1E03"/>
          </w:pPr>
          <w:r w:rsidRPr="009073B9">
            <w:t>Feed pet</w:t>
          </w:r>
        </w:p>
      </w:docPartBody>
    </w:docPart>
    <w:docPart>
      <w:docPartPr>
        <w:name w:val="34CF153296AE452490C444E827917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4E403-D2A2-4F90-9BF9-CC6B10CCD5C1}"/>
      </w:docPartPr>
      <w:docPartBody>
        <w:p w:rsidR="00000000" w:rsidRDefault="00000000">
          <w:pPr>
            <w:pStyle w:val="34CF153296AE452490C444E827917031"/>
          </w:pPr>
          <w:r w:rsidRPr="009073B9">
            <w:t>When I reach my goal of</w:t>
          </w:r>
        </w:p>
      </w:docPartBody>
    </w:docPart>
    <w:docPart>
      <w:docPartPr>
        <w:name w:val="467A5E52D8B442BEB6E8E1FAB3FDE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6C8FE-A53A-4BE8-84EE-C8DF375CA04D}"/>
      </w:docPartPr>
      <w:docPartBody>
        <w:p w:rsidR="00000000" w:rsidRDefault="00000000">
          <w:pPr>
            <w:pStyle w:val="467A5E52D8B442BEB6E8E1FAB3FDEF89"/>
          </w:pPr>
          <w:r w:rsidRPr="009073B9">
            <w:t>____</w:t>
          </w:r>
        </w:p>
      </w:docPartBody>
    </w:docPart>
    <w:docPart>
      <w:docPartPr>
        <w:name w:val="5FEB93E5A8D54E0C841A6A44CE7BE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00D57-B0EE-4967-88DA-4608FF49B1CE}"/>
      </w:docPartPr>
      <w:docPartBody>
        <w:p w:rsidR="00000000" w:rsidRDefault="00000000">
          <w:pPr>
            <w:pStyle w:val="5FEB93E5A8D54E0C841A6A44CE7BECA9"/>
          </w:pPr>
          <w:r w:rsidRPr="009073B9">
            <w:t xml:space="preserve">stars, </w:t>
          </w:r>
          <w:r w:rsidRPr="009073B9">
            <w:br/>
            <w:t>my reward will be:</w:t>
          </w:r>
        </w:p>
      </w:docPartBody>
    </w:docPart>
    <w:docPart>
      <w:docPartPr>
        <w:name w:val="C192EEFCE8F9422FAAFC9CA161503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B26C1-2E32-45B9-9A94-91754106A4FB}"/>
      </w:docPartPr>
      <w:docPartBody>
        <w:p w:rsidR="00000000" w:rsidRDefault="00000000">
          <w:pPr>
            <w:pStyle w:val="C192EEFCE8F9422FAAFC9CA16150377D"/>
          </w:pPr>
          <w:r w:rsidRPr="009073B9">
            <w:t xml:space="preserve">When I reach my goal of </w:t>
          </w:r>
        </w:p>
      </w:docPartBody>
    </w:docPart>
    <w:docPart>
      <w:docPartPr>
        <w:name w:val="7641B2A862794B4498108CB5B6B38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06AED-3AAD-4B90-A102-2248A9E1F518}"/>
      </w:docPartPr>
      <w:docPartBody>
        <w:p w:rsidR="00000000" w:rsidRDefault="00000000">
          <w:pPr>
            <w:pStyle w:val="7641B2A862794B4498108CB5B6B387EE"/>
          </w:pPr>
          <w:r w:rsidRPr="009073B9">
            <w:t>____</w:t>
          </w:r>
        </w:p>
      </w:docPartBody>
    </w:docPart>
    <w:docPart>
      <w:docPartPr>
        <w:name w:val="EE27837FB0B04D8F8EDA138F8ACA7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2C6F0-53E2-41D3-B48E-34B1EB8F6005}"/>
      </w:docPartPr>
      <w:docPartBody>
        <w:p w:rsidR="00000000" w:rsidRDefault="00000000">
          <w:pPr>
            <w:pStyle w:val="EE27837FB0B04D8F8EDA138F8ACA7798"/>
          </w:pPr>
          <w:r w:rsidRPr="009073B9">
            <w:t xml:space="preserve">stars, </w:t>
          </w:r>
          <w:r w:rsidRPr="009073B9">
            <w:br/>
            <w:t>my reward will be:</w:t>
          </w:r>
        </w:p>
      </w:docPartBody>
    </w:docPart>
    <w:docPart>
      <w:docPartPr>
        <w:name w:val="A518F08A15C44985A911A6095E9AF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4D6AC-AA6D-48C4-B1A5-D9DF4148F75C}"/>
      </w:docPartPr>
      <w:docPartBody>
        <w:p w:rsidR="00000000" w:rsidRDefault="00000000">
          <w:pPr>
            <w:pStyle w:val="A518F08A15C44985A911A6095E9AFBEC"/>
          </w:pPr>
          <w:r w:rsidRPr="009073B9">
            <w:t xml:space="preserve">When I reach my goal of </w:t>
          </w:r>
        </w:p>
      </w:docPartBody>
    </w:docPart>
    <w:docPart>
      <w:docPartPr>
        <w:name w:val="F54162FD941E445EB704676164659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C14AB-C019-4582-AB60-40BCE410B043}"/>
      </w:docPartPr>
      <w:docPartBody>
        <w:p w:rsidR="00000000" w:rsidRDefault="00000000">
          <w:pPr>
            <w:pStyle w:val="F54162FD941E445EB704676164659960"/>
          </w:pPr>
          <w:r w:rsidRPr="009073B9">
            <w:t>____</w:t>
          </w:r>
        </w:p>
      </w:docPartBody>
    </w:docPart>
    <w:docPart>
      <w:docPartPr>
        <w:name w:val="59D9B2F179BD47C7BB57309399DDF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30AB3-16C7-4B27-AE3A-D8C2CE4FB1A9}"/>
      </w:docPartPr>
      <w:docPartBody>
        <w:p w:rsidR="00000000" w:rsidRDefault="00000000">
          <w:pPr>
            <w:pStyle w:val="59D9B2F179BD47C7BB57309399DDF046"/>
          </w:pPr>
          <w:r w:rsidRPr="009073B9">
            <w:t xml:space="preserve">stars, </w:t>
          </w:r>
          <w:r w:rsidRPr="009073B9">
            <w:br/>
            <w:t>my reward will be: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EF"/>
    <w:rsid w:val="0036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5563BC464C4B439B0D9BD98A998593">
    <w:name w:val="075563BC464C4B439B0D9BD98A998593"/>
  </w:style>
  <w:style w:type="paragraph" w:customStyle="1" w:styleId="C2506E368F264AA69C0CDBD7149A71D9">
    <w:name w:val="C2506E368F264AA69C0CDBD7149A71D9"/>
  </w:style>
  <w:style w:type="paragraph" w:customStyle="1" w:styleId="38CB759AA70941F09032D97F6EECA5AD">
    <w:name w:val="38CB759AA70941F09032D97F6EECA5AD"/>
  </w:style>
  <w:style w:type="paragraph" w:customStyle="1" w:styleId="9EBE52FE11E24DFCBBF53B20940E521C">
    <w:name w:val="9EBE52FE11E24DFCBBF53B20940E521C"/>
  </w:style>
  <w:style w:type="paragraph" w:customStyle="1" w:styleId="AF723E4BD2894188A886F460606AB4AC">
    <w:name w:val="AF723E4BD2894188A886F460606AB4AC"/>
  </w:style>
  <w:style w:type="paragraph" w:customStyle="1" w:styleId="BB9B1D72F5A841D8807BD2C316E764BC">
    <w:name w:val="BB9B1D72F5A841D8807BD2C316E764BC"/>
  </w:style>
  <w:style w:type="paragraph" w:customStyle="1" w:styleId="D8E6520539934B1B8B7475F59956D4AC">
    <w:name w:val="D8E6520539934B1B8B7475F59956D4AC"/>
  </w:style>
  <w:style w:type="paragraph" w:customStyle="1" w:styleId="9B337AF8155C470D921B3D577F5AEFDE">
    <w:name w:val="9B337AF8155C470D921B3D577F5AEFDE"/>
  </w:style>
  <w:style w:type="paragraph" w:customStyle="1" w:styleId="2F377D1EBE35440694DBE9AF349EE736">
    <w:name w:val="2F377D1EBE35440694DBE9AF349EE736"/>
  </w:style>
  <w:style w:type="paragraph" w:customStyle="1" w:styleId="2D71DB7265614B119D460690DD0B05E7">
    <w:name w:val="2D71DB7265614B119D460690DD0B05E7"/>
  </w:style>
  <w:style w:type="paragraph" w:customStyle="1" w:styleId="55BF4854D51446948E32828D5646D0DD">
    <w:name w:val="55BF4854D51446948E32828D5646D0DD"/>
  </w:style>
  <w:style w:type="paragraph" w:customStyle="1" w:styleId="28AF133F5B58406EBEC2D4AC4E3BE70B">
    <w:name w:val="28AF133F5B58406EBEC2D4AC4E3BE70B"/>
  </w:style>
  <w:style w:type="paragraph" w:customStyle="1" w:styleId="1B9542DF61BD4AEB94AFDE40278DB9C7">
    <w:name w:val="1B9542DF61BD4AEB94AFDE40278DB9C7"/>
  </w:style>
  <w:style w:type="paragraph" w:customStyle="1" w:styleId="57CB97993FA04CC5B1ACF7C09A809D90">
    <w:name w:val="57CB97993FA04CC5B1ACF7C09A809D90"/>
  </w:style>
  <w:style w:type="paragraph" w:customStyle="1" w:styleId="149C8FFAD435485EAB1641374BD3E733">
    <w:name w:val="149C8FFAD435485EAB1641374BD3E733"/>
  </w:style>
  <w:style w:type="paragraph" w:customStyle="1" w:styleId="E46B889FF34A481FADBF73CB9DCA7C89">
    <w:name w:val="E46B889FF34A481FADBF73CB9DCA7C89"/>
  </w:style>
  <w:style w:type="paragraph" w:customStyle="1" w:styleId="E869550C1978458C9280E7392FDF31A2">
    <w:name w:val="E869550C1978458C9280E7392FDF31A2"/>
  </w:style>
  <w:style w:type="paragraph" w:customStyle="1" w:styleId="C8437E3D54B54902A79FD9ED3B92C3C5">
    <w:name w:val="C8437E3D54B54902A79FD9ED3B92C3C5"/>
  </w:style>
  <w:style w:type="paragraph" w:customStyle="1" w:styleId="90897ACA06E84FF19BA77612A0E54464">
    <w:name w:val="90897ACA06E84FF19BA77612A0E54464"/>
  </w:style>
  <w:style w:type="paragraph" w:customStyle="1" w:styleId="829C363A9DFE4124AF2848AB7539B29A">
    <w:name w:val="829C363A9DFE4124AF2848AB7539B29A"/>
  </w:style>
  <w:style w:type="paragraph" w:customStyle="1" w:styleId="CF01F522AE3242B8BC223A8A6675DDE9">
    <w:name w:val="CF01F522AE3242B8BC223A8A6675DDE9"/>
  </w:style>
  <w:style w:type="paragraph" w:customStyle="1" w:styleId="103D80D3BB3F47109473FE8EA33313B5">
    <w:name w:val="103D80D3BB3F47109473FE8EA33313B5"/>
  </w:style>
  <w:style w:type="paragraph" w:customStyle="1" w:styleId="558DE8AC085540E5956C64DB43E9B79D">
    <w:name w:val="558DE8AC085540E5956C64DB43E9B79D"/>
  </w:style>
  <w:style w:type="paragraph" w:customStyle="1" w:styleId="25C576DD4EB7430DBC19F136F1D74F26">
    <w:name w:val="25C576DD4EB7430DBC19F136F1D74F26"/>
  </w:style>
  <w:style w:type="paragraph" w:customStyle="1" w:styleId="35D7E03768AB4753B95AF9B610B35DDE">
    <w:name w:val="35D7E03768AB4753B95AF9B610B35DDE"/>
  </w:style>
  <w:style w:type="paragraph" w:customStyle="1" w:styleId="49293F3F2CA24AA7B4C7A2A3595248FB">
    <w:name w:val="49293F3F2CA24AA7B4C7A2A3595248FB"/>
  </w:style>
  <w:style w:type="paragraph" w:customStyle="1" w:styleId="E882BBAFA7394C219B6CF5D87683BBA2">
    <w:name w:val="E882BBAFA7394C219B6CF5D87683BBA2"/>
  </w:style>
  <w:style w:type="paragraph" w:customStyle="1" w:styleId="99927C07904146798EF4C7FA31B1862B">
    <w:name w:val="99927C07904146798EF4C7FA31B1862B"/>
  </w:style>
  <w:style w:type="paragraph" w:customStyle="1" w:styleId="5958DE48572C41A78463F2924F1F716A">
    <w:name w:val="5958DE48572C41A78463F2924F1F716A"/>
  </w:style>
  <w:style w:type="paragraph" w:customStyle="1" w:styleId="BE9E8E3627E44460B4419AA1A9720D0E">
    <w:name w:val="BE9E8E3627E44460B4419AA1A9720D0E"/>
  </w:style>
  <w:style w:type="paragraph" w:customStyle="1" w:styleId="028BC2CDF78542D79588E2D7FEC8D70B">
    <w:name w:val="028BC2CDF78542D79588E2D7FEC8D70B"/>
  </w:style>
  <w:style w:type="paragraph" w:customStyle="1" w:styleId="88C6BB9415244A12A6088D11C5486FCA">
    <w:name w:val="88C6BB9415244A12A6088D11C5486FCA"/>
  </w:style>
  <w:style w:type="paragraph" w:customStyle="1" w:styleId="81BC86EF564845B08604DA9A2ED08EA0">
    <w:name w:val="81BC86EF564845B08604DA9A2ED08EA0"/>
  </w:style>
  <w:style w:type="paragraph" w:customStyle="1" w:styleId="71FFE819F90C44039CA5FB080F2081A5">
    <w:name w:val="71FFE819F90C44039CA5FB080F2081A5"/>
  </w:style>
  <w:style w:type="paragraph" w:customStyle="1" w:styleId="5479BC3638A54B01842B340340ECBEB0">
    <w:name w:val="5479BC3638A54B01842B340340ECBEB0"/>
  </w:style>
  <w:style w:type="paragraph" w:customStyle="1" w:styleId="82BA6EC67E08463BA294AD9276CD68E3">
    <w:name w:val="82BA6EC67E08463BA294AD9276CD68E3"/>
  </w:style>
  <w:style w:type="paragraph" w:customStyle="1" w:styleId="6C03D36429B542088C78361BBFDFE2CD">
    <w:name w:val="6C03D36429B542088C78361BBFDFE2CD"/>
  </w:style>
  <w:style w:type="paragraph" w:customStyle="1" w:styleId="1DA2A07F71F44C6BB3BA96C8CB8B68C6">
    <w:name w:val="1DA2A07F71F44C6BB3BA96C8CB8B68C6"/>
  </w:style>
  <w:style w:type="paragraph" w:customStyle="1" w:styleId="BDB4A954E8B94996A281E0882636D438">
    <w:name w:val="BDB4A954E8B94996A281E0882636D438"/>
  </w:style>
  <w:style w:type="paragraph" w:customStyle="1" w:styleId="CCCDB5731825444A963BE0A426FCAE93">
    <w:name w:val="CCCDB5731825444A963BE0A426FCAE93"/>
  </w:style>
  <w:style w:type="paragraph" w:customStyle="1" w:styleId="6D9C70471CB7476AB4A564AA23AD6742">
    <w:name w:val="6D9C70471CB7476AB4A564AA23AD6742"/>
  </w:style>
  <w:style w:type="paragraph" w:customStyle="1" w:styleId="768673AD95A04838B306307033841CD1">
    <w:name w:val="768673AD95A04838B306307033841CD1"/>
  </w:style>
  <w:style w:type="paragraph" w:customStyle="1" w:styleId="9EA4A37AB98F4DDB89E0B52A86B3721B">
    <w:name w:val="9EA4A37AB98F4DDB89E0B52A86B3721B"/>
  </w:style>
  <w:style w:type="paragraph" w:customStyle="1" w:styleId="8590543C3E2D41F0A5A0E5C7E4E2C9D9">
    <w:name w:val="8590543C3E2D41F0A5A0E5C7E4E2C9D9"/>
  </w:style>
  <w:style w:type="paragraph" w:customStyle="1" w:styleId="D5FE09728CC4425990B4BB04C4CF8845">
    <w:name w:val="D5FE09728CC4425990B4BB04C4CF8845"/>
  </w:style>
  <w:style w:type="paragraph" w:customStyle="1" w:styleId="0C2AB26FF9B74AAF86B07F918C3A5CD5">
    <w:name w:val="0C2AB26FF9B74AAF86B07F918C3A5CD5"/>
  </w:style>
  <w:style w:type="paragraph" w:customStyle="1" w:styleId="EC9F54AFE81A424C9862DA22D59C84E3">
    <w:name w:val="EC9F54AFE81A424C9862DA22D59C84E3"/>
  </w:style>
  <w:style w:type="paragraph" w:customStyle="1" w:styleId="617D8B9B35B14B769BFACB3DBB752A8A">
    <w:name w:val="617D8B9B35B14B769BFACB3DBB752A8A"/>
  </w:style>
  <w:style w:type="paragraph" w:customStyle="1" w:styleId="96D7AFE1483249B7922521F64DFE9313">
    <w:name w:val="96D7AFE1483249B7922521F64DFE9313"/>
  </w:style>
  <w:style w:type="paragraph" w:customStyle="1" w:styleId="0C55541E082640A8928521ED748C108A">
    <w:name w:val="0C55541E082640A8928521ED748C108A"/>
  </w:style>
  <w:style w:type="paragraph" w:customStyle="1" w:styleId="B78FB061E28444B3BFE4BDA683EE8DA4">
    <w:name w:val="B78FB061E28444B3BFE4BDA683EE8DA4"/>
  </w:style>
  <w:style w:type="paragraph" w:customStyle="1" w:styleId="44497186C8984F8087B5414BDA18C499">
    <w:name w:val="44497186C8984F8087B5414BDA18C499"/>
  </w:style>
  <w:style w:type="paragraph" w:customStyle="1" w:styleId="06A38033DC304F4E9196D898F87A400F">
    <w:name w:val="06A38033DC304F4E9196D898F87A400F"/>
  </w:style>
  <w:style w:type="paragraph" w:customStyle="1" w:styleId="55D38BBF4D35439DA229A3A5394D1E03">
    <w:name w:val="55D38BBF4D35439DA229A3A5394D1E03"/>
  </w:style>
  <w:style w:type="paragraph" w:customStyle="1" w:styleId="34CF153296AE452490C444E827917031">
    <w:name w:val="34CF153296AE452490C444E827917031"/>
  </w:style>
  <w:style w:type="paragraph" w:customStyle="1" w:styleId="467A5E52D8B442BEB6E8E1FAB3FDEF89">
    <w:name w:val="467A5E52D8B442BEB6E8E1FAB3FDEF89"/>
  </w:style>
  <w:style w:type="paragraph" w:customStyle="1" w:styleId="5FEB93E5A8D54E0C841A6A44CE7BECA9">
    <w:name w:val="5FEB93E5A8D54E0C841A6A44CE7BECA9"/>
  </w:style>
  <w:style w:type="paragraph" w:customStyle="1" w:styleId="C192EEFCE8F9422FAAFC9CA16150377D">
    <w:name w:val="C192EEFCE8F9422FAAFC9CA16150377D"/>
  </w:style>
  <w:style w:type="paragraph" w:customStyle="1" w:styleId="7641B2A862794B4498108CB5B6B387EE">
    <w:name w:val="7641B2A862794B4498108CB5B6B387EE"/>
  </w:style>
  <w:style w:type="paragraph" w:customStyle="1" w:styleId="EE27837FB0B04D8F8EDA138F8ACA7798">
    <w:name w:val="EE27837FB0B04D8F8EDA138F8ACA7798"/>
  </w:style>
  <w:style w:type="paragraph" w:customStyle="1" w:styleId="A518F08A15C44985A911A6095E9AFBEC">
    <w:name w:val="A518F08A15C44985A911A6095E9AFBEC"/>
  </w:style>
  <w:style w:type="paragraph" w:customStyle="1" w:styleId="F54162FD941E445EB704676164659960">
    <w:name w:val="F54162FD941E445EB704676164659960"/>
  </w:style>
  <w:style w:type="paragraph" w:customStyle="1" w:styleId="59D9B2F179BD47C7BB57309399DDF046">
    <w:name w:val="59D9B2F179BD47C7BB57309399DDF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y_Reward_Chart">
  <a:themeElements>
    <a:clrScheme name="Mon_Fri_Reward_Chart_Palette">
      <a:dk1>
        <a:srgbClr val="000000"/>
      </a:dk1>
      <a:lt1>
        <a:srgbClr val="FFFFFF"/>
      </a:lt1>
      <a:dk2>
        <a:srgbClr val="3F3F3F"/>
      </a:dk2>
      <a:lt2>
        <a:srgbClr val="F2F2F2"/>
      </a:lt2>
      <a:accent1>
        <a:srgbClr val="761749"/>
      </a:accent1>
      <a:accent2>
        <a:srgbClr val="FDCFD3"/>
      </a:accent2>
      <a:accent3>
        <a:srgbClr val="92D050"/>
      </a:accent3>
      <a:accent4>
        <a:srgbClr val="FCF0B2"/>
      </a:accent4>
      <a:accent5>
        <a:srgbClr val="F9A640"/>
      </a:accent5>
      <a:accent6>
        <a:srgbClr val="F4590C"/>
      </a:accent6>
      <a:hlink>
        <a:srgbClr val="0296F1"/>
      </a:hlink>
      <a:folHlink>
        <a:srgbClr val="FE65FF"/>
      </a:folHlink>
    </a:clrScheme>
    <a:fontScheme name="Custom 15">
      <a:majorFont>
        <a:latin typeface="Sagona Book"/>
        <a:ea typeface="Gill Sans"/>
        <a:cs typeface="Gill Sans"/>
      </a:majorFont>
      <a:minorFont>
        <a:latin typeface="Arial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hild RewardChart" id="{11F67B85-34C6-EF43-9337-6ADBA62883B9}" vid="{40179412-010E-4349-BEB0-3DDEBCB9CE6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8F2A53F-CB96-4863-BB0D-9CBC779281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718F1F-F7F0-4F0F-A826-32606F806B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E793C1-A3A7-4755-AEF5-74E9B66C3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08443E-BEF9-4F07-8FF5-50E8539BE4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Monday to Friday reward chart</Template>
  <TotalTime>0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Wortmann</dc:creator>
  <cp:keywords/>
  <dc:description/>
  <cp:lastModifiedBy>Samuel Wortmann</cp:lastModifiedBy>
  <cp:revision>1</cp:revision>
  <cp:lastPrinted>2024-01-25T04:14:00Z</cp:lastPrinted>
  <dcterms:created xsi:type="dcterms:W3CDTF">2024-01-25T04:11:00Z</dcterms:created>
  <dcterms:modified xsi:type="dcterms:W3CDTF">2024-01-25T04:14:00Z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