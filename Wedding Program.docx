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015D" w14:textId="6D02FF0F" w:rsidR="005660D5" w:rsidRDefault="0068796F" w:rsidP="003D786D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4B51C1" wp14:editId="31B9B992">
                <wp:simplePos x="0" y="0"/>
                <wp:positionH relativeFrom="margin">
                  <wp:posOffset>148399</wp:posOffset>
                </wp:positionH>
                <wp:positionV relativeFrom="paragraph">
                  <wp:posOffset>2326234</wp:posOffset>
                </wp:positionV>
                <wp:extent cx="4141470" cy="3040609"/>
                <wp:effectExtent l="0" t="0" r="0" b="7620"/>
                <wp:wrapNone/>
                <wp:docPr id="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1470" cy="3040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9916F" w14:textId="1B9B7B70" w:rsidR="00F46754" w:rsidRPr="000B3FE8" w:rsidRDefault="005E0641" w:rsidP="005E0641">
                            <w:pPr>
                              <w:pStyle w:val="ProgramHeading"/>
                              <w:jc w:val="both"/>
                              <w:rPr>
                                <w:rStyle w:val="ProgramHeadingChar"/>
                                <w:rFonts w:ascii="Baskerville Old Face" w:hAnsi="Baskerville Old Face"/>
                                <w:b/>
                                <w:i/>
                                <w:color w:val="373545" w:themeColor="text2"/>
                                <w:sz w:val="24"/>
                              </w:rPr>
                            </w:pPr>
                            <w:r w:rsidRPr="000B3FE8">
                              <w:rPr>
                                <w:rStyle w:val="ProgramHeadingChar"/>
                                <w:rFonts w:ascii="Baskerville Old Face" w:hAnsi="Baskerville Old Face"/>
                                <w:b/>
                                <w:i/>
                                <w:color w:val="373545" w:themeColor="text2"/>
                                <w:sz w:val="24"/>
                              </w:rPr>
                              <w:t>THANK YOU</w:t>
                            </w:r>
                          </w:p>
                          <w:p w14:paraId="36DB4397" w14:textId="348E8740" w:rsidR="005E0641" w:rsidRPr="0068796F" w:rsidRDefault="005E0641" w:rsidP="005E0641">
                            <w:pPr>
                              <w:pStyle w:val="ProgramHeading"/>
                              <w:jc w:val="both"/>
                              <w:rPr>
                                <w:rFonts w:ascii="Baskerville Old Face" w:hAnsi="Baskerville Old Face"/>
                                <w:i/>
                                <w:color w:val="373545" w:themeColor="text2"/>
                                <w:sz w:val="24"/>
                              </w:rPr>
                            </w:pPr>
                            <w:r w:rsidRPr="0068796F">
                              <w:rPr>
                                <w:rFonts w:ascii="Baskerville Old Face" w:hAnsi="Baskerville Old Face"/>
                                <w:i/>
                                <w:color w:val="373545" w:themeColor="text2"/>
                                <w:sz w:val="24"/>
                              </w:rPr>
                              <w:t>TO OUR FAMILY AND FRIENDS, IT MEANS THE WORLD TO US TO HAVE YOU</w:t>
                            </w:r>
                            <w:r w:rsidR="006314F5" w:rsidRPr="0068796F">
                              <w:rPr>
                                <w:rFonts w:ascii="Baskerville Old Face" w:hAnsi="Baskerville Old Face"/>
                                <w:i/>
                                <w:color w:val="373545" w:themeColor="text2"/>
                                <w:sz w:val="24"/>
                              </w:rPr>
                              <w:t xml:space="preserve"> HERE, THANK YOU FOR THE ENDLESS SUPPORT &amp; ENCOURAGEMENT LOVE AND LAUGHTER YOU HAVE CONTRIBUTED TO OUR LIVES WE HOPE THAT YOU ENJOY TONIGHTS CELEBRATION AND THOSE WE WILL SHARE FOR YEARS TO COME.</w:t>
                            </w:r>
                          </w:p>
                          <w:p w14:paraId="30C45DC8" w14:textId="1EB85381" w:rsidR="006314F5" w:rsidRPr="0068796F" w:rsidRDefault="006314F5" w:rsidP="005E0641">
                            <w:pPr>
                              <w:pStyle w:val="ProgramHeading"/>
                              <w:jc w:val="both"/>
                              <w:rPr>
                                <w:rFonts w:ascii="Baskerville Old Face" w:hAnsi="Baskerville Old Face"/>
                                <w:i/>
                                <w:color w:val="373545" w:themeColor="text2"/>
                                <w:sz w:val="24"/>
                              </w:rPr>
                            </w:pPr>
                            <w:r w:rsidRPr="0068796F">
                              <w:rPr>
                                <w:rFonts w:ascii="Baskerville Old Face" w:hAnsi="Baskerville Old Face"/>
                                <w:i/>
                                <w:color w:val="373545" w:themeColor="text2"/>
                                <w:sz w:val="24"/>
                              </w:rPr>
                              <w:t>LOVE,</w:t>
                            </w:r>
                          </w:p>
                          <w:p w14:paraId="3454B03C" w14:textId="0BAA02B2" w:rsidR="006314F5" w:rsidRPr="0068796F" w:rsidRDefault="006314F5" w:rsidP="005E0641">
                            <w:pPr>
                              <w:pStyle w:val="ProgramHeading"/>
                              <w:jc w:val="both"/>
                              <w:rPr>
                                <w:rFonts w:ascii="Baskerville Old Face" w:hAnsi="Baskerville Old Face"/>
                                <w:i/>
                                <w:color w:val="373545" w:themeColor="text2"/>
                                <w:sz w:val="24"/>
                              </w:rPr>
                            </w:pPr>
                            <w:r w:rsidRPr="0068796F">
                              <w:rPr>
                                <w:rFonts w:ascii="Baskerville Old Face" w:hAnsi="Baskerville Old Face"/>
                                <w:i/>
                                <w:color w:val="373545" w:themeColor="text2"/>
                                <w:sz w:val="24"/>
                              </w:rPr>
                              <w:t>THE NEW MR &amp; MRS</w:t>
                            </w:r>
                            <w:r w:rsidR="00661C94" w:rsidRPr="0068796F">
                              <w:rPr>
                                <w:rFonts w:ascii="Baskerville Old Face" w:hAnsi="Baskerville Old Face"/>
                                <w:i/>
                                <w:color w:val="373545" w:themeColor="text2"/>
                                <w:sz w:val="24"/>
                              </w:rPr>
                              <w:t xml:space="preserve"> WORTMANN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B51C1" id="_x0000_t202" coordsize="21600,21600" o:spt="202" path="m,l,21600r21600,l21600,xe">
                <v:stroke joinstyle="miter"/>
                <v:path gradientshapeok="t" o:connecttype="rect"/>
              </v:shapetype>
              <v:shape id="Text Box 234" o:spid="_x0000_s1026" type="#_x0000_t202" style="position:absolute;left:0;text-align:left;margin-left:11.7pt;margin-top:183.15pt;width:326.1pt;height:239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" filled="f" stroked="f">
                <v:textbox>
                  <w:txbxContent>
                    <w:p w14:paraId="09E9916F" w14:textId="1B9B7B70" w:rsidR="00F46754" w:rsidRPr="000B3FE8" w:rsidRDefault="005E0641" w:rsidP="005E0641">
                      <w:pPr>
                        <w:pStyle w:val="ProgramHeading"/>
                        <w:jc w:val="both"/>
                        <w:rPr>
                          <w:rStyle w:val="ProgramHeadingChar"/>
                          <w:rFonts w:ascii="Baskerville Old Face" w:hAnsi="Baskerville Old Face"/>
                          <w:b/>
                          <w:i/>
                          <w:color w:val="373545" w:themeColor="text2"/>
                          <w:sz w:val="24"/>
                        </w:rPr>
                      </w:pPr>
                      <w:r w:rsidRPr="000B3FE8">
                        <w:rPr>
                          <w:rStyle w:val="ProgramHeadingChar"/>
                          <w:rFonts w:ascii="Baskerville Old Face" w:hAnsi="Baskerville Old Face"/>
                          <w:b/>
                          <w:i/>
                          <w:color w:val="373545" w:themeColor="text2"/>
                          <w:sz w:val="24"/>
                        </w:rPr>
                        <w:t>THANK YOU</w:t>
                      </w:r>
                    </w:p>
                    <w:p w14:paraId="36DB4397" w14:textId="348E8740" w:rsidR="005E0641" w:rsidRPr="0068796F" w:rsidRDefault="005E0641" w:rsidP="005E0641">
                      <w:pPr>
                        <w:pStyle w:val="ProgramHeading"/>
                        <w:jc w:val="both"/>
                        <w:rPr>
                          <w:rFonts w:ascii="Baskerville Old Face" w:hAnsi="Baskerville Old Face"/>
                          <w:i/>
                          <w:color w:val="373545" w:themeColor="text2"/>
                          <w:sz w:val="24"/>
                        </w:rPr>
                      </w:pPr>
                      <w:r w:rsidRPr="0068796F">
                        <w:rPr>
                          <w:rFonts w:ascii="Baskerville Old Face" w:hAnsi="Baskerville Old Face"/>
                          <w:i/>
                          <w:color w:val="373545" w:themeColor="text2"/>
                          <w:sz w:val="24"/>
                        </w:rPr>
                        <w:t>TO OUR FAMILY AND FRIENDS, IT MEANS THE WORLD TO US TO HAVE YOU</w:t>
                      </w:r>
                      <w:r w:rsidR="006314F5" w:rsidRPr="0068796F">
                        <w:rPr>
                          <w:rFonts w:ascii="Baskerville Old Face" w:hAnsi="Baskerville Old Face"/>
                          <w:i/>
                          <w:color w:val="373545" w:themeColor="text2"/>
                          <w:sz w:val="24"/>
                        </w:rPr>
                        <w:t xml:space="preserve"> HERE, THANK YOU FOR THE ENDLESS SUPPORT &amp; ENCOURAGEMENT LOVE AND LAUGHTER YOU HAVE CONTRIBUTED TO OUR LIVES WE HOPE THAT YOU ENJOY TONIGHTS CELEBRATION AND THOSE WE WILL SHARE FOR YEARS TO COME.</w:t>
                      </w:r>
                    </w:p>
                    <w:p w14:paraId="30C45DC8" w14:textId="1EB85381" w:rsidR="006314F5" w:rsidRPr="0068796F" w:rsidRDefault="006314F5" w:rsidP="005E0641">
                      <w:pPr>
                        <w:pStyle w:val="ProgramHeading"/>
                        <w:jc w:val="both"/>
                        <w:rPr>
                          <w:rFonts w:ascii="Baskerville Old Face" w:hAnsi="Baskerville Old Face"/>
                          <w:i/>
                          <w:color w:val="373545" w:themeColor="text2"/>
                          <w:sz w:val="24"/>
                        </w:rPr>
                      </w:pPr>
                      <w:r w:rsidRPr="0068796F">
                        <w:rPr>
                          <w:rFonts w:ascii="Baskerville Old Face" w:hAnsi="Baskerville Old Face"/>
                          <w:i/>
                          <w:color w:val="373545" w:themeColor="text2"/>
                          <w:sz w:val="24"/>
                        </w:rPr>
                        <w:t>LOVE,</w:t>
                      </w:r>
                    </w:p>
                    <w:p w14:paraId="3454B03C" w14:textId="0BAA02B2" w:rsidR="006314F5" w:rsidRPr="0068796F" w:rsidRDefault="006314F5" w:rsidP="005E0641">
                      <w:pPr>
                        <w:pStyle w:val="ProgramHeading"/>
                        <w:jc w:val="both"/>
                        <w:rPr>
                          <w:rFonts w:ascii="Baskerville Old Face" w:hAnsi="Baskerville Old Face"/>
                          <w:i/>
                          <w:color w:val="373545" w:themeColor="text2"/>
                          <w:sz w:val="24"/>
                        </w:rPr>
                      </w:pPr>
                      <w:r w:rsidRPr="0068796F">
                        <w:rPr>
                          <w:rFonts w:ascii="Baskerville Old Face" w:hAnsi="Baskerville Old Face"/>
                          <w:i/>
                          <w:color w:val="373545" w:themeColor="text2"/>
                          <w:sz w:val="24"/>
                        </w:rPr>
                        <w:t>THE NEW MR &amp; MRS</w:t>
                      </w:r>
                      <w:r w:rsidR="00661C94" w:rsidRPr="0068796F">
                        <w:rPr>
                          <w:rFonts w:ascii="Baskerville Old Face" w:hAnsi="Baskerville Old Face"/>
                          <w:i/>
                          <w:color w:val="373545" w:themeColor="text2"/>
                          <w:sz w:val="24"/>
                        </w:rPr>
                        <w:t xml:space="preserve"> WORTMANN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85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2601BC" wp14:editId="23AD2B50">
                <wp:simplePos x="0" y="0"/>
                <wp:positionH relativeFrom="column">
                  <wp:posOffset>5049964</wp:posOffset>
                </wp:positionH>
                <wp:positionV relativeFrom="paragraph">
                  <wp:posOffset>5955948</wp:posOffset>
                </wp:positionV>
                <wp:extent cx="3790950" cy="3302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99711" w14:textId="34E0EFA7" w:rsidR="00661C94" w:rsidRPr="00D30406" w:rsidRDefault="008E7C20" w:rsidP="00661C94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i/>
                                <w:color w:val="373545" w:themeColor="text2"/>
                                <w:sz w:val="24"/>
                              </w:rPr>
                            </w:pPr>
                            <w:r w:rsidRPr="00D30406">
                              <w:rPr>
                                <w:rFonts w:ascii="Baskerville Old Face" w:hAnsi="Baskerville Old Face"/>
                                <w:i/>
                                <w:color w:val="373545" w:themeColor="text2"/>
                                <w:sz w:val="24"/>
                              </w:rPr>
                              <w:t>dinner and dancing to follow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601BC" id="Rectangle 17" o:spid="_x0000_s1026" style="position:absolute;left:0;text-align:left;margin-left:397.65pt;margin-top:468.95pt;width:298.5pt;height:2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" filled="f" stroked="f" strokeweight="2pt">
                <v:textbox>
                  <w:txbxContent>
                    <w:p w14:paraId="5EC99711" w14:textId="34E0EFA7" w:rsidR="00661C94" w:rsidRPr="00D30406" w:rsidRDefault="008E7C20" w:rsidP="00661C94">
                      <w:pPr>
                        <w:spacing w:after="0" w:line="240" w:lineRule="auto"/>
                        <w:rPr>
                          <w:rFonts w:ascii="Baskerville Old Face" w:hAnsi="Baskerville Old Face"/>
                          <w:i/>
                          <w:color w:val="373545" w:themeColor="text2"/>
                          <w:sz w:val="24"/>
                        </w:rPr>
                      </w:pPr>
                      <w:r w:rsidRPr="00D30406">
                        <w:rPr>
                          <w:rFonts w:ascii="Baskerville Old Face" w:hAnsi="Baskerville Old Face"/>
                          <w:i/>
                          <w:color w:val="373545" w:themeColor="text2"/>
                          <w:sz w:val="24"/>
                        </w:rPr>
                        <w:t>dinner and dancing to follow</w:t>
                      </w:r>
                    </w:p>
                  </w:txbxContent>
                </v:textbox>
              </v:rect>
            </w:pict>
          </mc:Fallback>
        </mc:AlternateContent>
      </w:r>
      <w:r w:rsidR="00450851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218752DB" wp14:editId="016010C9">
                <wp:simplePos x="0" y="0"/>
                <wp:positionH relativeFrom="column">
                  <wp:posOffset>5088286</wp:posOffset>
                </wp:positionH>
                <wp:positionV relativeFrom="paragraph">
                  <wp:posOffset>6231377</wp:posOffset>
                </wp:positionV>
                <wp:extent cx="2360930" cy="253365"/>
                <wp:effectExtent l="0" t="0" r="19050" b="133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2653E" w14:textId="044BED32" w:rsidR="00661C94" w:rsidRPr="00661C94" w:rsidRDefault="00661C94" w:rsidP="00661C94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752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00.65pt;margin-top:490.65pt;width:185.9pt;height:19.95pt;z-index:-251530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" strokecolor="white [3212]">
                <v:textbox>
                  <w:txbxContent>
                    <w:p w14:paraId="12F2653E" w14:textId="044BED32" w:rsidR="00661C94" w:rsidRPr="00661C94" w:rsidRDefault="00661C94" w:rsidP="00661C94">
                      <w:pPr>
                        <w:pStyle w:val="Heading1"/>
                      </w:pPr>
                    </w:p>
                  </w:txbxContent>
                </v:textbox>
              </v:shape>
            </w:pict>
          </mc:Fallback>
        </mc:AlternateContent>
      </w:r>
      <w:r w:rsidR="00450851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3901EACA" wp14:editId="5E2F3F5F">
                <wp:simplePos x="0" y="0"/>
                <wp:positionH relativeFrom="column">
                  <wp:posOffset>5017418</wp:posOffset>
                </wp:positionH>
                <wp:positionV relativeFrom="paragraph">
                  <wp:posOffset>6507029</wp:posOffset>
                </wp:positionV>
                <wp:extent cx="3657600" cy="374574"/>
                <wp:effectExtent l="0" t="0" r="19050" b="260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74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2CE4A" w14:textId="77777777" w:rsidR="00450851" w:rsidRPr="00450851" w:rsidRDefault="00450851" w:rsidP="00450851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EACA" id="_x0000_s1029" type="#_x0000_t202" style="position:absolute;left:0;text-align:left;margin-left:395.05pt;margin-top:512.35pt;width:4in;height:29.5pt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" strokecolor="white [3212]">
                <v:textbox>
                  <w:txbxContent>
                    <w:p w14:paraId="1AB2CE4A" w14:textId="77777777" w:rsidR="00450851" w:rsidRPr="00450851" w:rsidRDefault="00450851" w:rsidP="00450851">
                      <w:pPr>
                        <w:pStyle w:val="Heading1"/>
                      </w:pPr>
                    </w:p>
                  </w:txbxContent>
                </v:textbox>
              </v:shape>
            </w:pict>
          </mc:Fallback>
        </mc:AlternateContent>
      </w:r>
      <w:r w:rsidR="00AF3996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24D3649" wp14:editId="512A7FC4">
                <wp:simplePos x="0" y="0"/>
                <wp:positionH relativeFrom="column">
                  <wp:posOffset>4995721</wp:posOffset>
                </wp:positionH>
                <wp:positionV relativeFrom="paragraph">
                  <wp:posOffset>4986869</wp:posOffset>
                </wp:positionV>
                <wp:extent cx="1850390" cy="1404620"/>
                <wp:effectExtent l="0" t="0" r="1651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0D8B0" w14:textId="1B996F5C" w:rsidR="00AF3996" w:rsidRPr="00AF3996" w:rsidRDefault="00AF3996">
                            <w:pPr>
                              <w:rPr>
                                <w:sz w:val="24"/>
                              </w:rPr>
                            </w:pPr>
                            <w:r w:rsidRPr="00AF3996">
                              <w:rPr>
                                <w:sz w:val="24"/>
                              </w:rPr>
                              <w:t>Immaculate Conception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D3649" id="_x0000_s1030" type="#_x0000_t202" style="position:absolute;left:0;text-align:left;margin-left:393.35pt;margin-top:392.65pt;width:145.7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" strokecolor="white [3212]">
                <v:textbox style="mso-fit-shape-to-text:t">
                  <w:txbxContent>
                    <w:p w14:paraId="02D0D8B0" w14:textId="1B996F5C" w:rsidR="00AF3996" w:rsidRPr="00AF3996" w:rsidRDefault="00AF3996">
                      <w:pPr>
                        <w:rPr>
                          <w:sz w:val="24"/>
                        </w:rPr>
                      </w:pPr>
                      <w:r w:rsidRPr="00AF3996">
                        <w:rPr>
                          <w:sz w:val="24"/>
                        </w:rPr>
                        <w:t>Immaculate Conception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7C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1B1816" wp14:editId="277D017F">
                <wp:simplePos x="0" y="0"/>
                <wp:positionH relativeFrom="margin">
                  <wp:posOffset>-15984</wp:posOffset>
                </wp:positionH>
                <wp:positionV relativeFrom="paragraph">
                  <wp:posOffset>25400</wp:posOffset>
                </wp:positionV>
                <wp:extent cx="4461642" cy="6921062"/>
                <wp:effectExtent l="0" t="0" r="15240" b="13335"/>
                <wp:wrapNone/>
                <wp:docPr id="19" name="Rectangle 19" descr="Thin line that provides a frame around the outer edge of the page.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642" cy="69210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AC306" id="Rectangle 19" o:spid="_x0000_s1026" alt="Thin line that provides a frame around the outer edge of the page." style="position:absolute;margin-left:-1.25pt;margin-top:2pt;width:351.3pt;height:544.95pt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" filled="f" strokecolor="#7e7b99 [1951]">
                <w10:wrap anchorx="margin"/>
              </v:rect>
            </w:pict>
          </mc:Fallback>
        </mc:AlternateContent>
      </w:r>
      <w:r w:rsidR="008E7C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ADC1B6" wp14:editId="31787380">
                <wp:simplePos x="0" y="0"/>
                <wp:positionH relativeFrom="column">
                  <wp:posOffset>4698124</wp:posOffset>
                </wp:positionH>
                <wp:positionV relativeFrom="paragraph">
                  <wp:posOffset>25619</wp:posOffset>
                </wp:positionV>
                <wp:extent cx="4461642" cy="6921062"/>
                <wp:effectExtent l="0" t="0" r="15240" b="13335"/>
                <wp:wrapNone/>
                <wp:docPr id="18" name="Rectangle 18" descr="Thin line that provides a frame around the outer edge of the page.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642" cy="69210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BC107" id="Rectangle 18" o:spid="_x0000_s1026" alt="Thin line that provides a frame around the outer edge of the page." style="position:absolute;margin-left:369.95pt;margin-top:2pt;width:351.3pt;height:544.9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" filled="f" strokecolor="#7e7b99 [1951]"/>
            </w:pict>
          </mc:Fallback>
        </mc:AlternateContent>
      </w:r>
      <w:r w:rsidR="008E7C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422FE8" wp14:editId="0134AD87">
                <wp:simplePos x="0" y="0"/>
                <wp:positionH relativeFrom="column">
                  <wp:posOffset>5048250</wp:posOffset>
                </wp:positionH>
                <wp:positionV relativeFrom="paragraph">
                  <wp:posOffset>5930113</wp:posOffset>
                </wp:positionV>
                <wp:extent cx="3676650" cy="0"/>
                <wp:effectExtent l="0" t="0" r="0" b="0"/>
                <wp:wrapNone/>
                <wp:docPr id="16" name="Straight Connector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B53B2B" id="Straight Connector 16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5pt,466.95pt" to="687pt,4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" strokecolor="#7e7b99 [1951]"/>
            </w:pict>
          </mc:Fallback>
        </mc:AlternateContent>
      </w:r>
      <w:r w:rsidR="008E7C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F1CA24" wp14:editId="42E4A677">
                <wp:simplePos x="0" y="0"/>
                <wp:positionH relativeFrom="column">
                  <wp:posOffset>4919032</wp:posOffset>
                </wp:positionH>
                <wp:positionV relativeFrom="paragraph">
                  <wp:posOffset>5535295</wp:posOffset>
                </wp:positionV>
                <wp:extent cx="3934678" cy="313899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678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E08EB" w14:textId="1F346F8F" w:rsidR="008E7C20" w:rsidRPr="001A75DC" w:rsidRDefault="00AF3996" w:rsidP="00FE710E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color w:val="955192"/>
                                <w:sz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955192"/>
                                <w:sz w:val="32"/>
                              </w:rPr>
                              <w:t>309 2</w:t>
                            </w:r>
                            <w:r w:rsidRPr="00AF3996">
                              <w:rPr>
                                <w:rFonts w:ascii="Baskerville Old Face" w:hAnsi="Baskerville Old Face"/>
                                <w:color w:val="955192"/>
                                <w:sz w:val="3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Baskerville Old Face" w:hAnsi="Baskerville Old Face"/>
                                <w:color w:val="955192"/>
                                <w:sz w:val="32"/>
                              </w:rPr>
                              <w:t xml:space="preserve"> Ave SE, Watertown, SD 57217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CA24" id="Rectangle 11" o:spid="_x0000_s1031" style="position:absolute;left:0;text-align:left;margin-left:387.35pt;margin-top:435.85pt;width:309.8pt;height:24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" filled="f" stroked="f" strokeweight="2pt">
                <v:textbox>
                  <w:txbxContent>
                    <w:p w14:paraId="378E08EB" w14:textId="1F346F8F" w:rsidR="008E7C20" w:rsidRPr="001A75DC" w:rsidRDefault="00AF3996" w:rsidP="00FE710E">
                      <w:pPr>
                        <w:spacing w:after="0" w:line="240" w:lineRule="auto"/>
                        <w:rPr>
                          <w:rFonts w:ascii="Baskerville Old Face" w:hAnsi="Baskerville Old Face"/>
                          <w:color w:val="955192"/>
                          <w:sz w:val="32"/>
                        </w:rPr>
                      </w:pPr>
                      <w:r>
                        <w:rPr>
                          <w:rFonts w:ascii="Baskerville Old Face" w:hAnsi="Baskerville Old Face"/>
                          <w:color w:val="955192"/>
                          <w:sz w:val="32"/>
                        </w:rPr>
                        <w:t>309 2</w:t>
                      </w:r>
                      <w:r w:rsidRPr="00AF3996">
                        <w:rPr>
                          <w:rFonts w:ascii="Baskerville Old Face" w:hAnsi="Baskerville Old Face"/>
                          <w:color w:val="955192"/>
                          <w:sz w:val="32"/>
                          <w:vertAlign w:val="superscript"/>
                        </w:rPr>
                        <w:t>nd</w:t>
                      </w:r>
                      <w:r>
                        <w:rPr>
                          <w:rFonts w:ascii="Baskerville Old Face" w:hAnsi="Baskerville Old Face"/>
                          <w:color w:val="955192"/>
                          <w:sz w:val="32"/>
                        </w:rPr>
                        <w:t xml:space="preserve"> Ave SE, Watertown, SD 57217</w:t>
                      </w:r>
                    </w:p>
                  </w:txbxContent>
                </v:textbox>
              </v:rect>
            </w:pict>
          </mc:Fallback>
        </mc:AlternateContent>
      </w:r>
      <w:r w:rsidR="008E7C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D2EAF0" wp14:editId="2E8BCC82">
                <wp:simplePos x="0" y="0"/>
                <wp:positionH relativeFrom="column">
                  <wp:posOffset>5048250</wp:posOffset>
                </wp:positionH>
                <wp:positionV relativeFrom="paragraph">
                  <wp:posOffset>5453115</wp:posOffset>
                </wp:positionV>
                <wp:extent cx="3676650" cy="0"/>
                <wp:effectExtent l="0" t="0" r="0" b="0"/>
                <wp:wrapNone/>
                <wp:docPr id="15" name="Straight Connector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374F3" id="Straight Connector 15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5pt,429.4pt" to="687pt,4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" strokecolor="#7e7b99 [1951]"/>
            </w:pict>
          </mc:Fallback>
        </mc:AlternateContent>
      </w:r>
      <w:r w:rsidR="008E7C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317077" wp14:editId="37B46BE2">
                <wp:simplePos x="0" y="0"/>
                <wp:positionH relativeFrom="column">
                  <wp:posOffset>4987925</wp:posOffset>
                </wp:positionH>
                <wp:positionV relativeFrom="paragraph">
                  <wp:posOffset>2861282</wp:posOffset>
                </wp:positionV>
                <wp:extent cx="3790950" cy="11600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16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8131C" w14:textId="4E88FED2" w:rsidR="001A75DC" w:rsidRPr="001A75DC" w:rsidRDefault="001A75DC" w:rsidP="001A75DC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color w:val="373545" w:themeColor="text2"/>
                                <w:sz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373545" w:themeColor="text2"/>
                                <w:sz w:val="72"/>
                              </w:rPr>
                              <w:t>Samuel Joseph Wortmann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17077" id="Rectangle 2" o:spid="_x0000_s1032" style="position:absolute;left:0;text-align:left;margin-left:392.75pt;margin-top:225.3pt;width:298.5pt;height:91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" filled="f" stroked="f" strokeweight="2pt">
                <v:textbox>
                  <w:txbxContent>
                    <w:p w14:paraId="40C8131C" w14:textId="4E88FED2" w:rsidR="001A75DC" w:rsidRPr="001A75DC" w:rsidRDefault="001A75DC" w:rsidP="001A75DC">
                      <w:pPr>
                        <w:spacing w:after="0" w:line="240" w:lineRule="auto"/>
                        <w:rPr>
                          <w:rFonts w:ascii="Baskerville Old Face" w:hAnsi="Baskerville Old Face"/>
                          <w:color w:val="373545" w:themeColor="text2"/>
                          <w:sz w:val="72"/>
                        </w:rPr>
                      </w:pPr>
                      <w:r>
                        <w:rPr>
                          <w:rFonts w:ascii="Baskerville Old Face" w:hAnsi="Baskerville Old Face"/>
                          <w:color w:val="373545" w:themeColor="text2"/>
                          <w:sz w:val="72"/>
                        </w:rPr>
                        <w:t>Samuel Joseph Wortmann</w:t>
                      </w:r>
                    </w:p>
                  </w:txbxContent>
                </v:textbox>
              </v:rect>
            </w:pict>
          </mc:Fallback>
        </mc:AlternateContent>
      </w:r>
      <w:r w:rsidR="008E7C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9B9119" wp14:editId="2E1A3750">
                <wp:simplePos x="0" y="0"/>
                <wp:positionH relativeFrom="column">
                  <wp:posOffset>7031668</wp:posOffset>
                </wp:positionH>
                <wp:positionV relativeFrom="paragraph">
                  <wp:posOffset>4286250</wp:posOffset>
                </wp:positionV>
                <wp:extent cx="0" cy="1009650"/>
                <wp:effectExtent l="0" t="0" r="38100" b="19050"/>
                <wp:wrapNone/>
                <wp:docPr id="8" name="Straight Connector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B0FB4" id="Straight Connector 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65pt,337.5pt" to="553.6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" strokecolor="#7e7b99 [1951]"/>
            </w:pict>
          </mc:Fallback>
        </mc:AlternateContent>
      </w:r>
      <w:r w:rsidR="008E7C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C8B9A0" wp14:editId="3586067E">
                <wp:simplePos x="0" y="0"/>
                <wp:positionH relativeFrom="column">
                  <wp:posOffset>7130832</wp:posOffset>
                </wp:positionH>
                <wp:positionV relativeFrom="paragraph">
                  <wp:posOffset>4417060</wp:posOffset>
                </wp:positionV>
                <wp:extent cx="1560394" cy="9525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394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C8265" w14:textId="6CBCE054" w:rsidR="008E7C20" w:rsidRPr="001A75DC" w:rsidRDefault="008E7C20" w:rsidP="008E7C20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color w:val="955192"/>
                                <w:sz w:val="144"/>
                              </w:rPr>
                            </w:pPr>
                            <w:r w:rsidRPr="001A75DC">
                              <w:rPr>
                                <w:rFonts w:ascii="Baskerville Old Face" w:hAnsi="Baskerville Old Face"/>
                                <w:color w:val="955192"/>
                                <w:sz w:val="144"/>
                              </w:rPr>
                              <w:t>0</w:t>
                            </w:r>
                            <w:r w:rsidR="001A75DC" w:rsidRPr="001A75DC">
                              <w:rPr>
                                <w:rFonts w:ascii="Baskerville Old Face" w:hAnsi="Baskerville Old Face"/>
                                <w:color w:val="955192"/>
                                <w:sz w:val="1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8B9A0" id="Rectangle 10" o:spid="_x0000_s1033" style="position:absolute;left:0;text-align:left;margin-left:561.5pt;margin-top:347.8pt;width:122.85pt;height: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" filled="f" stroked="f" strokeweight="2pt">
                <v:textbox>
                  <w:txbxContent>
                    <w:p w14:paraId="359C8265" w14:textId="6CBCE054" w:rsidR="008E7C20" w:rsidRPr="001A75DC" w:rsidRDefault="008E7C20" w:rsidP="008E7C20">
                      <w:pPr>
                        <w:spacing w:after="0" w:line="240" w:lineRule="auto"/>
                        <w:rPr>
                          <w:rFonts w:ascii="Baskerville Old Face" w:hAnsi="Baskerville Old Face"/>
                          <w:color w:val="955192"/>
                          <w:sz w:val="144"/>
                        </w:rPr>
                      </w:pPr>
                      <w:r w:rsidRPr="001A75DC">
                        <w:rPr>
                          <w:rFonts w:ascii="Baskerville Old Face" w:hAnsi="Baskerville Old Face"/>
                          <w:color w:val="955192"/>
                          <w:sz w:val="144"/>
                        </w:rPr>
                        <w:t>0</w:t>
                      </w:r>
                      <w:r w:rsidR="001A75DC" w:rsidRPr="001A75DC">
                        <w:rPr>
                          <w:rFonts w:ascii="Baskerville Old Face" w:hAnsi="Baskerville Old Face"/>
                          <w:color w:val="955192"/>
                          <w:sz w:val="14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FE710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B3E1AB" wp14:editId="1CE54B6B">
                <wp:simplePos x="0" y="0"/>
                <wp:positionH relativeFrom="column">
                  <wp:posOffset>6838950</wp:posOffset>
                </wp:positionH>
                <wp:positionV relativeFrom="paragraph">
                  <wp:posOffset>4152900</wp:posOffset>
                </wp:positionV>
                <wp:extent cx="2133600" cy="5524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E3695" w14:textId="77777777" w:rsidR="00FE710E" w:rsidRPr="008E7C20" w:rsidRDefault="008E7C20" w:rsidP="00FE710E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color w:val="373545" w:themeColor="text2"/>
                                <w:sz w:val="52"/>
                              </w:rPr>
                            </w:pPr>
                            <w:r w:rsidRPr="008E7C20">
                              <w:rPr>
                                <w:rFonts w:ascii="Baskerville Old Face" w:hAnsi="Baskerville Old Face"/>
                                <w:color w:val="373545" w:themeColor="text2"/>
                                <w:sz w:val="52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3E1AB" id="Rectangle 9" o:spid="_x0000_s1034" style="position:absolute;left:0;text-align:left;margin-left:538.5pt;margin-top:327pt;width:168pt;height:43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" filled="f" stroked="f" strokeweight="2pt">
                <v:textbox>
                  <w:txbxContent>
                    <w:p w14:paraId="3A4E3695" w14:textId="77777777" w:rsidR="00FE710E" w:rsidRPr="008E7C20" w:rsidRDefault="008E7C20" w:rsidP="00FE710E">
                      <w:pPr>
                        <w:spacing w:after="0" w:line="240" w:lineRule="auto"/>
                        <w:rPr>
                          <w:rFonts w:ascii="Baskerville Old Face" w:hAnsi="Baskerville Old Face"/>
                          <w:color w:val="373545" w:themeColor="text2"/>
                          <w:sz w:val="52"/>
                        </w:rPr>
                      </w:pPr>
                      <w:r w:rsidRPr="008E7C20">
                        <w:rPr>
                          <w:rFonts w:ascii="Baskerville Old Face" w:hAnsi="Baskerville Old Face"/>
                          <w:color w:val="373545" w:themeColor="text2"/>
                          <w:sz w:val="5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FE710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8B09BC" wp14:editId="28013E2D">
                <wp:simplePos x="0" y="0"/>
                <wp:positionH relativeFrom="column">
                  <wp:posOffset>4895850</wp:posOffset>
                </wp:positionH>
                <wp:positionV relativeFrom="paragraph">
                  <wp:posOffset>4610100</wp:posOffset>
                </wp:positionV>
                <wp:extent cx="2133600" cy="4191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CB173" w14:textId="7D9C1AE2" w:rsidR="00FE710E" w:rsidRPr="00FE710E" w:rsidRDefault="001A75DC" w:rsidP="00FE710E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color w:val="373545" w:themeColor="text2"/>
                                <w:sz w:val="2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373545" w:themeColor="text2"/>
                                <w:sz w:val="28"/>
                              </w:rPr>
                              <w:t>2018</w:t>
                            </w:r>
                            <w:r w:rsidR="00FE710E">
                              <w:rPr>
                                <w:rFonts w:ascii="Baskerville Old Face" w:hAnsi="Baskerville Old Face"/>
                                <w:color w:val="373545" w:themeColor="text2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B09BC" id="Rectangle 7" o:spid="_x0000_s1035" style="position:absolute;left:0;text-align:left;margin-left:385.5pt;margin-top:363pt;width:168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" filled="f" stroked="f" strokeweight="2pt">
                <v:textbox>
                  <w:txbxContent>
                    <w:p w14:paraId="7FBCB173" w14:textId="7D9C1AE2" w:rsidR="00FE710E" w:rsidRPr="00FE710E" w:rsidRDefault="001A75DC" w:rsidP="00FE710E">
                      <w:pPr>
                        <w:spacing w:after="0" w:line="240" w:lineRule="auto"/>
                        <w:rPr>
                          <w:rFonts w:ascii="Baskerville Old Face" w:hAnsi="Baskerville Old Face"/>
                          <w:color w:val="373545" w:themeColor="text2"/>
                          <w:sz w:val="28"/>
                        </w:rPr>
                      </w:pPr>
                      <w:r>
                        <w:rPr>
                          <w:rFonts w:ascii="Baskerville Old Face" w:hAnsi="Baskerville Old Face"/>
                          <w:color w:val="373545" w:themeColor="text2"/>
                          <w:sz w:val="28"/>
                        </w:rPr>
                        <w:t>2018</w:t>
                      </w:r>
                      <w:r w:rsidR="00FE710E">
                        <w:rPr>
                          <w:rFonts w:ascii="Baskerville Old Face" w:hAnsi="Baskerville Old Face"/>
                          <w:color w:val="373545" w:themeColor="text2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E710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2DD834" wp14:editId="31901962">
                <wp:simplePos x="0" y="0"/>
                <wp:positionH relativeFrom="column">
                  <wp:posOffset>4895850</wp:posOffset>
                </wp:positionH>
                <wp:positionV relativeFrom="paragraph">
                  <wp:posOffset>4152900</wp:posOffset>
                </wp:positionV>
                <wp:extent cx="2133600" cy="5524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C24C1" w14:textId="735B95E8" w:rsidR="00FE710E" w:rsidRPr="00FE710E" w:rsidRDefault="001A75DC" w:rsidP="00FE710E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color w:val="373545" w:themeColor="text2"/>
                                <w:sz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373545" w:themeColor="text2"/>
                                <w:sz w:val="72"/>
                              </w:rPr>
                              <w:t>1</w:t>
                            </w:r>
                            <w:r w:rsidR="00FE710E" w:rsidRPr="00FE710E">
                              <w:rPr>
                                <w:rFonts w:ascii="Baskerville Old Face" w:hAnsi="Baskerville Old Face"/>
                                <w:color w:val="373545" w:themeColor="text2"/>
                                <w:sz w:val="72"/>
                              </w:rPr>
                              <w:t>:</w:t>
                            </w:r>
                            <w:r>
                              <w:rPr>
                                <w:rFonts w:ascii="Baskerville Old Face" w:hAnsi="Baskerville Old Face"/>
                                <w:color w:val="373545" w:themeColor="text2"/>
                                <w:sz w:val="72"/>
                              </w:rPr>
                              <w:t>30</w:t>
                            </w:r>
                            <w:r w:rsidR="00FE710E" w:rsidRPr="00FE710E">
                              <w:rPr>
                                <w:rFonts w:ascii="Baskerville Old Face" w:hAnsi="Baskerville Old Face"/>
                                <w:color w:val="373545" w:themeColor="text2"/>
                                <w:sz w:val="72"/>
                              </w:rPr>
                              <w:t xml:space="preserve">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D834" id="Rectangle 5" o:spid="_x0000_s1036" style="position:absolute;left:0;text-align:left;margin-left:385.5pt;margin-top:327pt;width:168pt;height:4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" filled="f" stroked="f" strokeweight="2pt">
                <v:textbox>
                  <w:txbxContent>
                    <w:p w14:paraId="1FCC24C1" w14:textId="735B95E8" w:rsidR="00FE710E" w:rsidRPr="00FE710E" w:rsidRDefault="001A75DC" w:rsidP="00FE710E">
                      <w:pPr>
                        <w:spacing w:after="0" w:line="240" w:lineRule="auto"/>
                        <w:rPr>
                          <w:rFonts w:ascii="Baskerville Old Face" w:hAnsi="Baskerville Old Face"/>
                          <w:color w:val="373545" w:themeColor="text2"/>
                          <w:sz w:val="72"/>
                        </w:rPr>
                      </w:pPr>
                      <w:r>
                        <w:rPr>
                          <w:rFonts w:ascii="Baskerville Old Face" w:hAnsi="Baskerville Old Face"/>
                          <w:color w:val="373545" w:themeColor="text2"/>
                          <w:sz w:val="72"/>
                        </w:rPr>
                        <w:t>1</w:t>
                      </w:r>
                      <w:r w:rsidR="00FE710E" w:rsidRPr="00FE710E">
                        <w:rPr>
                          <w:rFonts w:ascii="Baskerville Old Face" w:hAnsi="Baskerville Old Face"/>
                          <w:color w:val="373545" w:themeColor="text2"/>
                          <w:sz w:val="72"/>
                        </w:rPr>
                        <w:t>:</w:t>
                      </w:r>
                      <w:r>
                        <w:rPr>
                          <w:rFonts w:ascii="Baskerville Old Face" w:hAnsi="Baskerville Old Face"/>
                          <w:color w:val="373545" w:themeColor="text2"/>
                          <w:sz w:val="72"/>
                        </w:rPr>
                        <w:t>30</w:t>
                      </w:r>
                      <w:r w:rsidR="00FE710E" w:rsidRPr="00FE710E">
                        <w:rPr>
                          <w:rFonts w:ascii="Baskerville Old Face" w:hAnsi="Baskerville Old Face"/>
                          <w:color w:val="373545" w:themeColor="text2"/>
                          <w:sz w:val="72"/>
                        </w:rPr>
                        <w:t xml:space="preserve"> PM</w:t>
                      </w:r>
                    </w:p>
                  </w:txbxContent>
                </v:textbox>
              </v:rect>
            </w:pict>
          </mc:Fallback>
        </mc:AlternateContent>
      </w:r>
      <w:r w:rsidR="00FE710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6DE189" wp14:editId="4F723DB4">
                <wp:simplePos x="0" y="0"/>
                <wp:positionH relativeFrom="column">
                  <wp:posOffset>5048250</wp:posOffset>
                </wp:positionH>
                <wp:positionV relativeFrom="paragraph">
                  <wp:posOffset>4114800</wp:posOffset>
                </wp:positionV>
                <wp:extent cx="3676650" cy="0"/>
                <wp:effectExtent l="0" t="0" r="0" b="0"/>
                <wp:wrapNone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90AD2" id="Straight Connector 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5pt,324pt" to="687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" strokecolor="#7e7b99 [1951]"/>
            </w:pict>
          </mc:Fallback>
        </mc:AlternateContent>
      </w:r>
      <w:r w:rsidR="00FE710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B602AC" wp14:editId="2CCC5745">
                <wp:simplePos x="0" y="0"/>
                <wp:positionH relativeFrom="column">
                  <wp:posOffset>6381750</wp:posOffset>
                </wp:positionH>
                <wp:positionV relativeFrom="paragraph">
                  <wp:posOffset>1809750</wp:posOffset>
                </wp:positionV>
                <wp:extent cx="971550" cy="97155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71550"/>
                        </a:xfrm>
                        <a:prstGeom prst="ellipse">
                          <a:avLst/>
                        </a:prstGeom>
                        <a:solidFill>
                          <a:srgbClr val="9551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BEA95" w14:textId="77777777" w:rsidR="00FE710E" w:rsidRPr="001A75DC" w:rsidRDefault="00FE710E" w:rsidP="00FE710E">
                            <w:pPr>
                              <w:tabs>
                                <w:tab w:val="left" w:pos="990"/>
                              </w:tabs>
                              <w:ind w:firstLine="90"/>
                              <w:rPr>
                                <w:rFonts w:ascii="Baskerville Old Face" w:hAnsi="Baskerville Old Face"/>
                                <w:color w:val="FFFFFF" w:themeColor="background1"/>
                                <w:sz w:val="96"/>
                              </w:rPr>
                            </w:pPr>
                            <w:r w:rsidRPr="00FE710E">
                              <w:rPr>
                                <w:rFonts w:ascii="Baskerville Old Face" w:hAnsi="Baskerville Old Face"/>
                                <w:sz w:val="96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602AC" id="Oval 3" o:spid="_x0000_s1037" style="position:absolute;left:0;text-align:left;margin-left:502.5pt;margin-top:142.5pt;width:76.5pt;height:7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" fillcolor="#955192" stroked="f" strokeweight="2pt">
                <v:textbox inset="0,0,0,0">
                  <w:txbxContent>
                    <w:p w14:paraId="34CBEA95" w14:textId="77777777" w:rsidR="00FE710E" w:rsidRPr="001A75DC" w:rsidRDefault="00FE710E" w:rsidP="00FE710E">
                      <w:pPr>
                        <w:tabs>
                          <w:tab w:val="left" w:pos="990"/>
                        </w:tabs>
                        <w:ind w:firstLine="90"/>
                        <w:rPr>
                          <w:rFonts w:ascii="Baskerville Old Face" w:hAnsi="Baskerville Old Face"/>
                          <w:color w:val="FFFFFF" w:themeColor="background1"/>
                          <w:sz w:val="96"/>
                        </w:rPr>
                      </w:pPr>
                      <w:r w:rsidRPr="00FE710E">
                        <w:rPr>
                          <w:rFonts w:ascii="Baskerville Old Face" w:hAnsi="Baskerville Old Face"/>
                          <w:sz w:val="96"/>
                        </w:rPr>
                        <w:t>&amp;</w:t>
                      </w:r>
                    </w:p>
                  </w:txbxContent>
                </v:textbox>
              </v:oval>
            </w:pict>
          </mc:Fallback>
        </mc:AlternateContent>
      </w:r>
      <w:r w:rsidR="00FE710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9BB8CB" wp14:editId="0589984E">
                <wp:simplePos x="0" y="0"/>
                <wp:positionH relativeFrom="column">
                  <wp:posOffset>4991100</wp:posOffset>
                </wp:positionH>
                <wp:positionV relativeFrom="paragraph">
                  <wp:posOffset>495300</wp:posOffset>
                </wp:positionV>
                <wp:extent cx="3790950" cy="13144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E4F06" w14:textId="1526EDFB" w:rsidR="00FE710E" w:rsidRPr="00FE710E" w:rsidRDefault="001A75DC" w:rsidP="00FE710E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color w:val="373545" w:themeColor="text2"/>
                                <w:sz w:val="7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373545" w:themeColor="text2"/>
                                <w:sz w:val="72"/>
                              </w:rPr>
                              <w:t>Allisen Michelle Olson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BB8CB" id="Rectangle 1" o:spid="_x0000_s1038" style="position:absolute;left:0;text-align:left;margin-left:393pt;margin-top:39pt;width:298.5pt;height:103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" filled="f" stroked="f" strokeweight="2pt">
                <v:textbox>
                  <w:txbxContent>
                    <w:p w14:paraId="457E4F06" w14:textId="1526EDFB" w:rsidR="00FE710E" w:rsidRPr="00FE710E" w:rsidRDefault="001A75DC" w:rsidP="00FE710E">
                      <w:pPr>
                        <w:spacing w:after="0" w:line="240" w:lineRule="auto"/>
                        <w:rPr>
                          <w:rFonts w:ascii="Baskerville Old Face" w:hAnsi="Baskerville Old Face"/>
                          <w:color w:val="373545" w:themeColor="text2"/>
                          <w:sz w:val="72"/>
                        </w:rPr>
                      </w:pPr>
                      <w:r>
                        <w:rPr>
                          <w:rFonts w:ascii="Baskerville Old Face" w:hAnsi="Baskerville Old Face"/>
                          <w:color w:val="373545" w:themeColor="text2"/>
                          <w:sz w:val="72"/>
                        </w:rPr>
                        <w:t>Allisen Michelle Olson</w:t>
                      </w:r>
                    </w:p>
                  </w:txbxContent>
                </v:textbox>
              </v:rect>
            </w:pict>
          </mc:Fallback>
        </mc:AlternateContent>
      </w:r>
      <w:r w:rsidR="00BE24F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B4FB12" wp14:editId="3C10D96D">
                <wp:simplePos x="0" y="0"/>
                <wp:positionH relativeFrom="margin">
                  <wp:posOffset>4577080</wp:posOffset>
                </wp:positionH>
                <wp:positionV relativeFrom="margin">
                  <wp:posOffset>-89535</wp:posOffset>
                </wp:positionV>
                <wp:extent cx="0" cy="7150735"/>
                <wp:effectExtent l="5080" t="5715" r="13970" b="6350"/>
                <wp:wrapNone/>
                <wp:docPr id="31" name="AutoShape 1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50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4BD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7" o:spid="_x0000_s1026" type="#_x0000_t32" style="position:absolute;margin-left:360.4pt;margin-top:-7.05pt;width:0;height:563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" strokecolor="#a5a5a5 [2092]">
                <w10:wrap anchorx="margin" anchory="margin"/>
              </v:shape>
            </w:pict>
          </mc:Fallback>
        </mc:AlternateContent>
      </w:r>
      <w:r w:rsidR="008E53FE">
        <w:br w:type="page"/>
      </w:r>
      <w:r w:rsidR="000B3FE8"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78631" wp14:editId="4523183C">
                <wp:simplePos x="0" y="0"/>
                <wp:positionH relativeFrom="margin">
                  <wp:posOffset>4974116</wp:posOffset>
                </wp:positionH>
                <wp:positionV relativeFrom="page">
                  <wp:posOffset>528810</wp:posOffset>
                </wp:positionV>
                <wp:extent cx="4043190" cy="6753339"/>
                <wp:effectExtent l="0" t="0" r="0" b="9525"/>
                <wp:wrapNone/>
                <wp:docPr id="1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190" cy="6753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ProgramHeadingChar"/>
                                <w:rFonts w:ascii="Baskerville Old Face" w:hAnsi="Baskerville Old Face"/>
                                <w:color w:val="373545" w:themeColor="text2"/>
                              </w:rPr>
                              <w:id w:val="-2036728626"/>
                              <w:showingPlcHdr/>
                            </w:sdtPr>
                            <w:sdtEndPr>
                              <w:rPr>
                                <w:rStyle w:val="DefaultParagraphFont"/>
                                <w:b/>
                              </w:rPr>
                            </w:sdtEndPr>
                            <w:sdtContent>
                              <w:p w14:paraId="353AB728" w14:textId="77777777" w:rsidR="005660D5" w:rsidRPr="008E7C20" w:rsidRDefault="003D786D" w:rsidP="008302CF">
                                <w:pPr>
                                  <w:pStyle w:val="ProgramHeading"/>
                                  <w:rPr>
                                    <w:rFonts w:ascii="Baskerville Old Face" w:hAnsi="Baskerville Old Face"/>
                                    <w:color w:val="373545" w:themeColor="text2"/>
                                  </w:rPr>
                                </w:pPr>
                                <w:r w:rsidRPr="001A75DC">
                                  <w:rPr>
                                    <w:rFonts w:ascii="Baskerville Old Face" w:hAnsi="Baskerville Old Face" w:cs="Segoe UI"/>
                                    <w:b w:val="0"/>
                                    <w:color w:val="955192"/>
                                  </w:rPr>
                                  <w:t>Wedding Participants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Style w:val="ProgramTextChar"/>
                                <w:rFonts w:ascii="Baskerville Old Face" w:hAnsi="Baskerville Old Face"/>
                                <w:b/>
                                <w:color w:val="373545" w:themeColor="text2"/>
                                <w:sz w:val="20"/>
                                <w:szCs w:val="20"/>
                              </w:rPr>
                              <w:id w:val="-801459201"/>
                            </w:sdtPr>
                            <w:sdtEndPr>
                              <w:rPr>
                                <w:rStyle w:val="DefaultParagraphFont"/>
                                <w:b w:val="0"/>
                                <w:sz w:val="22"/>
                                <w:szCs w:val="24"/>
                              </w:rPr>
                            </w:sdtEndPr>
                            <w:sdtContent>
                              <w:p w14:paraId="2E87EECB" w14:textId="77777777" w:rsidR="00DB2607" w:rsidRPr="00334B30" w:rsidRDefault="00DB2607" w:rsidP="00DB2607">
                                <w:pPr>
                                  <w:pStyle w:val="ProgramText"/>
                                  <w:rPr>
                                    <w:rStyle w:val="ProgramTextChar"/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Style w:val="ProgramTextChar"/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PARENTS OF THE BRIDE</w:t>
                                </w:r>
                              </w:p>
                              <w:p w14:paraId="4BB5A6EC" w14:textId="4077DBB9" w:rsidR="00DB2607" w:rsidRPr="00334B30" w:rsidRDefault="00DB2607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CHRIS AND THERESA OLSON</w:t>
                                </w:r>
                              </w:p>
                              <w:p w14:paraId="5135281D" w14:textId="6A7B52C7" w:rsidR="008536CB" w:rsidRPr="00334B30" w:rsidRDefault="00334B30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GRANDPARENTS</w:t>
                                </w:r>
                              </w:p>
                              <w:p w14:paraId="18239A1A" w14:textId="79EE7975" w:rsidR="00334B30" w:rsidRPr="00334B30" w:rsidRDefault="00334B30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BILL AND JOAN SCHULZE</w:t>
                                </w:r>
                              </w:p>
                              <w:p w14:paraId="483DDFAC" w14:textId="77777777" w:rsidR="00DB2607" w:rsidRPr="00334B30" w:rsidRDefault="00DB2607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PARENTS OF THE GROOM</w:t>
                                </w:r>
                              </w:p>
                              <w:p w14:paraId="54FE84A5" w14:textId="4CB67AC9" w:rsidR="00DB2607" w:rsidRPr="00334B30" w:rsidRDefault="00DB2607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GERARD AND JOAN WORTMANN</w:t>
                                </w:r>
                              </w:p>
                              <w:p w14:paraId="0F913F79" w14:textId="15CDE891" w:rsidR="00334B30" w:rsidRPr="00334B30" w:rsidRDefault="00334B30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GRANDPARENT</w:t>
                                </w:r>
                              </w:p>
                              <w:p w14:paraId="175FB182" w14:textId="5B18A3C1" w:rsidR="00334B30" w:rsidRPr="00334B30" w:rsidRDefault="00334B30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 xml:space="preserve">ANNA WORTMANN </w:t>
                                </w:r>
                              </w:p>
                              <w:p w14:paraId="617C7EFC" w14:textId="77777777" w:rsidR="00DB2607" w:rsidRPr="00334B30" w:rsidRDefault="00DB2607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MAID OF HONOR</w:t>
                                </w:r>
                              </w:p>
                              <w:p w14:paraId="47DD7AC4" w14:textId="77777777" w:rsidR="00DB2607" w:rsidRPr="00334B30" w:rsidRDefault="00DB2607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KAYLA HEMMINGSON</w:t>
                                </w:r>
                              </w:p>
                              <w:p w14:paraId="1A16848C" w14:textId="77777777" w:rsidR="00DB2607" w:rsidRPr="00334B30" w:rsidRDefault="00DB2607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BRIDESMAIDS</w:t>
                                </w:r>
                              </w:p>
                              <w:p w14:paraId="52C9E02E" w14:textId="1FDC94B4" w:rsidR="00DB2607" w:rsidRPr="00334B30" w:rsidRDefault="00DB2607" w:rsidP="000B2788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BRITTANY EACHEN</w:t>
                                </w:r>
                                <w:r w:rsidR="000B2788"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 xml:space="preserve">, PAMELA HANSEN, </w:t>
                                </w: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MAYCIE OLSON</w:t>
                                </w:r>
                              </w:p>
                              <w:p w14:paraId="554A0E37" w14:textId="77777777" w:rsidR="00DB2607" w:rsidRPr="00334B30" w:rsidRDefault="00DB2607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FLOWER GIRL</w:t>
                                </w:r>
                              </w:p>
                              <w:p w14:paraId="718C6A06" w14:textId="1BB69197" w:rsidR="00DB2607" w:rsidRPr="00334B30" w:rsidRDefault="00DB2607" w:rsidP="005E0641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ABBY OLSON</w:t>
                                </w:r>
                              </w:p>
                              <w:p w14:paraId="3D9D1A86" w14:textId="77777777" w:rsidR="00DB2607" w:rsidRPr="00334B30" w:rsidRDefault="00DB2607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BEST MAN</w:t>
                                </w:r>
                              </w:p>
                              <w:p w14:paraId="6EE0A572" w14:textId="45FC17F6" w:rsidR="00DB2607" w:rsidRPr="00334B30" w:rsidRDefault="00DB2607" w:rsidP="005E0641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MARK WORTMANN</w:t>
                                </w:r>
                              </w:p>
                              <w:p w14:paraId="09097883" w14:textId="7330047E" w:rsidR="00DB2607" w:rsidRPr="00334B30" w:rsidRDefault="00DB2607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GROOMSMEN</w:t>
                                </w:r>
                              </w:p>
                              <w:p w14:paraId="15F95FC7" w14:textId="77777777" w:rsidR="00E5339A" w:rsidRPr="00334B30" w:rsidRDefault="005E0641" w:rsidP="000B2788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DUSTIN WEINANDT</w:t>
                                </w:r>
                                <w:r w:rsidR="000B2788"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BRENDAN GROENE</w:t>
                                </w:r>
                                <w:r w:rsidR="000B2788"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</w:p>
                              <w:p w14:paraId="2B401BBF" w14:textId="1BA7F89D" w:rsidR="005E0641" w:rsidRPr="00334B30" w:rsidRDefault="005E0641" w:rsidP="000B2788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BRANDEN OLSON</w:t>
                                </w:r>
                              </w:p>
                              <w:p w14:paraId="4D852179" w14:textId="210A51FB" w:rsidR="005E0641" w:rsidRPr="00334B30" w:rsidRDefault="005E0641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RING BEARER</w:t>
                                </w:r>
                              </w:p>
                              <w:p w14:paraId="1A33F1B6" w14:textId="0B87812B" w:rsidR="005E0641" w:rsidRPr="00334B30" w:rsidRDefault="005E0641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JAMES HANSEN</w:t>
                                </w:r>
                              </w:p>
                              <w:p w14:paraId="6872FD13" w14:textId="1837F1F1" w:rsidR="000B2788" w:rsidRPr="00334B30" w:rsidRDefault="000B2788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USHERS</w:t>
                                </w:r>
                              </w:p>
                              <w:p w14:paraId="354956D6" w14:textId="129C731F" w:rsidR="000B2788" w:rsidRPr="00334B30" w:rsidRDefault="000B2788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WES WORTMANN, TIM SCHULZE, NOAH NOECKER</w:t>
                                </w:r>
                              </w:p>
                              <w:p w14:paraId="1E1BAFD7" w14:textId="2894FB48" w:rsidR="005E0641" w:rsidRPr="00334B30" w:rsidRDefault="005E0641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READER</w:t>
                                </w:r>
                              </w:p>
                              <w:p w14:paraId="7678D34B" w14:textId="3D10E7C9" w:rsidR="005E0641" w:rsidRPr="00334B30" w:rsidRDefault="005E0641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CHAD S</w:t>
                                </w:r>
                                <w:r w:rsidR="000B3FE8"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C</w:t>
                                </w: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HULZE</w:t>
                                </w:r>
                              </w:p>
                              <w:p w14:paraId="29F5738A" w14:textId="76E24AE4" w:rsidR="0068796F" w:rsidRPr="00334B30" w:rsidRDefault="0068796F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0"/>
                                    <w:szCs w:val="20"/>
                                  </w:rPr>
                                  <w:t>PERSONAL ATTENDANT</w:t>
                                </w:r>
                              </w:p>
                              <w:p w14:paraId="62600CF4" w14:textId="4365C738" w:rsidR="0068796F" w:rsidRPr="00334B30" w:rsidRDefault="0068796F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</w:pPr>
                                <w:r w:rsidRPr="00334B30"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16"/>
                                    <w:szCs w:val="16"/>
                                  </w:rPr>
                                  <w:t>KYLEE VOHLAND</w:t>
                                </w:r>
                              </w:p>
                              <w:p w14:paraId="07AEF3F7" w14:textId="77777777" w:rsidR="005E0641" w:rsidRPr="00DB2607" w:rsidRDefault="005E0641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BCDEC04" w14:textId="049FFF15" w:rsidR="005660D5" w:rsidRPr="008E7C20" w:rsidRDefault="003809F6" w:rsidP="00DB2607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78631" id="Text Box 125" o:spid="_x0000_s1039" type="#_x0000_t202" style="position:absolute;left:0;text-align:left;margin-left:391.65pt;margin-top:41.65pt;width:318.35pt;height:53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O7uQIAAMU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" filled="f" stroked="f">
                <v:textbox>
                  <w:txbxContent>
                    <w:sdt>
                      <w:sdtPr>
                        <w:rPr>
                          <w:rStyle w:val="ProgramHeadingChar"/>
                          <w:rFonts w:ascii="Baskerville Old Face" w:hAnsi="Baskerville Old Face"/>
                          <w:color w:val="373545" w:themeColor="text2"/>
                        </w:rPr>
                        <w:id w:val="-2036728626"/>
                        <w:showingPlcHdr/>
                      </w:sdtPr>
                      <w:sdtEndPr>
                        <w:rPr>
                          <w:rStyle w:val="DefaultParagraphFont"/>
                          <w:b/>
                        </w:rPr>
                      </w:sdtEndPr>
                      <w:sdtContent>
                        <w:p w14:paraId="353AB728" w14:textId="77777777" w:rsidR="005660D5" w:rsidRPr="008E7C20" w:rsidRDefault="003D786D" w:rsidP="008302CF">
                          <w:pPr>
                            <w:pStyle w:val="ProgramHeading"/>
                            <w:rPr>
                              <w:rFonts w:ascii="Baskerville Old Face" w:hAnsi="Baskerville Old Face"/>
                              <w:color w:val="373545" w:themeColor="text2"/>
                            </w:rPr>
                          </w:pPr>
                          <w:r w:rsidRPr="001A75DC">
                            <w:rPr>
                              <w:rFonts w:ascii="Baskerville Old Face" w:hAnsi="Baskerville Old Face" w:cs="Segoe UI"/>
                              <w:b w:val="0"/>
                              <w:color w:val="955192"/>
                            </w:rPr>
                            <w:t>Wedding Participants</w:t>
                          </w:r>
                        </w:p>
                      </w:sdtContent>
                    </w:sdt>
                    <w:sdt>
                      <w:sdtPr>
                        <w:rPr>
                          <w:rStyle w:val="ProgramTextChar"/>
                          <w:rFonts w:ascii="Baskerville Old Face" w:hAnsi="Baskerville Old Face"/>
                          <w:b/>
                          <w:color w:val="373545" w:themeColor="text2"/>
                          <w:sz w:val="20"/>
                          <w:szCs w:val="20"/>
                        </w:rPr>
                        <w:id w:val="-801459201"/>
                      </w:sdtPr>
                      <w:sdtEndPr>
                        <w:rPr>
                          <w:rStyle w:val="DefaultParagraphFont"/>
                          <w:b w:val="0"/>
                          <w:sz w:val="22"/>
                          <w:szCs w:val="24"/>
                        </w:rPr>
                      </w:sdtEndPr>
                      <w:sdtContent>
                        <w:p w14:paraId="2E87EECB" w14:textId="77777777" w:rsidR="00DB2607" w:rsidRPr="00334B30" w:rsidRDefault="00DB2607" w:rsidP="00DB2607">
                          <w:pPr>
                            <w:pStyle w:val="ProgramText"/>
                            <w:rPr>
                              <w:rStyle w:val="ProgramTextChar"/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Style w:val="ProgramTextChar"/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PARENTS OF THE BRIDE</w:t>
                          </w:r>
                        </w:p>
                        <w:p w14:paraId="4BB5A6EC" w14:textId="4077DBB9" w:rsidR="00DB2607" w:rsidRPr="00334B30" w:rsidRDefault="00DB2607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CHRIS AND THERESA OLSON</w:t>
                          </w:r>
                        </w:p>
                        <w:p w14:paraId="5135281D" w14:textId="6A7B52C7" w:rsidR="008536CB" w:rsidRPr="00334B30" w:rsidRDefault="00334B30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GRANDPARENTS</w:t>
                          </w:r>
                        </w:p>
                        <w:p w14:paraId="18239A1A" w14:textId="79EE7975" w:rsidR="00334B30" w:rsidRPr="00334B30" w:rsidRDefault="00334B30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BILL AND JOAN SCHULZE</w:t>
                          </w:r>
                        </w:p>
                        <w:p w14:paraId="483DDFAC" w14:textId="77777777" w:rsidR="00DB2607" w:rsidRPr="00334B30" w:rsidRDefault="00DB2607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PARENTS OF THE GROOM</w:t>
                          </w:r>
                        </w:p>
                        <w:p w14:paraId="54FE84A5" w14:textId="4CB67AC9" w:rsidR="00DB2607" w:rsidRPr="00334B30" w:rsidRDefault="00DB2607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GERARD AND JOAN WORTMANN</w:t>
                          </w:r>
                        </w:p>
                        <w:p w14:paraId="0F913F79" w14:textId="15CDE891" w:rsidR="00334B30" w:rsidRPr="00334B30" w:rsidRDefault="00334B30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GRANDPARENT</w:t>
                          </w:r>
                        </w:p>
                        <w:p w14:paraId="175FB182" w14:textId="5B18A3C1" w:rsidR="00334B30" w:rsidRPr="00334B30" w:rsidRDefault="00334B30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 xml:space="preserve">ANNA WORTMANN </w:t>
                          </w:r>
                        </w:p>
                        <w:p w14:paraId="617C7EFC" w14:textId="77777777" w:rsidR="00DB2607" w:rsidRPr="00334B30" w:rsidRDefault="00DB2607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MAID OF HONOR</w:t>
                          </w:r>
                        </w:p>
                        <w:p w14:paraId="47DD7AC4" w14:textId="77777777" w:rsidR="00DB2607" w:rsidRPr="00334B30" w:rsidRDefault="00DB2607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KAYLA HEMMINGSON</w:t>
                          </w:r>
                        </w:p>
                        <w:p w14:paraId="1A16848C" w14:textId="77777777" w:rsidR="00DB2607" w:rsidRPr="00334B30" w:rsidRDefault="00DB2607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BRIDESMAIDS</w:t>
                          </w:r>
                        </w:p>
                        <w:p w14:paraId="52C9E02E" w14:textId="1FDC94B4" w:rsidR="00DB2607" w:rsidRPr="00334B30" w:rsidRDefault="00DB2607" w:rsidP="000B2788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BRITTANY EACHEN</w:t>
                          </w:r>
                          <w:r w:rsidR="000B2788"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 xml:space="preserve">, PAMELA HANSEN, </w:t>
                          </w: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MAYCIE OLSON</w:t>
                          </w:r>
                        </w:p>
                        <w:p w14:paraId="554A0E37" w14:textId="77777777" w:rsidR="00DB2607" w:rsidRPr="00334B30" w:rsidRDefault="00DB2607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FLOWER GIRL</w:t>
                          </w:r>
                        </w:p>
                        <w:p w14:paraId="718C6A06" w14:textId="1BB69197" w:rsidR="00DB2607" w:rsidRPr="00334B30" w:rsidRDefault="00DB2607" w:rsidP="005E0641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ABBY OLSON</w:t>
                          </w:r>
                        </w:p>
                        <w:p w14:paraId="3D9D1A86" w14:textId="77777777" w:rsidR="00DB2607" w:rsidRPr="00334B30" w:rsidRDefault="00DB2607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BEST MAN</w:t>
                          </w:r>
                        </w:p>
                        <w:p w14:paraId="6EE0A572" w14:textId="45FC17F6" w:rsidR="00DB2607" w:rsidRPr="00334B30" w:rsidRDefault="00DB2607" w:rsidP="005E0641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MARK WORTMANN</w:t>
                          </w:r>
                        </w:p>
                        <w:p w14:paraId="09097883" w14:textId="7330047E" w:rsidR="00DB2607" w:rsidRPr="00334B30" w:rsidRDefault="00DB2607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GROOMSMEN</w:t>
                          </w:r>
                        </w:p>
                        <w:p w14:paraId="15F95FC7" w14:textId="77777777" w:rsidR="00E5339A" w:rsidRPr="00334B30" w:rsidRDefault="005E0641" w:rsidP="000B2788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DUSTIN WEINANDT</w:t>
                          </w:r>
                          <w:r w:rsidR="000B2788"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 xml:space="preserve">, </w:t>
                          </w: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BRENDAN GROENE</w:t>
                          </w:r>
                          <w:r w:rsidR="000B2788"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 xml:space="preserve">, </w:t>
                          </w:r>
                        </w:p>
                        <w:p w14:paraId="2B401BBF" w14:textId="1BA7F89D" w:rsidR="005E0641" w:rsidRPr="00334B30" w:rsidRDefault="005E0641" w:rsidP="000B2788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BRANDEN OLSON</w:t>
                          </w:r>
                        </w:p>
                        <w:p w14:paraId="4D852179" w14:textId="210A51FB" w:rsidR="005E0641" w:rsidRPr="00334B30" w:rsidRDefault="005E0641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RING BEARER</w:t>
                          </w:r>
                        </w:p>
                        <w:p w14:paraId="1A33F1B6" w14:textId="0B87812B" w:rsidR="005E0641" w:rsidRPr="00334B30" w:rsidRDefault="005E0641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JAMES HANSEN</w:t>
                          </w:r>
                        </w:p>
                        <w:p w14:paraId="6872FD13" w14:textId="1837F1F1" w:rsidR="000B2788" w:rsidRPr="00334B30" w:rsidRDefault="000B2788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USHERS</w:t>
                          </w:r>
                        </w:p>
                        <w:p w14:paraId="354956D6" w14:textId="129C731F" w:rsidR="000B2788" w:rsidRPr="00334B30" w:rsidRDefault="000B2788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WES WORTMANN, TIM SCHULZE, NOAH NOECKER</w:t>
                          </w:r>
                        </w:p>
                        <w:p w14:paraId="1E1BAFD7" w14:textId="2894FB48" w:rsidR="005E0641" w:rsidRPr="00334B30" w:rsidRDefault="005E0641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READER</w:t>
                          </w:r>
                        </w:p>
                        <w:p w14:paraId="7678D34B" w14:textId="3D10E7C9" w:rsidR="005E0641" w:rsidRPr="00334B30" w:rsidRDefault="005E0641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CHAD S</w:t>
                          </w:r>
                          <w:r w:rsidR="000B3FE8"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C</w:t>
                          </w: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HULZE</w:t>
                          </w:r>
                        </w:p>
                        <w:p w14:paraId="29F5738A" w14:textId="76E24AE4" w:rsidR="0068796F" w:rsidRPr="00334B30" w:rsidRDefault="0068796F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0"/>
                              <w:szCs w:val="20"/>
                            </w:rPr>
                            <w:t>PERSONAL ATTENDANT</w:t>
                          </w:r>
                        </w:p>
                        <w:p w14:paraId="62600CF4" w14:textId="4365C738" w:rsidR="0068796F" w:rsidRPr="00334B30" w:rsidRDefault="0068796F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</w:pPr>
                          <w:r w:rsidRPr="00334B30">
                            <w:rPr>
                              <w:rFonts w:ascii="Baskerville Old Face" w:hAnsi="Baskerville Old Face"/>
                              <w:color w:val="373545" w:themeColor="text2"/>
                              <w:sz w:val="16"/>
                              <w:szCs w:val="16"/>
                            </w:rPr>
                            <w:t>KYLEE VOHLAND</w:t>
                          </w:r>
                        </w:p>
                        <w:p w14:paraId="07AEF3F7" w14:textId="77777777" w:rsidR="005E0641" w:rsidRPr="00DB2607" w:rsidRDefault="005E0641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20"/>
                              <w:szCs w:val="20"/>
                            </w:rPr>
                          </w:pPr>
                        </w:p>
                        <w:p w14:paraId="4BCDEC04" w14:textId="049FFF15" w:rsidR="005660D5" w:rsidRPr="008E7C20" w:rsidRDefault="003809F6" w:rsidP="00DB2607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</w:rPr>
                          </w:pP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  <w:r w:rsidR="000B3FE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2C1E7D" wp14:editId="494A1F75">
                <wp:simplePos x="0" y="0"/>
                <wp:positionH relativeFrom="margin">
                  <wp:posOffset>65979</wp:posOffset>
                </wp:positionH>
                <wp:positionV relativeFrom="margin">
                  <wp:align>bottom</wp:align>
                </wp:positionV>
                <wp:extent cx="4241165" cy="6599081"/>
                <wp:effectExtent l="0" t="0" r="0" b="0"/>
                <wp:wrapNone/>
                <wp:docPr id="29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165" cy="65990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40AC1" w14:textId="1F52088C" w:rsidR="00F46754" w:rsidRPr="00FA0839" w:rsidRDefault="00FA0839" w:rsidP="00F46754">
                            <w:pPr>
                              <w:pStyle w:val="ProgramHeading"/>
                              <w:rPr>
                                <w:rFonts w:ascii="Baskerville Old Face" w:hAnsi="Baskerville Old Face"/>
                                <w:b w:val="0"/>
                                <w:color w:val="955192"/>
                                <w:szCs w:val="44"/>
                              </w:rPr>
                            </w:pPr>
                            <w:r w:rsidRPr="00FA0839">
                              <w:rPr>
                                <w:rFonts w:ascii="Baskerville Old Face" w:hAnsi="Baskerville Old Face" w:cs="Segoe UI"/>
                                <w:b w:val="0"/>
                                <w:color w:val="955192"/>
                                <w:szCs w:val="44"/>
                              </w:rPr>
                              <w:t>THE CE</w:t>
                            </w:r>
                            <w:bookmarkStart w:id="0" w:name="_GoBack"/>
                            <w:bookmarkEnd w:id="0"/>
                            <w:r w:rsidRPr="00FA0839">
                              <w:rPr>
                                <w:rFonts w:ascii="Baskerville Old Face" w:hAnsi="Baskerville Old Face" w:cs="Segoe UI"/>
                                <w:b w:val="0"/>
                                <w:color w:val="955192"/>
                                <w:szCs w:val="44"/>
                              </w:rPr>
                              <w:t>REMONY</w:t>
                            </w:r>
                          </w:p>
                          <w:sdt>
                            <w:sdtPr>
                              <w:rPr>
                                <w:rStyle w:val="ProgramTextChar"/>
                                <w:rFonts w:ascii="Baskerville Old Face" w:hAnsi="Baskerville Old Face"/>
                                <w:color w:val="373545" w:themeColor="text2"/>
                                <w:sz w:val="36"/>
                                <w:szCs w:val="36"/>
                              </w:rPr>
                              <w:id w:val="1742208931"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14:paraId="04A74015" w14:textId="192EC83D" w:rsidR="0068796F" w:rsidRDefault="0068796F" w:rsidP="00FA0839">
                                <w:pPr>
                                  <w:pStyle w:val="ProgramText"/>
                                  <w:rPr>
                                    <w:rStyle w:val="ProgramTextChar"/>
                                    <w:rFonts w:ascii="Baskerville Old Face" w:hAnsi="Baskerville Old Face"/>
                                    <w:color w:val="373545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086CCCC" w14:textId="1B4A18D4" w:rsidR="00FA0839" w:rsidRPr="000B3FE8" w:rsidRDefault="00FA0839" w:rsidP="00FA0839">
                                <w:pPr>
                                  <w:pStyle w:val="ProgramText"/>
                                  <w:rPr>
                                    <w:rStyle w:val="ProgramTextChar"/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</w:pPr>
                                <w:r w:rsidRPr="000B3FE8">
                                  <w:rPr>
                                    <w:rStyle w:val="ProgramTextChar"/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  <w:t>P</w:t>
                                </w:r>
                                <w:r w:rsidR="0068796F" w:rsidRPr="000B3FE8">
                                  <w:rPr>
                                    <w:rStyle w:val="ProgramTextChar"/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  <w:t>RE</w:t>
                                </w:r>
                                <w:r w:rsidRPr="000B3FE8">
                                  <w:rPr>
                                    <w:rStyle w:val="ProgramTextChar"/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  <w:t>LUDE</w:t>
                                </w:r>
                              </w:p>
                              <w:p w14:paraId="547464EF" w14:textId="6620E767" w:rsidR="00FA0839" w:rsidRPr="0068796F" w:rsidRDefault="00FA0839" w:rsidP="00FA0839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</w:pPr>
                                <w:r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>JESU,</w:t>
                                </w:r>
                                <w:r w:rsidR="000B2788"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 xml:space="preserve"> </w:t>
                                </w:r>
                                <w:r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>JOY OF MAN’S DESIRIN</w:t>
                                </w:r>
                                <w:r w:rsidR="000B2788"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>G</w:t>
                                </w:r>
                              </w:p>
                              <w:p w14:paraId="037A7FD5" w14:textId="32610371" w:rsidR="00AF3996" w:rsidRPr="000B3FE8" w:rsidRDefault="00FA0839" w:rsidP="00AF3996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</w:pPr>
                                <w:r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  <w:t>PROCESSION</w:t>
                                </w:r>
                                <w:r w:rsidR="000B3FE8"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  <w:t>AL</w:t>
                                </w:r>
                              </w:p>
                              <w:p w14:paraId="11A20AC4" w14:textId="1A74EE33" w:rsidR="00FA0839" w:rsidRPr="0068796F" w:rsidRDefault="000B3FE8" w:rsidP="00FA0839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>CANON IN D</w:t>
                                </w:r>
                              </w:p>
                              <w:p w14:paraId="0C8DB962" w14:textId="501DF79A" w:rsidR="00AF3996" w:rsidRPr="000B3FE8" w:rsidRDefault="00FA0839" w:rsidP="00AF3996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</w:pPr>
                                <w:r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  <w:t>FIRST READING</w:t>
                                </w:r>
                              </w:p>
                              <w:p w14:paraId="1A347508" w14:textId="73801166" w:rsidR="00FA0839" w:rsidRPr="0068796F" w:rsidRDefault="00AF3996" w:rsidP="00FA0839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</w:pPr>
                                <w:r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>G</w:t>
                                </w:r>
                                <w:r w:rsidR="00FA0839"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>ENESIS</w:t>
                                </w:r>
                                <w:r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 xml:space="preserve"> 2:18-24</w:t>
                                </w:r>
                              </w:p>
                              <w:p w14:paraId="26F6B18D" w14:textId="610628D1" w:rsidR="00FA0839" w:rsidRPr="000B3FE8" w:rsidRDefault="00AF3996" w:rsidP="00FA0839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</w:pPr>
                                <w:r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  <w:t>P</w:t>
                                </w:r>
                                <w:r w:rsidR="00FA0839"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  <w:t>SALM</w:t>
                                </w:r>
                              </w:p>
                              <w:p w14:paraId="1B74C2E4" w14:textId="14FA3E81" w:rsidR="00FA0839" w:rsidRPr="0068796F" w:rsidRDefault="008D4727" w:rsidP="00FA0839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</w:pPr>
                                <w:r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>128</w:t>
                                </w:r>
                                <w:r w:rsidR="000B3FE8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>: 1-2,3,4-5,6</w:t>
                                </w:r>
                              </w:p>
                              <w:p w14:paraId="16B20FC3" w14:textId="393A46F0" w:rsidR="008D4727" w:rsidRPr="000B3FE8" w:rsidRDefault="008D4727" w:rsidP="00AF3996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</w:pPr>
                                <w:r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 w:rsidR="00FA0839"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  <w:t>ECOND READING</w:t>
                                </w:r>
                              </w:p>
                              <w:p w14:paraId="07B56AFB" w14:textId="7498B3C0" w:rsidR="008D4727" w:rsidRPr="0068796F" w:rsidRDefault="008D4727" w:rsidP="00AF3996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</w:pPr>
                                <w:r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>H</w:t>
                                </w:r>
                                <w:r w:rsidR="00FA0839"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>EBREWS</w:t>
                                </w:r>
                                <w:r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 xml:space="preserve"> 13:1-4a, 5-6b</w:t>
                                </w:r>
                              </w:p>
                              <w:p w14:paraId="4CDED0EF" w14:textId="0CB16987" w:rsidR="008D4727" w:rsidRPr="000B3FE8" w:rsidRDefault="00FA0839" w:rsidP="00AF3996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</w:pPr>
                                <w:r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28"/>
                                  </w:rPr>
                                  <w:t>GOSPEL HOMILY</w:t>
                                </w:r>
                              </w:p>
                              <w:p w14:paraId="3C35DAEC" w14:textId="2234C74E" w:rsidR="008D4727" w:rsidRPr="0068796F" w:rsidRDefault="00923432" w:rsidP="00AF3996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</w:pPr>
                                <w:r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>M</w:t>
                                </w:r>
                                <w:r w:rsidR="00FA0839"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>ARK</w:t>
                                </w:r>
                                <w:r w:rsidRPr="0068796F">
                                  <w:rPr>
                                    <w:rFonts w:ascii="Baskerville Old Face" w:hAnsi="Baskerville Old Face"/>
                                    <w:color w:val="373545" w:themeColor="text2"/>
                                    <w:szCs w:val="22"/>
                                  </w:rPr>
                                  <w:t xml:space="preserve"> 10:6-9</w:t>
                                </w:r>
                              </w:p>
                              <w:p w14:paraId="24A2DDEC" w14:textId="68D7760C" w:rsidR="00923432" w:rsidRPr="000B3FE8" w:rsidRDefault="00923432" w:rsidP="00AF3996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36"/>
                                  </w:rPr>
                                </w:pPr>
                                <w:r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36"/>
                                  </w:rPr>
                                  <w:t>S</w:t>
                                </w:r>
                                <w:r w:rsidR="00FA0839"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36"/>
                                  </w:rPr>
                                  <w:t>TATEMENT OF INTENTIONS</w:t>
                                </w:r>
                              </w:p>
                              <w:p w14:paraId="53F33E00" w14:textId="016C6A95" w:rsidR="00923432" w:rsidRPr="000B3FE8" w:rsidRDefault="00FA0839" w:rsidP="00AF3996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36"/>
                                  </w:rPr>
                                </w:pPr>
                                <w:r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36"/>
                                  </w:rPr>
                                  <w:t>EXCHANGE OF VOWS</w:t>
                                </w:r>
                              </w:p>
                              <w:p w14:paraId="1094D80E" w14:textId="31E4D0B1" w:rsidR="00923432" w:rsidRPr="000B3FE8" w:rsidRDefault="00FA0839" w:rsidP="00AF3996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36"/>
                                  </w:rPr>
                                </w:pPr>
                                <w:r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36"/>
                                  </w:rPr>
                                  <w:t>BLESSING AND EXCHANGE OF RINGS</w:t>
                                </w:r>
                              </w:p>
                              <w:p w14:paraId="06ABD606" w14:textId="336429B4" w:rsidR="00923432" w:rsidRPr="000B3FE8" w:rsidRDefault="00FA0839" w:rsidP="00AF3996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36"/>
                                  </w:rPr>
                                </w:pPr>
                                <w:r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36"/>
                                  </w:rPr>
                                  <w:t>LITURGY OF THE EUCHRIST</w:t>
                                </w:r>
                              </w:p>
                              <w:p w14:paraId="5F565C89" w14:textId="581E0FF0" w:rsidR="00923432" w:rsidRPr="000B3FE8" w:rsidRDefault="00FA0839" w:rsidP="00AF3996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36"/>
                                  </w:rPr>
                                </w:pPr>
                                <w:r w:rsidRPr="000B3FE8">
                                  <w:rPr>
                                    <w:rFonts w:ascii="Baskerville Old Face" w:hAnsi="Baskerville Old Face"/>
                                    <w:b/>
                                    <w:color w:val="373545" w:themeColor="text2"/>
                                    <w:sz w:val="28"/>
                                    <w:szCs w:val="36"/>
                                  </w:rPr>
                                  <w:t>ANNOUNCEMENT OF THE COUPLE</w:t>
                                </w:r>
                              </w:p>
                              <w:p w14:paraId="0A118F39" w14:textId="1DA2C03B" w:rsidR="00F46754" w:rsidRPr="00DB2607" w:rsidRDefault="003809F6" w:rsidP="00AF3996">
                                <w:pPr>
                                  <w:pStyle w:val="ProgramText"/>
                                  <w:rPr>
                                    <w:rFonts w:ascii="Baskerville Old Face" w:hAnsi="Baskerville Old Face"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C1E7D" id="Text Box 235" o:spid="_x0000_s1040" type="#_x0000_t202" style="position:absolute;left:0;text-align:left;margin-left:5.2pt;margin-top:0;width:333.95pt;height:519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fIvQ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" filled="f" stroked="f">
                <v:textbox>
                  <w:txbxContent>
                    <w:p w14:paraId="76840AC1" w14:textId="1F52088C" w:rsidR="00F46754" w:rsidRPr="00FA0839" w:rsidRDefault="00FA0839" w:rsidP="00F46754">
                      <w:pPr>
                        <w:pStyle w:val="ProgramHeading"/>
                        <w:rPr>
                          <w:rFonts w:ascii="Baskerville Old Face" w:hAnsi="Baskerville Old Face"/>
                          <w:b w:val="0"/>
                          <w:color w:val="955192"/>
                          <w:szCs w:val="44"/>
                        </w:rPr>
                      </w:pPr>
                      <w:r w:rsidRPr="00FA0839">
                        <w:rPr>
                          <w:rFonts w:ascii="Baskerville Old Face" w:hAnsi="Baskerville Old Face" w:cs="Segoe UI"/>
                          <w:b w:val="0"/>
                          <w:color w:val="955192"/>
                          <w:szCs w:val="44"/>
                        </w:rPr>
                        <w:t>THE CE</w:t>
                      </w:r>
                      <w:bookmarkStart w:id="1" w:name="_GoBack"/>
                      <w:bookmarkEnd w:id="1"/>
                      <w:r w:rsidRPr="00FA0839">
                        <w:rPr>
                          <w:rFonts w:ascii="Baskerville Old Face" w:hAnsi="Baskerville Old Face" w:cs="Segoe UI"/>
                          <w:b w:val="0"/>
                          <w:color w:val="955192"/>
                          <w:szCs w:val="44"/>
                        </w:rPr>
                        <w:t>REMONY</w:t>
                      </w:r>
                    </w:p>
                    <w:sdt>
                      <w:sdtPr>
                        <w:rPr>
                          <w:rStyle w:val="ProgramTextChar"/>
                          <w:rFonts w:ascii="Baskerville Old Face" w:hAnsi="Baskerville Old Face"/>
                          <w:color w:val="373545" w:themeColor="text2"/>
                          <w:sz w:val="36"/>
                          <w:szCs w:val="36"/>
                        </w:rPr>
                        <w:id w:val="1742208931"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14:paraId="04A74015" w14:textId="192EC83D" w:rsidR="0068796F" w:rsidRDefault="0068796F" w:rsidP="00FA0839">
                          <w:pPr>
                            <w:pStyle w:val="ProgramText"/>
                            <w:rPr>
                              <w:rStyle w:val="ProgramTextChar"/>
                              <w:rFonts w:ascii="Baskerville Old Face" w:hAnsi="Baskerville Old Face"/>
                              <w:color w:val="373545" w:themeColor="text2"/>
                              <w:sz w:val="28"/>
                              <w:szCs w:val="28"/>
                            </w:rPr>
                          </w:pPr>
                        </w:p>
                        <w:p w14:paraId="7086CCCC" w14:textId="1B4A18D4" w:rsidR="00FA0839" w:rsidRPr="000B3FE8" w:rsidRDefault="00FA0839" w:rsidP="00FA0839">
                          <w:pPr>
                            <w:pStyle w:val="ProgramText"/>
                            <w:rPr>
                              <w:rStyle w:val="ProgramTextChar"/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</w:pPr>
                          <w:r w:rsidRPr="000B3FE8">
                            <w:rPr>
                              <w:rStyle w:val="ProgramTextChar"/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  <w:t>P</w:t>
                          </w:r>
                          <w:r w:rsidR="0068796F" w:rsidRPr="000B3FE8">
                            <w:rPr>
                              <w:rStyle w:val="ProgramTextChar"/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  <w:t>RE</w:t>
                          </w:r>
                          <w:r w:rsidRPr="000B3FE8">
                            <w:rPr>
                              <w:rStyle w:val="ProgramTextChar"/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  <w:t>LUDE</w:t>
                          </w:r>
                        </w:p>
                        <w:p w14:paraId="547464EF" w14:textId="6620E767" w:rsidR="00FA0839" w:rsidRPr="0068796F" w:rsidRDefault="00FA0839" w:rsidP="00FA0839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</w:pPr>
                          <w:r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>JESU,</w:t>
                          </w:r>
                          <w:r w:rsidR="000B2788"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 xml:space="preserve"> </w:t>
                          </w:r>
                          <w:r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>JOY OF MAN’S DESIRIN</w:t>
                          </w:r>
                          <w:r w:rsidR="000B2788"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>G</w:t>
                          </w:r>
                        </w:p>
                        <w:p w14:paraId="037A7FD5" w14:textId="32610371" w:rsidR="00AF3996" w:rsidRPr="000B3FE8" w:rsidRDefault="00FA0839" w:rsidP="00AF3996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</w:pPr>
                          <w:r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  <w:t>PROCESSION</w:t>
                          </w:r>
                          <w:r w:rsidR="000B3FE8"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  <w:t>AL</w:t>
                          </w:r>
                        </w:p>
                        <w:p w14:paraId="11A20AC4" w14:textId="1A74EE33" w:rsidR="00FA0839" w:rsidRPr="0068796F" w:rsidRDefault="000B3FE8" w:rsidP="00FA0839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</w:pPr>
                          <w:r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>CANON IN D</w:t>
                          </w:r>
                        </w:p>
                        <w:p w14:paraId="0C8DB962" w14:textId="501DF79A" w:rsidR="00AF3996" w:rsidRPr="000B3FE8" w:rsidRDefault="00FA0839" w:rsidP="00AF3996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</w:pPr>
                          <w:r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  <w:t>FIRST READING</w:t>
                          </w:r>
                        </w:p>
                        <w:p w14:paraId="1A347508" w14:textId="73801166" w:rsidR="00FA0839" w:rsidRPr="0068796F" w:rsidRDefault="00AF3996" w:rsidP="00FA0839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</w:pPr>
                          <w:r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>G</w:t>
                          </w:r>
                          <w:r w:rsidR="00FA0839"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>ENESIS</w:t>
                          </w:r>
                          <w:r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 xml:space="preserve"> 2:18-24</w:t>
                          </w:r>
                        </w:p>
                        <w:p w14:paraId="26F6B18D" w14:textId="610628D1" w:rsidR="00FA0839" w:rsidRPr="000B3FE8" w:rsidRDefault="00AF3996" w:rsidP="00FA0839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</w:pPr>
                          <w:r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  <w:t>P</w:t>
                          </w:r>
                          <w:r w:rsidR="00FA0839"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  <w:t>SALM</w:t>
                          </w:r>
                        </w:p>
                        <w:p w14:paraId="1B74C2E4" w14:textId="14FA3E81" w:rsidR="00FA0839" w:rsidRPr="0068796F" w:rsidRDefault="008D4727" w:rsidP="00FA0839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</w:pPr>
                          <w:r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>128</w:t>
                          </w:r>
                          <w:r w:rsidR="000B3FE8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>: 1-2,3,4-5,6</w:t>
                          </w:r>
                        </w:p>
                        <w:p w14:paraId="16B20FC3" w14:textId="393A46F0" w:rsidR="008D4727" w:rsidRPr="000B3FE8" w:rsidRDefault="008D4727" w:rsidP="00AF3996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</w:pPr>
                          <w:r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  <w:t>S</w:t>
                          </w:r>
                          <w:r w:rsidR="00FA0839"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  <w:t>ECOND READING</w:t>
                          </w:r>
                        </w:p>
                        <w:p w14:paraId="07B56AFB" w14:textId="7498B3C0" w:rsidR="008D4727" w:rsidRPr="0068796F" w:rsidRDefault="008D4727" w:rsidP="00AF3996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</w:pPr>
                          <w:r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>H</w:t>
                          </w:r>
                          <w:r w:rsidR="00FA0839"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>EBREWS</w:t>
                          </w:r>
                          <w:r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 xml:space="preserve"> 13:1-4a, 5-6b</w:t>
                          </w:r>
                        </w:p>
                        <w:p w14:paraId="4CDED0EF" w14:textId="0CB16987" w:rsidR="008D4727" w:rsidRPr="000B3FE8" w:rsidRDefault="00FA0839" w:rsidP="00AF3996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</w:pPr>
                          <w:r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28"/>
                            </w:rPr>
                            <w:t>GOSPEL HOMILY</w:t>
                          </w:r>
                        </w:p>
                        <w:p w14:paraId="3C35DAEC" w14:textId="2234C74E" w:rsidR="008D4727" w:rsidRPr="0068796F" w:rsidRDefault="00923432" w:rsidP="00AF3996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</w:pPr>
                          <w:r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>M</w:t>
                          </w:r>
                          <w:r w:rsidR="00FA0839"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>ARK</w:t>
                          </w:r>
                          <w:r w:rsidRPr="0068796F">
                            <w:rPr>
                              <w:rFonts w:ascii="Baskerville Old Face" w:hAnsi="Baskerville Old Face"/>
                              <w:color w:val="373545" w:themeColor="text2"/>
                              <w:szCs w:val="22"/>
                            </w:rPr>
                            <w:t xml:space="preserve"> 10:6-9</w:t>
                          </w:r>
                        </w:p>
                        <w:p w14:paraId="24A2DDEC" w14:textId="68D7760C" w:rsidR="00923432" w:rsidRPr="000B3FE8" w:rsidRDefault="00923432" w:rsidP="00AF3996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36"/>
                            </w:rPr>
                          </w:pPr>
                          <w:r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36"/>
                            </w:rPr>
                            <w:t>S</w:t>
                          </w:r>
                          <w:r w:rsidR="00FA0839"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36"/>
                            </w:rPr>
                            <w:t>TATEMENT OF INTENTIONS</w:t>
                          </w:r>
                        </w:p>
                        <w:p w14:paraId="53F33E00" w14:textId="016C6A95" w:rsidR="00923432" w:rsidRPr="000B3FE8" w:rsidRDefault="00FA0839" w:rsidP="00AF3996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36"/>
                            </w:rPr>
                          </w:pPr>
                          <w:r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36"/>
                            </w:rPr>
                            <w:t>EXCHANGE OF VOWS</w:t>
                          </w:r>
                        </w:p>
                        <w:p w14:paraId="1094D80E" w14:textId="31E4D0B1" w:rsidR="00923432" w:rsidRPr="000B3FE8" w:rsidRDefault="00FA0839" w:rsidP="00AF3996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36"/>
                            </w:rPr>
                          </w:pPr>
                          <w:r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36"/>
                            </w:rPr>
                            <w:t>BLESSING AND EXCHANGE OF RINGS</w:t>
                          </w:r>
                        </w:p>
                        <w:p w14:paraId="06ABD606" w14:textId="336429B4" w:rsidR="00923432" w:rsidRPr="000B3FE8" w:rsidRDefault="00FA0839" w:rsidP="00AF3996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36"/>
                            </w:rPr>
                          </w:pPr>
                          <w:r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36"/>
                            </w:rPr>
                            <w:t>LITURGY OF THE EUCHRIST</w:t>
                          </w:r>
                        </w:p>
                        <w:p w14:paraId="5F565C89" w14:textId="581E0FF0" w:rsidR="00923432" w:rsidRPr="000B3FE8" w:rsidRDefault="00FA0839" w:rsidP="00AF3996">
                          <w:pPr>
                            <w:pStyle w:val="ProgramText"/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36"/>
                            </w:rPr>
                          </w:pPr>
                          <w:r w:rsidRPr="000B3FE8">
                            <w:rPr>
                              <w:rFonts w:ascii="Baskerville Old Face" w:hAnsi="Baskerville Old Face"/>
                              <w:b/>
                              <w:color w:val="373545" w:themeColor="text2"/>
                              <w:sz w:val="28"/>
                              <w:szCs w:val="36"/>
                            </w:rPr>
                            <w:t>ANNOUNCEMENT OF THE COUPLE</w:t>
                          </w:r>
                        </w:p>
                        <w:p w14:paraId="0A118F39" w14:textId="1DA2C03B" w:rsidR="00F46754" w:rsidRPr="00DB2607" w:rsidRDefault="003809F6" w:rsidP="00AF3996">
                          <w:pPr>
                            <w:pStyle w:val="ProgramText"/>
                            <w:rPr>
                              <w:rFonts w:ascii="Baskerville Old Face" w:hAnsi="Baskerville Old Face"/>
                              <w:color w:val="373545" w:themeColor="text2"/>
                              <w:sz w:val="36"/>
                              <w:szCs w:val="36"/>
                            </w:rPr>
                          </w:pP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mc:Fallback>
        </mc:AlternateContent>
      </w:r>
      <w:r w:rsidR="008E7C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1E4B13" wp14:editId="70D210FA">
                <wp:simplePos x="0" y="0"/>
                <wp:positionH relativeFrom="column">
                  <wp:posOffset>4697730</wp:posOffset>
                </wp:positionH>
                <wp:positionV relativeFrom="paragraph">
                  <wp:posOffset>24765</wp:posOffset>
                </wp:positionV>
                <wp:extent cx="4461510" cy="6920865"/>
                <wp:effectExtent l="0" t="0" r="15240" b="13335"/>
                <wp:wrapNone/>
                <wp:docPr id="20" name="Rectangle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510" cy="6920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78E82" id="Rectangle 20" o:spid="_x0000_s1026" style="position:absolute;margin-left:369.9pt;margin-top:1.95pt;width:351.3pt;height:544.9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" filled="f" strokecolor="#7e7b99 [1951]"/>
            </w:pict>
          </mc:Fallback>
        </mc:AlternateContent>
      </w:r>
      <w:r w:rsidR="008E7C2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74E823" wp14:editId="7724BF18">
                <wp:simplePos x="0" y="0"/>
                <wp:positionH relativeFrom="margin">
                  <wp:posOffset>-15875</wp:posOffset>
                </wp:positionH>
                <wp:positionV relativeFrom="paragraph">
                  <wp:posOffset>24765</wp:posOffset>
                </wp:positionV>
                <wp:extent cx="4461510" cy="6920865"/>
                <wp:effectExtent l="0" t="0" r="15240" b="13335"/>
                <wp:wrapNone/>
                <wp:docPr id="22" name="Rectangle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510" cy="6920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0579" id="Rectangle 22" o:spid="_x0000_s1026" style="position:absolute;margin-left:-1.25pt;margin-top:1.95pt;width:351.3pt;height:544.95pt;z-index:25177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" filled="f" strokecolor="#7e7b99 [1951]">
                <w10:wrap anchorx="margin"/>
              </v:rect>
            </w:pict>
          </mc:Fallback>
        </mc:AlternateContent>
      </w:r>
      <w:r w:rsidR="00BE24F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0A8AE0" wp14:editId="06FE3E3C">
                <wp:simplePos x="0" y="0"/>
                <wp:positionH relativeFrom="margin">
                  <wp:posOffset>4572000</wp:posOffset>
                </wp:positionH>
                <wp:positionV relativeFrom="margin">
                  <wp:posOffset>-88265</wp:posOffset>
                </wp:positionV>
                <wp:extent cx="0" cy="7150735"/>
                <wp:effectExtent l="9525" t="6985" r="9525" b="5080"/>
                <wp:wrapNone/>
                <wp:docPr id="12" name="AutoShape 169" descr="Thin line that provides a frame around the outer edge of the page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50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7FEE5" id="AutoShape 169" o:spid="_x0000_s1026" type="#_x0000_t32" alt="Thin line that provides a frame around the outer edge of the page." style="position:absolute;margin-left:5in;margin-top:-6.95pt;width:0;height:563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" strokecolor="#a5a5a5 [2092]">
                <w10:wrap anchorx="margin" anchory="margin"/>
              </v:shape>
            </w:pict>
          </mc:Fallback>
        </mc:AlternateContent>
      </w:r>
    </w:p>
    <w:sectPr w:rsidR="005660D5" w:rsidSect="005660D5">
      <w:pgSz w:w="15840" w:h="12240" w:orient="landscape" w:code="1"/>
      <w:pgMar w:top="630" w:right="720" w:bottom="720" w:left="720" w:header="720" w:footer="72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F54DF" w14:textId="77777777" w:rsidR="003809F6" w:rsidRDefault="003809F6">
      <w:pPr>
        <w:spacing w:after="0"/>
      </w:pPr>
      <w:r>
        <w:separator/>
      </w:r>
    </w:p>
  </w:endnote>
  <w:endnote w:type="continuationSeparator" w:id="0">
    <w:p w14:paraId="5E707F2D" w14:textId="77777777" w:rsidR="003809F6" w:rsidRDefault="003809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B46B2" w14:textId="77777777" w:rsidR="003809F6" w:rsidRDefault="003809F6">
      <w:pPr>
        <w:spacing w:after="0"/>
      </w:pPr>
      <w:r>
        <w:separator/>
      </w:r>
    </w:p>
  </w:footnote>
  <w:footnote w:type="continuationSeparator" w:id="0">
    <w:p w14:paraId="6C368528" w14:textId="77777777" w:rsidR="003809F6" w:rsidRDefault="003809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removePersonalInformation/>
  <w:removeDateAndTime/>
  <w:proofState w:spelling="clean" w:grammar="clean"/>
  <w:attachedTemplate r:id="rId1"/>
  <w:stylePaneFormatFilter w:val="1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maroo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DC"/>
    <w:rsid w:val="00070298"/>
    <w:rsid w:val="000B2788"/>
    <w:rsid w:val="000B3FE8"/>
    <w:rsid w:val="00140AB5"/>
    <w:rsid w:val="001636FC"/>
    <w:rsid w:val="001A50B7"/>
    <w:rsid w:val="001A75DC"/>
    <w:rsid w:val="00240028"/>
    <w:rsid w:val="0031079E"/>
    <w:rsid w:val="00334B30"/>
    <w:rsid w:val="003562D6"/>
    <w:rsid w:val="003809F6"/>
    <w:rsid w:val="003D786D"/>
    <w:rsid w:val="00425012"/>
    <w:rsid w:val="00450851"/>
    <w:rsid w:val="004521D0"/>
    <w:rsid w:val="004A379B"/>
    <w:rsid w:val="004B6118"/>
    <w:rsid w:val="005315FC"/>
    <w:rsid w:val="005660D5"/>
    <w:rsid w:val="005A1C02"/>
    <w:rsid w:val="005E0641"/>
    <w:rsid w:val="005F1AFC"/>
    <w:rsid w:val="00621E5F"/>
    <w:rsid w:val="006314F5"/>
    <w:rsid w:val="006368AF"/>
    <w:rsid w:val="00661C94"/>
    <w:rsid w:val="0068796F"/>
    <w:rsid w:val="006A719C"/>
    <w:rsid w:val="0074045C"/>
    <w:rsid w:val="00794171"/>
    <w:rsid w:val="008302CF"/>
    <w:rsid w:val="008536CB"/>
    <w:rsid w:val="008D4727"/>
    <w:rsid w:val="008E53FE"/>
    <w:rsid w:val="008E7C20"/>
    <w:rsid w:val="00906808"/>
    <w:rsid w:val="00923432"/>
    <w:rsid w:val="00AA5254"/>
    <w:rsid w:val="00AF3996"/>
    <w:rsid w:val="00B4320D"/>
    <w:rsid w:val="00BE24FD"/>
    <w:rsid w:val="00D23BE0"/>
    <w:rsid w:val="00D30406"/>
    <w:rsid w:val="00DB2607"/>
    <w:rsid w:val="00DD0FB1"/>
    <w:rsid w:val="00E16A1B"/>
    <w:rsid w:val="00E272DE"/>
    <w:rsid w:val="00E5339A"/>
    <w:rsid w:val="00E7506D"/>
    <w:rsid w:val="00E8001F"/>
    <w:rsid w:val="00F46754"/>
    <w:rsid w:val="00FA0839"/>
    <w:rsid w:val="00FC582C"/>
    <w:rsid w:val="00F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maroon"/>
    </o:shapedefaults>
    <o:shapelayout v:ext="edit">
      <o:idmap v:ext="edit" data="1"/>
    </o:shapelayout>
  </w:shapeDefaults>
  <w:decimalSymbol w:val="."/>
  <w:listSeparator w:val=","/>
  <w14:docId w14:val="565E6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8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Heading1"/>
    <w:qFormat/>
    <w:rsid w:val="00140AB5"/>
    <w:pPr>
      <w:spacing w:line="360" w:lineRule="atLeast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5660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660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660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494BA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A495C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D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D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D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D5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0D5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0D5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60D5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60D5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60D5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66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660D5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6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0D5"/>
    <w:rPr>
      <w:b/>
      <w:bCs/>
      <w:color w:val="3494B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0D5"/>
    <w:pPr>
      <w:outlineLvl w:val="9"/>
    </w:pPr>
  </w:style>
  <w:style w:type="paragraph" w:customStyle="1" w:styleId="BrideName">
    <w:name w:val="Bride_Name"/>
    <w:basedOn w:val="Normal"/>
    <w:link w:val="BrideNameChar"/>
    <w:qFormat/>
    <w:rsid w:val="00140AB5"/>
    <w:pPr>
      <w:spacing w:before="600" w:after="200" w:line="240" w:lineRule="auto"/>
    </w:pPr>
    <w:rPr>
      <w:rFonts w:asciiTheme="majorHAnsi" w:hAnsiTheme="majorHAnsi"/>
      <w:b/>
      <w:color w:val="0D0D0D" w:themeColor="text1" w:themeTint="F2"/>
      <w:sz w:val="56"/>
    </w:rPr>
  </w:style>
  <w:style w:type="character" w:styleId="PlaceholderText">
    <w:name w:val="Placeholder Text"/>
    <w:basedOn w:val="DefaultParagraphFont"/>
    <w:uiPriority w:val="99"/>
    <w:semiHidden/>
    <w:rsid w:val="005660D5"/>
    <w:rPr>
      <w:color w:val="808080"/>
    </w:rPr>
  </w:style>
  <w:style w:type="character" w:customStyle="1" w:styleId="BrideNameChar">
    <w:name w:val="Bride_Name Char"/>
    <w:basedOn w:val="DefaultParagraphFont"/>
    <w:link w:val="BrideName"/>
    <w:rsid w:val="00140AB5"/>
    <w:rPr>
      <w:rFonts w:asciiTheme="majorHAnsi" w:hAnsiTheme="majorHAnsi"/>
      <w:b/>
      <w:color w:val="0D0D0D" w:themeColor="text1" w:themeTint="F2"/>
      <w:sz w:val="5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0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60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0D5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660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0D5"/>
    <w:rPr>
      <w:rFonts w:ascii="Candara" w:hAnsi="Candara"/>
      <w:szCs w:val="24"/>
    </w:rPr>
  </w:style>
  <w:style w:type="paragraph" w:customStyle="1" w:styleId="GroomName">
    <w:name w:val="Groom_Name"/>
    <w:basedOn w:val="Normal"/>
    <w:link w:val="GroomNameChar"/>
    <w:qFormat/>
    <w:rsid w:val="008302CF"/>
    <w:pPr>
      <w:spacing w:before="280" w:after="0"/>
    </w:pPr>
    <w:rPr>
      <w:rFonts w:asciiTheme="majorHAnsi" w:hAnsiTheme="majorHAnsi"/>
      <w:b/>
      <w:sz w:val="56"/>
    </w:rPr>
  </w:style>
  <w:style w:type="character" w:customStyle="1" w:styleId="GroomNameChar">
    <w:name w:val="Groom_Name Char"/>
    <w:basedOn w:val="DefaultParagraphFont"/>
    <w:link w:val="GroomName"/>
    <w:rsid w:val="008302CF"/>
    <w:rPr>
      <w:rFonts w:asciiTheme="majorHAnsi" w:hAnsiTheme="majorHAnsi"/>
      <w:b/>
      <w:sz w:val="56"/>
      <w:szCs w:val="24"/>
    </w:rPr>
  </w:style>
  <w:style w:type="paragraph" w:customStyle="1" w:styleId="ProgramHeading">
    <w:name w:val="Program Heading"/>
    <w:basedOn w:val="Normal"/>
    <w:link w:val="ProgramHeadingChar"/>
    <w:qFormat/>
    <w:rsid w:val="008302CF"/>
    <w:pPr>
      <w:spacing w:before="40" w:after="160"/>
    </w:pPr>
    <w:rPr>
      <w:rFonts w:asciiTheme="majorHAnsi" w:hAnsiTheme="majorHAnsi"/>
      <w:b/>
      <w:color w:val="0D0D0D" w:themeColor="text1" w:themeTint="F2"/>
      <w:spacing w:val="8"/>
      <w:sz w:val="44"/>
    </w:rPr>
  </w:style>
  <w:style w:type="paragraph" w:customStyle="1" w:styleId="ProgramText">
    <w:name w:val="Program Text"/>
    <w:link w:val="ProgramTextChar"/>
    <w:qFormat/>
    <w:rsid w:val="008302CF"/>
    <w:pPr>
      <w:spacing w:after="160"/>
    </w:pPr>
    <w:rPr>
      <w:color w:val="0D0D0D" w:themeColor="text1" w:themeTint="F2"/>
      <w:szCs w:val="24"/>
    </w:rPr>
  </w:style>
  <w:style w:type="character" w:customStyle="1" w:styleId="ProgramHeadingChar">
    <w:name w:val="Program Heading Char"/>
    <w:basedOn w:val="DefaultParagraphFont"/>
    <w:link w:val="ProgramHeading"/>
    <w:rsid w:val="008302CF"/>
    <w:rPr>
      <w:rFonts w:asciiTheme="majorHAnsi" w:hAnsiTheme="majorHAnsi"/>
      <w:b/>
      <w:color w:val="0D0D0D" w:themeColor="text1" w:themeTint="F2"/>
      <w:spacing w:val="8"/>
      <w:sz w:val="44"/>
      <w:szCs w:val="24"/>
    </w:rPr>
  </w:style>
  <w:style w:type="character" w:customStyle="1" w:styleId="ProgramTextChar">
    <w:name w:val="Program Text Char"/>
    <w:basedOn w:val="DefaultParagraphFont"/>
    <w:link w:val="ProgramText"/>
    <w:rsid w:val="008302CF"/>
    <w:rPr>
      <w:color w:val="0D0D0D" w:themeColor="text1" w:themeTint="F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%20Wortmann\AppData\Roaming\Microsoft\Templates\Wedding%20program%20templat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edding">
      <a:majorFont>
        <a:latin typeface="Kunstler Script"/>
        <a:ea typeface=""/>
        <a:cs typeface=""/>
      </a:majorFont>
      <a:minorFont>
        <a:latin typeface="Maiandra G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TPFriendlyName xmlns="4873beb7-5857-4685-be1f-d57550cc96cc">Wedding program (Heart Scroll design)</TPFriendlyName>
    <IntlLangReview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 xsi:nil="true"/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2009-11-20T15:47:13+00:00</AssetStart>
    <FriendlyTitle xmlns="4873beb7-5857-4685-be1f-d57550cc96cc" xsi:nil="true"/>
    <MarketSpecific xmlns="4873beb7-5857-4685-be1f-d57550cc96cc" xsi:nil="true"/>
    <TPNamespace xmlns="4873beb7-5857-4685-be1f-d57550cc96cc">WINWORD</TPNamespace>
    <PublishStatusLookup xmlns="4873beb7-5857-4685-be1f-d57550cc96cc">
      <Value>557549</Value>
      <Value>1303805</Value>
    </PublishStatusLookup>
    <APAuthor xmlns="4873beb7-5857-4685-be1f-d57550cc96cc">
      <UserInfo>
        <DisplayName/>
        <AccountId>191</AccountId>
        <AccountType/>
      </UserInfo>
    </APAuthor>
    <TPCommandLine xmlns="4873beb7-5857-4685-be1f-d57550cc96cc">{WD} /f {FilePath}</TPCommandLine>
    <IntlLangReviewer xmlns="4873beb7-5857-4685-be1f-d57550cc96cc" xsi:nil="true"/>
    <OpenTemplate xmlns="4873beb7-5857-4685-be1f-d57550cc96cc">true</OpenTemplate>
    <CSXSubmissionDate xmlns="4873beb7-5857-4685-be1f-d57550cc96cc" xsi:nil="true"/>
    <Manager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TPComponent xmlns="4873beb7-5857-4685-be1f-d57550cc96cc">WORDFiles</TPComponent>
    <EditorialTags xmlns="4873beb7-5857-4685-be1f-d57550cc96cc" xsi:nil="true"/>
    <TPExecutable xmlns="4873beb7-5857-4685-be1f-d57550cc96cc" xsi:nil="true"/>
    <TPLaunchHelpLink xmlns="4873beb7-5857-4685-be1f-d57550cc96cc" xsi:nil="true"/>
    <SourceTitle xmlns="4873beb7-5857-4685-be1f-d57550cc96cc">Wedding program (Heart Scroll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astPublishResultLookup xmlns="4873beb7-5857-4685-be1f-d57550cc96cc" xsi:nil="true"/>
    <LegacyData xmlns="4873beb7-5857-4685-be1f-d57550cc96cc">ListingID:;Manager:;BuildStatus:Publish Pending;MockupPath:</LegacyData>
    <ClipArtFilename xmlns="4873beb7-5857-4685-be1f-d57550cc96cc" xsi:nil="true"/>
    <TPApplication xmlns="4873beb7-5857-4685-be1f-d57550cc96cc">Word</TPApplication>
    <CSXHash xmlns="4873beb7-5857-4685-be1f-d57550cc96cc" xsi:nil="true"/>
    <DirectSourceMarket xmlns="4873beb7-5857-4685-be1f-d57550cc96cc">english</DirectSourceMarket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TPLaunchHelpLinkType xmlns="4873beb7-5857-4685-be1f-d57550cc96cc">Template</TPLaunchHelpLinkType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>12</TPAppVersion>
    <VoteCount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TP010367783</AssetId>
    <TPClientViewer xmlns="4873beb7-5857-4685-be1f-d57550cc96cc">Microsoft Office Word</TPClientViewer>
    <DSATActionTaken xmlns="4873beb7-5857-4685-be1f-d57550cc96cc" xsi:nil="true"/>
    <APEditor xmlns="4873beb7-5857-4685-be1f-d57550cc96cc">
      <UserInfo>
        <DisplayName/>
        <AccountId>92</AccountId>
        <AccountType/>
      </UserInfo>
    </APEditor>
    <TPInstallLocation xmlns="4873beb7-5857-4685-be1f-d57550cc96cc">{My Templates}</TPInstallLocation>
    <OOCacheId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84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>Webdunia</UANotes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143563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AD4F4-F831-41CF-9127-17543D66D1D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100966A-8EEC-4922-8B17-FB40F55BF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CA7DF-76EF-47F0-8435-184921814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47F4EE-BEA7-4ACB-BE42-5FF824BA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Wedding program template</Template>
  <TotalTime>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2018-06-22T12:16:00Z</dcterms:created>
  <dcterms:modified xsi:type="dcterms:W3CDTF">2018-07-11T13:28:00Z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Applications">
    <vt:lpwstr>95;#Word 12;#79;#Template 12;#448;#Word 14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marmil@microsoft.com</vt:lpwstr>
  </property>
  <property fmtid="{D5CDD505-2E9C-101B-9397-08002B2CF9AE}" pid="7" name="MSIP_Label_f42aa342-8706-4288-bd11-ebb85995028c_SetDate">
    <vt:lpwstr>2018-03-23T00:33:24.0645464Z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