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7D17BBC5" w14:textId="77777777" w:rsidTr="00FE063F">
        <w:trPr>
          <w:trHeight w:val="1620"/>
        </w:trPr>
        <w:tc>
          <w:tcPr>
            <w:tcW w:w="5035" w:type="dxa"/>
          </w:tcPr>
          <w:p w14:paraId="74DDDA00" w14:textId="6E65027D" w:rsidR="00065BB9" w:rsidRPr="00A1492F" w:rsidRDefault="00BC5AB9" w:rsidP="00065BB9">
            <w:pPr>
              <w:pStyle w:val="Companyname"/>
              <w:rPr>
                <w:szCs w:val="36"/>
              </w:rPr>
            </w:pPr>
            <w:bookmarkStart w:id="0" w:name="OLE_LINK1"/>
            <w:bookmarkStart w:id="1" w:name="OLE_LINK2"/>
            <w:r>
              <w:rPr>
                <w:szCs w:val="36"/>
              </w:rPr>
              <w:t>Black Baldie Trucking</w:t>
            </w:r>
          </w:p>
          <w:bookmarkEnd w:id="0"/>
          <w:bookmarkEnd w:id="1"/>
          <w:p w14:paraId="7E012C81" w14:textId="37586E03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0E155078" w14:textId="138B8651" w:rsidR="00065BB9" w:rsidRPr="001E3C2E" w:rsidRDefault="00000000" w:rsidP="00065BB9">
            <w:sdt>
              <w:sdtPr>
                <w:id w:val="-735158873"/>
                <w:placeholder>
                  <w:docPart w:val="41494B7880D34B28956DBF0BAAA9B86A"/>
                </w:placeholder>
                <w15:appearance w15:val="hidden"/>
              </w:sdtPr>
              <w:sdtContent>
                <w:r w:rsidR="00BC5AB9">
                  <w:t>PO Box 1848</w:t>
                </w:r>
              </w:sdtContent>
            </w:sdt>
            <w:r w:rsidR="00D74851">
              <w:t xml:space="preserve"> </w:t>
            </w:r>
          </w:p>
          <w:p w14:paraId="62BCCBF5" w14:textId="228B67C4" w:rsidR="00065BB9" w:rsidRPr="001E3C2E" w:rsidRDefault="00BC5AB9" w:rsidP="00065BB9">
            <w:r>
              <w:t>Watertown, SD 57201</w:t>
            </w:r>
          </w:p>
          <w:p w14:paraId="7FE950F7" w14:textId="2CE94C3D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44CDA8EA60C84372A83F25639952EB85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D8F3D20458634FB892B58364FC9994DC"/>
                </w:placeholder>
                <w15:appearance w15:val="hidden"/>
              </w:sdtPr>
              <w:sdtContent>
                <w:r w:rsidR="00BC5AB9">
                  <w:t>(605) 237-3639</w:t>
                </w:r>
              </w:sdtContent>
            </w:sdt>
          </w:p>
          <w:p w14:paraId="34D40134" w14:textId="0D1E91B0" w:rsidR="00065BB9" w:rsidRDefault="00065BB9" w:rsidP="00065BB9"/>
        </w:tc>
        <w:tc>
          <w:tcPr>
            <w:tcW w:w="5035" w:type="dxa"/>
          </w:tcPr>
          <w:p w14:paraId="443EE9E7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D7C6B93C4B1B4A43B0D525096CB36C67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3CA01DBB" w14:textId="77777777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5410EFC6400442A689B83219CDB60B6E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11A67C6FA3D14C59B3C80B66F4AE0832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00012</w:t>
                </w:r>
              </w:sdtContent>
            </w:sdt>
          </w:p>
          <w:p w14:paraId="4825C0A8" w14:textId="77777777" w:rsidR="00065BB9" w:rsidRDefault="00000000" w:rsidP="00FE063F">
            <w:pPr>
              <w:pStyle w:val="Heading2"/>
              <w:jc w:val="right"/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96A3B826435C478EA942DB38A6548761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7DFB7D1336BB4A8895EDCC92AEA72BF5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1/30/23</w:t>
                </w:r>
              </w:sdtContent>
            </w:sdt>
          </w:p>
          <w:p w14:paraId="65A16E77" w14:textId="77777777" w:rsidR="00BC5AB9" w:rsidRPr="00BC5AB9" w:rsidRDefault="00BC5AB9" w:rsidP="00BC5AB9"/>
        </w:tc>
      </w:tr>
      <w:tr w:rsidR="00D60631" w14:paraId="739BC7E2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128B6E07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0D0B1124A9ED42B688ED717D1ED6701C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0DC55244" w14:textId="3D77049C" w:rsidR="00D60631" w:rsidRPr="001E3C2E" w:rsidRDefault="00BC5AB9" w:rsidP="00D60631">
            <w:r>
              <w:t>Legacy Trucking LLC</w:t>
            </w:r>
          </w:p>
          <w:p w14:paraId="65F1A316" w14:textId="145171DC" w:rsidR="00D60631" w:rsidRDefault="00000000" w:rsidP="00D60631">
            <w:sdt>
              <w:sdtPr>
                <w:id w:val="707373197"/>
                <w:placeholder>
                  <w:docPart w:val="C42800AF53484E80944B5D0D9D9CDEFE"/>
                </w:placeholder>
                <w15:appearance w15:val="hidden"/>
              </w:sdtPr>
              <w:sdtContent>
                <w:r w:rsidR="00BC5AB9">
                  <w:t>1601 Northridge Drive</w:t>
                </w:r>
              </w:sdtContent>
            </w:sdt>
            <w:r w:rsidR="00D74851">
              <w:t xml:space="preserve"> </w:t>
            </w:r>
          </w:p>
          <w:p w14:paraId="020A7F87" w14:textId="4B7D690C" w:rsidR="00D60631" w:rsidRDefault="00000000" w:rsidP="00D60631">
            <w:sdt>
              <w:sdtPr>
                <w:id w:val="1499932528"/>
                <w:placeholder>
                  <w:docPart w:val="8697AFACFA0541B394FD2E9A122D6FFD"/>
                </w:placeholder>
                <w15:appearance w15:val="hidden"/>
              </w:sdtPr>
              <w:sdtContent>
                <w:r w:rsidR="00BC5AB9">
                  <w:t>Watertown, SD 57201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67CB0D2C" w14:textId="7FFF7717" w:rsidR="00D60631" w:rsidRPr="001E3C2E" w:rsidRDefault="00D60631" w:rsidP="006E3625">
            <w:pPr>
              <w:pStyle w:val="Heading2"/>
              <w:jc w:val="right"/>
            </w:pPr>
          </w:p>
          <w:p w14:paraId="6F7B98A4" w14:textId="77777777" w:rsidR="00D60631" w:rsidRDefault="00D60631" w:rsidP="00BC5AB9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="00BA517A" w:rsidRPr="001E3C2E" w14:paraId="6D560D98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3A501021" w14:textId="77777777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F03575853DEF4C429898A64E3C071E78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2C87928A" w14:textId="0ADEA222" w:rsidR="00D4146A" w:rsidRPr="001E3C2E" w:rsidRDefault="00BC5AB9" w:rsidP="0021009B">
            <w:pPr>
              <w:pStyle w:val="Columnheading"/>
            </w:pPr>
            <w:r>
              <w:t>Quantity</w:t>
            </w:r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680D75B9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41BFBDBBD58C400DA078F979D0797C0E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676A1FE2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576AFA5767EB4336A44F4DDF97C5E8CD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69CFA61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548106" w14:textId="3B13C414" w:rsidR="00D4146A" w:rsidRPr="001E3C2E" w:rsidRDefault="00BC5AB9" w:rsidP="0021009B">
            <w:r>
              <w:t xml:space="preserve">3/15/24 </w:t>
            </w:r>
            <w:proofErr w:type="spellStart"/>
            <w:r>
              <w:t>Dynamate</w:t>
            </w:r>
            <w:proofErr w:type="spellEnd"/>
            <w:r>
              <w:t xml:space="preserve"> </w:t>
            </w:r>
            <w:proofErr w:type="gramStart"/>
            <w:r>
              <w:t>From</w:t>
            </w:r>
            <w:proofErr w:type="gramEnd"/>
            <w:r>
              <w:t xml:space="preserve"> Omaha NE To Mankato MN Load # 36502600010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E67FF2" w14:textId="53DB9E8A" w:rsidR="00D4146A" w:rsidRPr="001E3C2E" w:rsidRDefault="00BC5AB9" w:rsidP="00953732">
            <w:pPr>
              <w:jc w:val="center"/>
            </w:pPr>
            <w:r>
              <w:t>30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C74CAA" w14:textId="078BF491" w:rsidR="00D4146A" w:rsidRPr="001E3C2E" w:rsidRDefault="00BC5AB9" w:rsidP="00953732">
            <w:pPr>
              <w:pStyle w:val="Amount"/>
              <w:jc w:val="center"/>
            </w:pPr>
            <w: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D50939" w14:textId="09E24CFF" w:rsidR="00D4146A" w:rsidRPr="001E3C2E" w:rsidRDefault="00BC5AB9" w:rsidP="00AA067F">
            <w:pPr>
              <w:pStyle w:val="Amount"/>
              <w:jc w:val="center"/>
            </w:pPr>
            <w:r>
              <w:t>1080.00</w:t>
            </w:r>
          </w:p>
        </w:tc>
      </w:tr>
      <w:tr w:rsidR="00BA517A" w:rsidRPr="001E3C2E" w14:paraId="19E6B5E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3F77B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4DA00D4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5E8202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6AE5B05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4A5BAF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DDCFD0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7A376D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AD3AC6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1B4802A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449679D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02DBF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BE6A93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0B784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812CEDB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CB442E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CCA4C9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4DAAD00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2BCE1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8F04B3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920E96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76BBAF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80AEB69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F5F5E2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E6B7AB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7AB98F0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A7A6F4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BCCCDD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0BF541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3CC9695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05E967B7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B18CB0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6F00CC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7E692D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295BFB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8DB072F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3C97D8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9A146F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0EAD6E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203D42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124081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AF79BB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DDC4B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1D15D48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F445BC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11428C37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56A562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136A55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E30E88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DB12E1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777EF65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09DBB1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3DFA9B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C3D5F7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9F42D6A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57CDE122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BCBE8B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E6C604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477A64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82F4098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67D496C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42ADFF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919BE8A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AFA919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CF6EC50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4DD12FFF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A9F2DD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D6F18F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FDDCA9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06ED7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0ADAE4E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2B18D5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64A35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DBBD31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F5C031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0111ABB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8C483D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BC093A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BAD155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3FD8CDD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2DF28E70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1DF64702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70A460E135AE4E5C84189D98569DA7B1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0C0EC6F0" w14:textId="77777777" w:rsidR="00667BFD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C77BA2558104528BCDC0D92D11AFC4A"/>
                </w:placeholder>
                <w:showingPlcHdr/>
                <w15:appearance w15:val="hidden"/>
              </w:sdtPr>
              <w:sdtContent>
                <w:r w:rsidR="00D74851" w:rsidRP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</w:tbl>
    <w:p w14:paraId="4D4F2515" w14:textId="2615B174" w:rsidR="00523B0C" w:rsidRDefault="00BC5AB9" w:rsidP="00A457F0">
      <w:r>
        <w:t xml:space="preserve">Due net 15 days. </w:t>
      </w:r>
    </w:p>
    <w:p w14:paraId="0D1C4349" w14:textId="26FB26B6" w:rsidR="00A457F0" w:rsidRDefault="00D74851" w:rsidP="00A457F0">
      <w:r>
        <w:t xml:space="preserve"> </w:t>
      </w:r>
    </w:p>
    <w:p w14:paraId="104DF1B5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23435E42D19F4D548462AE22017AF9DC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153148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01F8" w14:textId="77777777" w:rsidR="00153148" w:rsidRDefault="00153148" w:rsidP="00450C0A">
      <w:pPr>
        <w:spacing w:line="240" w:lineRule="auto"/>
      </w:pPr>
      <w:r>
        <w:separator/>
      </w:r>
    </w:p>
  </w:endnote>
  <w:endnote w:type="continuationSeparator" w:id="0">
    <w:p w14:paraId="69C8FCCE" w14:textId="77777777" w:rsidR="00153148" w:rsidRDefault="00153148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2105" w14:textId="77777777" w:rsidR="00153148" w:rsidRDefault="00153148" w:rsidP="00450C0A">
      <w:pPr>
        <w:spacing w:line="240" w:lineRule="auto"/>
      </w:pPr>
      <w:r>
        <w:separator/>
      </w:r>
    </w:p>
  </w:footnote>
  <w:footnote w:type="continuationSeparator" w:id="0">
    <w:p w14:paraId="53DE6F41" w14:textId="77777777" w:rsidR="00153148" w:rsidRDefault="00153148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9"/>
    <w:rsid w:val="000138E1"/>
    <w:rsid w:val="000244FB"/>
    <w:rsid w:val="000247A3"/>
    <w:rsid w:val="000249F8"/>
    <w:rsid w:val="00065BB9"/>
    <w:rsid w:val="00090038"/>
    <w:rsid w:val="0015314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C5AB9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945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%20Wortmann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94B7880D34B28956DBF0BAAA9B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DFD33-20A5-4EAF-A47D-B0BEBA994051}"/>
      </w:docPartPr>
      <w:docPartBody>
        <w:p w:rsidR="00000000" w:rsidRDefault="00000000">
          <w:pPr>
            <w:pStyle w:val="41494B7880D34B28956DBF0BAAA9B86A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44CDA8EA60C84372A83F25639952E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12ED2-982C-4583-8E03-9FF9A243BCC7}"/>
      </w:docPartPr>
      <w:docPartBody>
        <w:p w:rsidR="00000000" w:rsidRDefault="00000000">
          <w:pPr>
            <w:pStyle w:val="44CDA8EA60C84372A83F25639952EB85"/>
          </w:pPr>
          <w:r w:rsidRPr="00D74851">
            <w:t>Phone</w:t>
          </w:r>
          <w:r w:rsidRPr="00D74851">
            <w:t>:</w:t>
          </w:r>
        </w:p>
      </w:docPartBody>
    </w:docPart>
    <w:docPart>
      <w:docPartPr>
        <w:name w:val="D8F3D20458634FB892B58364FC999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9FEBC-9C71-4673-8F9B-370856A9F6AE}"/>
      </w:docPartPr>
      <w:docPartBody>
        <w:p w:rsidR="00000000" w:rsidRDefault="00000000">
          <w:pPr>
            <w:pStyle w:val="D8F3D20458634FB892B58364FC9994DC"/>
          </w:pPr>
          <w:r w:rsidRPr="00D74851">
            <w:t>(123) 456-7890</w:t>
          </w:r>
        </w:p>
      </w:docPartBody>
    </w:docPart>
    <w:docPart>
      <w:docPartPr>
        <w:name w:val="D7C6B93C4B1B4A43B0D525096CB36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A21CA-A6BB-4CC3-8AB9-D80338A25E56}"/>
      </w:docPartPr>
      <w:docPartBody>
        <w:p w:rsidR="00000000" w:rsidRDefault="00000000">
          <w:pPr>
            <w:pStyle w:val="D7C6B93C4B1B4A43B0D525096CB36C67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5410EFC6400442A689B83219CDB6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2BD-214B-4E58-B6B8-928390E06904}"/>
      </w:docPartPr>
      <w:docPartBody>
        <w:p w:rsidR="00000000" w:rsidRDefault="00000000">
          <w:pPr>
            <w:pStyle w:val="5410EFC6400442A689B83219CDB60B6E"/>
          </w:pPr>
          <w:r w:rsidRPr="00D74851">
            <w:t>Invoice:</w:t>
          </w:r>
        </w:p>
      </w:docPartBody>
    </w:docPart>
    <w:docPart>
      <w:docPartPr>
        <w:name w:val="11A67C6FA3D14C59B3C80B66F4AE0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88FE-4AFE-4873-943F-B7F87B3FA105}"/>
      </w:docPartPr>
      <w:docPartBody>
        <w:p w:rsidR="00000000" w:rsidRDefault="00000000">
          <w:pPr>
            <w:pStyle w:val="11A67C6FA3D14C59B3C80B66F4AE0832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96A3B826435C478EA942DB38A654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20C1E-D985-40F2-BAD7-B4C07604F00A}"/>
      </w:docPartPr>
      <w:docPartBody>
        <w:p w:rsidR="00000000" w:rsidRDefault="00000000">
          <w:pPr>
            <w:pStyle w:val="96A3B826435C478EA942DB38A6548761"/>
          </w:pPr>
          <w:r w:rsidRPr="00D74851">
            <w:t>Date:</w:t>
          </w:r>
        </w:p>
      </w:docPartBody>
    </w:docPart>
    <w:docPart>
      <w:docPartPr>
        <w:name w:val="7DFB7D1336BB4A8895EDCC92AEA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C7C22-9C64-4F56-8C90-E16E21148D58}"/>
      </w:docPartPr>
      <w:docPartBody>
        <w:p w:rsidR="00000000" w:rsidRDefault="00000000">
          <w:pPr>
            <w:pStyle w:val="7DFB7D1336BB4A8895EDCC92AEA72BF5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0D0B1124A9ED42B688ED717D1ED67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6EFF-90D4-4E05-A593-49FFC84737CE}"/>
      </w:docPartPr>
      <w:docPartBody>
        <w:p w:rsidR="00000000" w:rsidRDefault="00000000">
          <w:pPr>
            <w:pStyle w:val="0D0B1124A9ED42B688ED717D1ED6701C"/>
          </w:pPr>
          <w:r>
            <w:t>To:</w:t>
          </w:r>
        </w:p>
      </w:docPartBody>
    </w:docPart>
    <w:docPart>
      <w:docPartPr>
        <w:name w:val="C42800AF53484E80944B5D0D9D9CD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8CA70-62BA-4DFD-BD50-C4F3951BEDAF}"/>
      </w:docPartPr>
      <w:docPartBody>
        <w:p w:rsidR="00000000" w:rsidRDefault="00000000">
          <w:pPr>
            <w:pStyle w:val="C42800AF53484E80944B5D0D9D9CDEFE"/>
          </w:pPr>
          <w:r w:rsidRPr="00D74851">
            <w:t>89 Pacific Ave</w:t>
          </w:r>
        </w:p>
      </w:docPartBody>
    </w:docPart>
    <w:docPart>
      <w:docPartPr>
        <w:name w:val="8697AFACFA0541B394FD2E9A122D6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3765B-CBFF-4B1E-B5DD-08BF02EA16CB}"/>
      </w:docPartPr>
      <w:docPartBody>
        <w:p w:rsidR="00000000" w:rsidRDefault="00000000">
          <w:pPr>
            <w:pStyle w:val="8697AFACFA0541B394FD2E9A122D6FFD"/>
          </w:pPr>
          <w:r w:rsidRPr="00D74851">
            <w:t>San Francisco, CA 78910</w:t>
          </w:r>
        </w:p>
      </w:docPartBody>
    </w:docPart>
    <w:docPart>
      <w:docPartPr>
        <w:name w:val="F03575853DEF4C429898A64E3C071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6C27-99FA-4AC3-82B3-34019845503D}"/>
      </w:docPartPr>
      <w:docPartBody>
        <w:p w:rsidR="00000000" w:rsidRDefault="00000000">
          <w:pPr>
            <w:pStyle w:val="F03575853DEF4C429898A64E3C071E78"/>
          </w:pPr>
          <w:r w:rsidRPr="00D74851">
            <w:t>DESCRIPTION</w:t>
          </w:r>
        </w:p>
      </w:docPartBody>
    </w:docPart>
    <w:docPart>
      <w:docPartPr>
        <w:name w:val="41BFBDBBD58C400DA078F979D0797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FF0FC-C051-4160-B621-847ED83766A0}"/>
      </w:docPartPr>
      <w:docPartBody>
        <w:p w:rsidR="00000000" w:rsidRDefault="00000000">
          <w:pPr>
            <w:pStyle w:val="41BFBDBBD58C400DA078F979D0797C0E"/>
          </w:pPr>
          <w:r>
            <w:t>RATE</w:t>
          </w:r>
        </w:p>
      </w:docPartBody>
    </w:docPart>
    <w:docPart>
      <w:docPartPr>
        <w:name w:val="576AFA5767EB4336A44F4DDF97C5E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B316-7A72-46CB-8A2F-67E139A61D73}"/>
      </w:docPartPr>
      <w:docPartBody>
        <w:p w:rsidR="00000000" w:rsidRDefault="00000000">
          <w:pPr>
            <w:pStyle w:val="576AFA5767EB4336A44F4DDF97C5E8CD"/>
          </w:pPr>
          <w:r>
            <w:t>AMOUNT</w:t>
          </w:r>
        </w:p>
      </w:docPartBody>
    </w:docPart>
    <w:docPart>
      <w:docPartPr>
        <w:name w:val="70A460E135AE4E5C84189D98569D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71B1C-62A8-4873-A3E1-1AA995134C48}"/>
      </w:docPartPr>
      <w:docPartBody>
        <w:p w:rsidR="00000000" w:rsidRDefault="00000000">
          <w:pPr>
            <w:pStyle w:val="70A460E135AE4E5C84189D98569DA7B1"/>
          </w:pPr>
          <w:r w:rsidRPr="00580BA0">
            <w:t>TOTAL</w:t>
          </w:r>
        </w:p>
      </w:docPartBody>
    </w:docPart>
    <w:docPart>
      <w:docPartPr>
        <w:name w:val="DC77BA2558104528BCDC0D92D11AF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C7624-19BB-4803-9634-E59C8BB9490A}"/>
      </w:docPartPr>
      <w:docPartBody>
        <w:p w:rsidR="00000000" w:rsidRDefault="00000000">
          <w:pPr>
            <w:pStyle w:val="DC77BA2558104528BCDC0D92D11AFC4A"/>
          </w:pPr>
          <w:r w:rsidRPr="00D74851">
            <w:t>1125.00</w:t>
          </w:r>
        </w:p>
      </w:docPartBody>
    </w:docPart>
    <w:docPart>
      <w:docPartPr>
        <w:name w:val="23435E42D19F4D548462AE22017A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3F590-CD7A-486D-8F94-77DE387E4B7A}"/>
      </w:docPartPr>
      <w:docPartBody>
        <w:p w:rsidR="00000000" w:rsidRDefault="00000000">
          <w:pPr>
            <w:pStyle w:val="23435E42D19F4D548462AE22017AF9DC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7"/>
    <w:rsid w:val="00B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4E071DF8E4F93A7414F174B76A9C1">
    <w:name w:val="C594E071DF8E4F93A7414F174B76A9C1"/>
  </w:style>
  <w:style w:type="paragraph" w:customStyle="1" w:styleId="052D074DE56F464F83A397B2AC22D44E">
    <w:name w:val="052D074DE56F464F83A397B2AC22D44E"/>
  </w:style>
  <w:style w:type="paragraph" w:customStyle="1" w:styleId="41494B7880D34B28956DBF0BAAA9B86A">
    <w:name w:val="41494B7880D34B28956DBF0BAAA9B86A"/>
  </w:style>
  <w:style w:type="paragraph" w:customStyle="1" w:styleId="66E97731DCC5482883CED3F9F6316A18">
    <w:name w:val="66E97731DCC5482883CED3F9F6316A18"/>
  </w:style>
  <w:style w:type="paragraph" w:customStyle="1" w:styleId="44CDA8EA60C84372A83F25639952EB85">
    <w:name w:val="44CDA8EA60C84372A83F25639952EB85"/>
  </w:style>
  <w:style w:type="paragraph" w:customStyle="1" w:styleId="D8F3D20458634FB892B58364FC9994DC">
    <w:name w:val="D8F3D20458634FB892B58364FC9994DC"/>
  </w:style>
  <w:style w:type="paragraph" w:customStyle="1" w:styleId="5F0557B55AD14BC8ADB31B9E064DFAB1">
    <w:name w:val="5F0557B55AD14BC8ADB31B9E064DFAB1"/>
  </w:style>
  <w:style w:type="paragraph" w:customStyle="1" w:styleId="8646401E1ADA41CFA4658DA69F5E4378">
    <w:name w:val="8646401E1ADA41CFA4658DA69F5E4378"/>
  </w:style>
  <w:style w:type="paragraph" w:customStyle="1" w:styleId="D7C6B93C4B1B4A43B0D525096CB36C67">
    <w:name w:val="D7C6B93C4B1B4A43B0D525096CB36C67"/>
  </w:style>
  <w:style w:type="paragraph" w:customStyle="1" w:styleId="5410EFC6400442A689B83219CDB60B6E">
    <w:name w:val="5410EFC6400442A689B83219CDB60B6E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11A67C6FA3D14C59B3C80B66F4AE0832">
    <w:name w:val="11A67C6FA3D14C59B3C80B66F4AE0832"/>
  </w:style>
  <w:style w:type="paragraph" w:customStyle="1" w:styleId="96A3B826435C478EA942DB38A6548761">
    <w:name w:val="96A3B826435C478EA942DB38A6548761"/>
  </w:style>
  <w:style w:type="paragraph" w:customStyle="1" w:styleId="7DFB7D1336BB4A8895EDCC92AEA72BF5">
    <w:name w:val="7DFB7D1336BB4A8895EDCC92AEA72BF5"/>
  </w:style>
  <w:style w:type="paragraph" w:customStyle="1" w:styleId="0D0B1124A9ED42B688ED717D1ED6701C">
    <w:name w:val="0D0B1124A9ED42B688ED717D1ED6701C"/>
  </w:style>
  <w:style w:type="paragraph" w:customStyle="1" w:styleId="051FB6B1B0024DD9B8FACB38FBDADDD4">
    <w:name w:val="051FB6B1B0024DD9B8FACB38FBDADDD4"/>
  </w:style>
  <w:style w:type="paragraph" w:customStyle="1" w:styleId="84D1BD24FB0C48A2B24A91734B543D0E">
    <w:name w:val="84D1BD24FB0C48A2B24A91734B543D0E"/>
  </w:style>
  <w:style w:type="paragraph" w:customStyle="1" w:styleId="C42800AF53484E80944B5D0D9D9CDEFE">
    <w:name w:val="C42800AF53484E80944B5D0D9D9CDEFE"/>
  </w:style>
  <w:style w:type="paragraph" w:customStyle="1" w:styleId="8697AFACFA0541B394FD2E9A122D6FFD">
    <w:name w:val="8697AFACFA0541B394FD2E9A122D6FFD"/>
  </w:style>
  <w:style w:type="paragraph" w:customStyle="1" w:styleId="9931311213F94BD7A09E55BA8C8A6612">
    <w:name w:val="9931311213F94BD7A09E55BA8C8A6612"/>
  </w:style>
  <w:style w:type="paragraph" w:customStyle="1" w:styleId="52810D2C4E11401998D7AD2E825F03E6">
    <w:name w:val="52810D2C4E11401998D7AD2E825F03E6"/>
  </w:style>
  <w:style w:type="paragraph" w:customStyle="1" w:styleId="F03575853DEF4C429898A64E3C071E78">
    <w:name w:val="F03575853DEF4C429898A64E3C071E78"/>
  </w:style>
  <w:style w:type="paragraph" w:customStyle="1" w:styleId="FCACF797C08B4A04895C0ABF0F62A8FD">
    <w:name w:val="FCACF797C08B4A04895C0ABF0F62A8FD"/>
  </w:style>
  <w:style w:type="paragraph" w:customStyle="1" w:styleId="41BFBDBBD58C400DA078F979D0797C0E">
    <w:name w:val="41BFBDBBD58C400DA078F979D0797C0E"/>
  </w:style>
  <w:style w:type="paragraph" w:customStyle="1" w:styleId="576AFA5767EB4336A44F4DDF97C5E8CD">
    <w:name w:val="576AFA5767EB4336A44F4DDF97C5E8CD"/>
  </w:style>
  <w:style w:type="paragraph" w:customStyle="1" w:styleId="1C1E28A0ED8D46D7A63F15D4E078C303">
    <w:name w:val="1C1E28A0ED8D46D7A63F15D4E078C303"/>
  </w:style>
  <w:style w:type="paragraph" w:customStyle="1" w:styleId="74611E771F9A4EA7822F012D04460B27">
    <w:name w:val="74611E771F9A4EA7822F012D04460B27"/>
  </w:style>
  <w:style w:type="paragraph" w:customStyle="1" w:styleId="D5483617A54F44F1A48FF7A750F2A104">
    <w:name w:val="D5483617A54F44F1A48FF7A750F2A104"/>
  </w:style>
  <w:style w:type="paragraph" w:customStyle="1" w:styleId="D3B082CA546144F5978A4059C5A3F955">
    <w:name w:val="D3B082CA546144F5978A4059C5A3F955"/>
  </w:style>
  <w:style w:type="paragraph" w:customStyle="1" w:styleId="70A460E135AE4E5C84189D98569DA7B1">
    <w:name w:val="70A460E135AE4E5C84189D98569DA7B1"/>
  </w:style>
  <w:style w:type="paragraph" w:customStyle="1" w:styleId="DC77BA2558104528BCDC0D92D11AFC4A">
    <w:name w:val="DC77BA2558104528BCDC0D92D11AFC4A"/>
  </w:style>
  <w:style w:type="paragraph" w:customStyle="1" w:styleId="B3356EE24EEE45AFAB9B515062439416">
    <w:name w:val="B3356EE24EEE45AFAB9B515062439416"/>
  </w:style>
  <w:style w:type="paragraph" w:customStyle="1" w:styleId="98BEEF7BC4B04CC5A2CDB83C5A47C72B">
    <w:name w:val="98BEEF7BC4B04CC5A2CDB83C5A47C72B"/>
  </w:style>
  <w:style w:type="paragraph" w:customStyle="1" w:styleId="87FF617BE2DF40EE81BF3054B9ACF9DC">
    <w:name w:val="87FF617BE2DF40EE81BF3054B9ACF9DC"/>
  </w:style>
  <w:style w:type="paragraph" w:customStyle="1" w:styleId="23435E42D19F4D548462AE22017AF9DC">
    <w:name w:val="23435E42D19F4D548462AE22017AF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2024-03-15T19:52:00Z</dcterms:created>
  <dcterms:modified xsi:type="dcterms:W3CDTF">2024-03-15T19:59:00Z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