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180" w:tblpY="-623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556"/>
        <w:gridCol w:w="20"/>
        <w:gridCol w:w="8423"/>
      </w:tblGrid>
      <w:tr w:rsidR="001526EF" w14:paraId="00F9FAEF" w14:textId="77777777" w:rsidTr="00C90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DFF3D39AA0B6471CB4FD06830CC2C0E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556" w:type="dxa"/>
                <w:tcBorders>
                  <w:bottom w:val="single" w:sz="36" w:space="0" w:color="auto"/>
                </w:tcBorders>
                <w:vAlign w:val="bottom"/>
              </w:tcPr>
              <w:p w14:paraId="148EF4FA" w14:textId="791CA08E" w:rsidR="001526EF" w:rsidRDefault="00716CD3" w:rsidP="00C90FCB">
                <w:pPr>
                  <w:pStyle w:val="Date"/>
                  <w:spacing w:before="0"/>
                  <w:ind w:left="0" w:right="0"/>
                </w:pPr>
                <w:r>
                  <w:t>11/1/19</w:t>
                </w:r>
              </w:p>
            </w:tc>
          </w:sdtContent>
        </w:sdt>
        <w:tc>
          <w:tcPr>
            <w:tcW w:w="20" w:type="dxa"/>
            <w:vAlign w:val="bottom"/>
          </w:tcPr>
          <w:p w14:paraId="4B58DE7B" w14:textId="77777777" w:rsidR="001526EF" w:rsidRDefault="001526EF" w:rsidP="00C90FCB">
            <w:pPr>
              <w:spacing w:before="0" w:after="180" w:line="336" w:lineRule="auto"/>
              <w:ind w:left="0" w:right="0"/>
            </w:pPr>
          </w:p>
        </w:tc>
        <w:tc>
          <w:tcPr>
            <w:tcW w:w="8423" w:type="dxa"/>
            <w:tcBorders>
              <w:bottom w:val="single" w:sz="36" w:space="0" w:color="auto"/>
            </w:tcBorders>
            <w:vAlign w:val="bottom"/>
          </w:tcPr>
          <w:p w14:paraId="2B5BEF59" w14:textId="00B51B6E" w:rsidR="001526EF" w:rsidRDefault="00961EB7" w:rsidP="00C90FCB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095A503D378A47B0A36063A99076521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1925C29955544EAD9604EA5469E5ABC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C90FCB">
                  <w:t>13</w:t>
                </w:r>
              </w:sdtContent>
            </w:sdt>
          </w:p>
        </w:tc>
      </w:tr>
      <w:tr w:rsidR="001526EF" w14:paraId="586B7F7F" w14:textId="77777777" w:rsidTr="00C90FCB">
        <w:tc>
          <w:tcPr>
            <w:tcW w:w="2556" w:type="dxa"/>
            <w:tcBorders>
              <w:top w:val="single" w:sz="36" w:space="0" w:color="auto"/>
            </w:tcBorders>
            <w:vAlign w:val="top"/>
          </w:tcPr>
          <w:p w14:paraId="111C4EE3" w14:textId="77777777" w:rsidR="001526EF" w:rsidRPr="00D13A04" w:rsidRDefault="001872AD" w:rsidP="00C90FCB">
            <w:pPr>
              <w:pStyle w:val="Heading1"/>
              <w:ind w:left="0" w:right="0"/>
              <w:outlineLvl w:val="0"/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To</w:t>
            </w:r>
          </w:p>
          <w:p w14:paraId="432BE009" w14:textId="42E64C5F" w:rsidR="001634F9" w:rsidRPr="00C90FCB" w:rsidRDefault="001634F9" w:rsidP="00C90FCB">
            <w:pPr>
              <w:pStyle w:val="Heading2"/>
              <w:ind w:left="0"/>
              <w:outlineLvl w:val="1"/>
              <w:rPr>
                <w:color w:val="FF0000"/>
                <w:sz w:val="28"/>
                <w:szCs w:val="28"/>
              </w:rPr>
            </w:pPr>
            <w:r w:rsidRPr="00C90FCB">
              <w:rPr>
                <w:color w:val="FF0000"/>
                <w:sz w:val="28"/>
                <w:szCs w:val="28"/>
              </w:rPr>
              <w:t>Byron Seeds LLC</w:t>
            </w:r>
          </w:p>
          <w:p w14:paraId="180CA072" w14:textId="716EC336" w:rsidR="00C90FCB" w:rsidRPr="00C90FCB" w:rsidRDefault="00C90FCB" w:rsidP="00C90FCB">
            <w:pPr>
              <w:rPr>
                <w:color w:val="FF0000"/>
                <w:sz w:val="28"/>
                <w:szCs w:val="28"/>
              </w:rPr>
            </w:pPr>
            <w:r w:rsidRPr="00C90FCB">
              <w:rPr>
                <w:color w:val="FF0000"/>
                <w:sz w:val="28"/>
                <w:szCs w:val="28"/>
              </w:rPr>
              <w:t>775 N 350 E</w:t>
            </w:r>
          </w:p>
          <w:p w14:paraId="4143F57D" w14:textId="2306D36B" w:rsidR="00C90FCB" w:rsidRPr="00C90FCB" w:rsidRDefault="00C90FCB" w:rsidP="00C90FCB">
            <w:pPr>
              <w:rPr>
                <w:color w:val="FF0000"/>
                <w:sz w:val="28"/>
                <w:szCs w:val="28"/>
              </w:rPr>
            </w:pPr>
            <w:proofErr w:type="gramStart"/>
            <w:r w:rsidRPr="00C90FCB">
              <w:rPr>
                <w:color w:val="FF0000"/>
                <w:sz w:val="28"/>
                <w:szCs w:val="28"/>
              </w:rPr>
              <w:t>Rockville,</w:t>
            </w:r>
            <w:r>
              <w:rPr>
                <w:color w:val="FF0000"/>
                <w:sz w:val="28"/>
                <w:szCs w:val="28"/>
              </w:rPr>
              <w:t>IN</w:t>
            </w:r>
            <w:proofErr w:type="gramEnd"/>
            <w:r w:rsidRPr="00C90FCB">
              <w:rPr>
                <w:color w:val="FF0000"/>
                <w:sz w:val="28"/>
                <w:szCs w:val="28"/>
              </w:rPr>
              <w:t>4787</w:t>
            </w:r>
            <w:r>
              <w:rPr>
                <w:color w:val="FF0000"/>
                <w:sz w:val="28"/>
                <w:szCs w:val="28"/>
              </w:rPr>
              <w:t>2</w:t>
            </w:r>
          </w:p>
          <w:p w14:paraId="2FB6C4CF" w14:textId="11A8FA64" w:rsidR="00D13A04" w:rsidRDefault="00D13A04" w:rsidP="00C90FCB"/>
          <w:p w14:paraId="1A9A82DB" w14:textId="77777777" w:rsidR="00D13A04" w:rsidRPr="00D13A04" w:rsidRDefault="00D13A04" w:rsidP="00C90FCB"/>
          <w:p w14:paraId="7408ED7B" w14:textId="17941F55" w:rsidR="001526EF" w:rsidRDefault="001526EF" w:rsidP="00C90FCB">
            <w:pPr>
              <w:pStyle w:val="Heading2"/>
              <w:spacing w:before="0"/>
              <w:ind w:left="0" w:right="0"/>
              <w:outlineLvl w:val="1"/>
            </w:pPr>
          </w:p>
        </w:tc>
        <w:tc>
          <w:tcPr>
            <w:tcW w:w="20" w:type="dxa"/>
            <w:vAlign w:val="top"/>
          </w:tcPr>
          <w:p w14:paraId="158B7874" w14:textId="77777777" w:rsidR="001526EF" w:rsidRDefault="001526EF" w:rsidP="00C90FCB">
            <w:pPr>
              <w:spacing w:before="0" w:after="180" w:line="336" w:lineRule="auto"/>
              <w:ind w:left="0" w:right="0"/>
            </w:pPr>
          </w:p>
        </w:tc>
        <w:tc>
          <w:tcPr>
            <w:tcW w:w="8423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2298BBDB" w14:textId="77777777" w:rsidR="001526EF" w:rsidRDefault="001526EF" w:rsidP="00C90FCB">
            <w:pPr>
              <w:spacing w:before="0" w:after="180" w:line="336" w:lineRule="auto"/>
              <w:ind w:left="0" w:right="0"/>
            </w:pPr>
          </w:p>
        </w:tc>
      </w:tr>
    </w:tbl>
    <w:p w14:paraId="2F071B28" w14:textId="77777777" w:rsidR="001526EF" w:rsidRDefault="001526EF">
      <w:pPr>
        <w:pStyle w:val="NoSpacing"/>
      </w:pPr>
    </w:p>
    <w:tbl>
      <w:tblPr>
        <w:tblStyle w:val="TableGrid"/>
        <w:tblW w:w="10917" w:type="dxa"/>
        <w:tblInd w:w="175" w:type="dxa"/>
        <w:tblLook w:val="04E0" w:firstRow="1" w:lastRow="1" w:firstColumn="1" w:lastColumn="0" w:noHBand="0" w:noVBand="1"/>
        <w:tblCaption w:val="Invoice table"/>
      </w:tblPr>
      <w:tblGrid>
        <w:gridCol w:w="1890"/>
        <w:gridCol w:w="5983"/>
        <w:gridCol w:w="1480"/>
        <w:gridCol w:w="1564"/>
      </w:tblGrid>
      <w:tr w:rsidR="001526EF" w14:paraId="20AC84C2" w14:textId="77777777" w:rsidTr="00C90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890" w:type="dxa"/>
          </w:tcPr>
          <w:p w14:paraId="3EA99636" w14:textId="77777777" w:rsidR="001526EF" w:rsidRPr="00D13A04" w:rsidRDefault="001872AD">
            <w:pPr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Quantity</w:t>
            </w:r>
          </w:p>
        </w:tc>
        <w:tc>
          <w:tcPr>
            <w:tcW w:w="5983" w:type="dxa"/>
          </w:tcPr>
          <w:p w14:paraId="0AF476CE" w14:textId="77777777" w:rsidR="001526EF" w:rsidRPr="00D13A04" w:rsidRDefault="001872AD">
            <w:pPr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Description</w:t>
            </w:r>
          </w:p>
        </w:tc>
        <w:tc>
          <w:tcPr>
            <w:tcW w:w="1480" w:type="dxa"/>
          </w:tcPr>
          <w:p w14:paraId="5F7E6080" w14:textId="77777777" w:rsidR="001526EF" w:rsidRPr="00D13A04" w:rsidRDefault="001872AD">
            <w:pPr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Unit Price</w:t>
            </w:r>
          </w:p>
        </w:tc>
        <w:tc>
          <w:tcPr>
            <w:tcW w:w="1564" w:type="dxa"/>
          </w:tcPr>
          <w:p w14:paraId="0E48FA07" w14:textId="77777777" w:rsidR="001526EF" w:rsidRPr="00D13A04" w:rsidRDefault="001872AD">
            <w:pPr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Total</w:t>
            </w:r>
          </w:p>
        </w:tc>
      </w:tr>
      <w:tr w:rsidR="001526EF" w14:paraId="4E0C8D31" w14:textId="77777777" w:rsidTr="00C90FCB">
        <w:trPr>
          <w:trHeight w:val="535"/>
        </w:trPr>
        <w:tc>
          <w:tcPr>
            <w:tcW w:w="1890" w:type="dxa"/>
          </w:tcPr>
          <w:p w14:paraId="156DD262" w14:textId="349E28DE" w:rsidR="001526EF" w:rsidRPr="00D13A04" w:rsidRDefault="001634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904.6</w:t>
            </w:r>
            <w:r w:rsidR="00D13A04" w:rsidRPr="00D13A04">
              <w:rPr>
                <w:sz w:val="28"/>
                <w:szCs w:val="28"/>
              </w:rPr>
              <w:t xml:space="preserve"> BU</w:t>
            </w:r>
          </w:p>
        </w:tc>
        <w:tc>
          <w:tcPr>
            <w:tcW w:w="5983" w:type="dxa"/>
          </w:tcPr>
          <w:p w14:paraId="312CAD27" w14:textId="5D9B05C4" w:rsidR="001526EF" w:rsidRPr="00D13A04" w:rsidRDefault="001634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10/10/19 Rye </w:t>
            </w:r>
            <w:proofErr w:type="gramStart"/>
            <w:r>
              <w:rPr>
                <w:sz w:val="28"/>
                <w:szCs w:val="28"/>
              </w:rPr>
              <w:t>From</w:t>
            </w:r>
            <w:proofErr w:type="gramEnd"/>
            <w:r>
              <w:rPr>
                <w:sz w:val="28"/>
                <w:szCs w:val="28"/>
              </w:rPr>
              <w:t xml:space="preserve"> Henry SD To Rockville IN #PO4364</w:t>
            </w:r>
          </w:p>
        </w:tc>
        <w:tc>
          <w:tcPr>
            <w:tcW w:w="1480" w:type="dxa"/>
          </w:tcPr>
          <w:p w14:paraId="19FB89D0" w14:textId="4F9D6A58" w:rsidR="001526EF" w:rsidRPr="00D13A04" w:rsidRDefault="001634F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4" w:type="dxa"/>
          </w:tcPr>
          <w:p w14:paraId="61E29F77" w14:textId="4B8E3134" w:rsidR="001526EF" w:rsidRPr="00D13A04" w:rsidRDefault="00D13A04">
            <w:pPr>
              <w:jc w:val="right"/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$</w:t>
            </w:r>
            <w:r w:rsidR="001634F9">
              <w:rPr>
                <w:sz w:val="28"/>
                <w:szCs w:val="28"/>
              </w:rPr>
              <w:t>7236.80</w:t>
            </w:r>
          </w:p>
        </w:tc>
      </w:tr>
      <w:tr w:rsidR="001526EF" w14:paraId="3D7D63CD" w14:textId="77777777" w:rsidTr="00C90FCB">
        <w:trPr>
          <w:trHeight w:val="512"/>
        </w:trPr>
        <w:tc>
          <w:tcPr>
            <w:tcW w:w="1890" w:type="dxa"/>
          </w:tcPr>
          <w:p w14:paraId="52917F65" w14:textId="21A16E39" w:rsidR="001526EF" w:rsidRPr="006F0E23" w:rsidRDefault="001634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959.29</w:t>
            </w:r>
            <w:r w:rsidR="006F0E23">
              <w:rPr>
                <w:sz w:val="28"/>
                <w:szCs w:val="28"/>
              </w:rPr>
              <w:t xml:space="preserve"> BU</w:t>
            </w:r>
          </w:p>
        </w:tc>
        <w:tc>
          <w:tcPr>
            <w:tcW w:w="5983" w:type="dxa"/>
          </w:tcPr>
          <w:p w14:paraId="32D1236E" w14:textId="36283CDC" w:rsidR="001526EF" w:rsidRPr="006F0E23" w:rsidRDefault="001634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10/9/19 Rye From Henry SD To Rockville </w:t>
            </w:r>
            <w:proofErr w:type="gramStart"/>
            <w:r>
              <w:rPr>
                <w:sz w:val="28"/>
                <w:szCs w:val="28"/>
              </w:rPr>
              <w:t>IN  #</w:t>
            </w:r>
            <w:proofErr w:type="gramEnd"/>
            <w:r>
              <w:rPr>
                <w:sz w:val="28"/>
                <w:szCs w:val="28"/>
              </w:rPr>
              <w:t>PO4363</w:t>
            </w:r>
          </w:p>
        </w:tc>
        <w:tc>
          <w:tcPr>
            <w:tcW w:w="1480" w:type="dxa"/>
          </w:tcPr>
          <w:p w14:paraId="1C48EF5B" w14:textId="2F2770BF" w:rsidR="001526EF" w:rsidRPr="006F0E23" w:rsidRDefault="001634F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4" w:type="dxa"/>
          </w:tcPr>
          <w:p w14:paraId="351338F8" w14:textId="3092C9AB" w:rsidR="001526EF" w:rsidRPr="006F0E23" w:rsidRDefault="006F0E2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1634F9">
              <w:rPr>
                <w:sz w:val="28"/>
                <w:szCs w:val="28"/>
              </w:rPr>
              <w:t>7674.32</w:t>
            </w:r>
          </w:p>
        </w:tc>
      </w:tr>
      <w:tr w:rsidR="001526EF" w14:paraId="37510672" w14:textId="77777777" w:rsidTr="00C90FCB">
        <w:trPr>
          <w:trHeight w:val="512"/>
        </w:trPr>
        <w:tc>
          <w:tcPr>
            <w:tcW w:w="1890" w:type="dxa"/>
          </w:tcPr>
          <w:p w14:paraId="0E6A83EC" w14:textId="1D522D7E" w:rsidR="001526EF" w:rsidRPr="00C90FCB" w:rsidRDefault="00C90F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905 BU</w:t>
            </w:r>
          </w:p>
        </w:tc>
        <w:tc>
          <w:tcPr>
            <w:tcW w:w="5983" w:type="dxa"/>
          </w:tcPr>
          <w:p w14:paraId="27539D0C" w14:textId="620530C1" w:rsidR="001526EF" w:rsidRDefault="00C90FCB">
            <w:r>
              <w:rPr>
                <w:sz w:val="28"/>
                <w:szCs w:val="28"/>
              </w:rPr>
              <w:t xml:space="preserve">10/14/19 Rye </w:t>
            </w:r>
            <w:proofErr w:type="gramStart"/>
            <w:r>
              <w:rPr>
                <w:sz w:val="28"/>
                <w:szCs w:val="28"/>
              </w:rPr>
              <w:t>From</w:t>
            </w:r>
            <w:proofErr w:type="gramEnd"/>
            <w:r>
              <w:rPr>
                <w:sz w:val="28"/>
                <w:szCs w:val="28"/>
              </w:rPr>
              <w:t xml:space="preserve"> Henry SD To Rockville IN #PO4365</w:t>
            </w:r>
          </w:p>
        </w:tc>
        <w:tc>
          <w:tcPr>
            <w:tcW w:w="1480" w:type="dxa"/>
          </w:tcPr>
          <w:p w14:paraId="4DBCA48F" w14:textId="7C2C515F" w:rsidR="001526EF" w:rsidRPr="00C90FCB" w:rsidRDefault="00C90FCB">
            <w:pPr>
              <w:jc w:val="right"/>
              <w:rPr>
                <w:sz w:val="28"/>
                <w:szCs w:val="28"/>
              </w:rPr>
            </w:pPr>
            <w:r w:rsidRPr="00C90FCB">
              <w:rPr>
                <w:sz w:val="28"/>
                <w:szCs w:val="28"/>
              </w:rPr>
              <w:t>8</w:t>
            </w:r>
          </w:p>
        </w:tc>
        <w:tc>
          <w:tcPr>
            <w:tcW w:w="1564" w:type="dxa"/>
          </w:tcPr>
          <w:p w14:paraId="5901DB90" w14:textId="71500D8B" w:rsidR="001526EF" w:rsidRPr="00C90FCB" w:rsidRDefault="00C90FCB">
            <w:pPr>
              <w:jc w:val="right"/>
              <w:rPr>
                <w:sz w:val="28"/>
                <w:szCs w:val="28"/>
              </w:rPr>
            </w:pPr>
            <w:r w:rsidRPr="00C90FCB">
              <w:rPr>
                <w:sz w:val="28"/>
                <w:szCs w:val="28"/>
              </w:rPr>
              <w:t>$7240</w:t>
            </w:r>
          </w:p>
        </w:tc>
      </w:tr>
      <w:tr w:rsidR="001526EF" w:rsidRPr="00C90FCB" w14:paraId="16495E83" w14:textId="77777777" w:rsidTr="00C90FCB">
        <w:trPr>
          <w:trHeight w:val="535"/>
        </w:trPr>
        <w:tc>
          <w:tcPr>
            <w:tcW w:w="1890" w:type="dxa"/>
          </w:tcPr>
          <w:p w14:paraId="3A7102CE" w14:textId="66F5D694" w:rsidR="001526EF" w:rsidRPr="00C90FCB" w:rsidRDefault="00C90FCB">
            <w:pPr>
              <w:jc w:val="center"/>
              <w:rPr>
                <w:sz w:val="28"/>
                <w:szCs w:val="28"/>
              </w:rPr>
            </w:pPr>
            <w:r w:rsidRPr="00C90FCB">
              <w:rPr>
                <w:sz w:val="28"/>
                <w:szCs w:val="28"/>
              </w:rPr>
              <w:t>1002.14 BU</w:t>
            </w:r>
          </w:p>
        </w:tc>
        <w:tc>
          <w:tcPr>
            <w:tcW w:w="5983" w:type="dxa"/>
          </w:tcPr>
          <w:p w14:paraId="1C8565F1" w14:textId="400161D6" w:rsidR="001526EF" w:rsidRDefault="00C90FCB">
            <w:r>
              <w:rPr>
                <w:sz w:val="28"/>
                <w:szCs w:val="28"/>
              </w:rPr>
              <w:t xml:space="preserve">10/16/19 Rye </w:t>
            </w:r>
            <w:proofErr w:type="gramStart"/>
            <w:r>
              <w:rPr>
                <w:sz w:val="28"/>
                <w:szCs w:val="28"/>
              </w:rPr>
              <w:t>From</w:t>
            </w:r>
            <w:proofErr w:type="gramEnd"/>
            <w:r>
              <w:rPr>
                <w:sz w:val="28"/>
                <w:szCs w:val="28"/>
              </w:rPr>
              <w:t xml:space="preserve"> Henry SD To Rockville IN #PO4366</w:t>
            </w:r>
          </w:p>
        </w:tc>
        <w:tc>
          <w:tcPr>
            <w:tcW w:w="1480" w:type="dxa"/>
          </w:tcPr>
          <w:p w14:paraId="44A47E81" w14:textId="101330D4" w:rsidR="001526EF" w:rsidRPr="00C90FCB" w:rsidRDefault="00C90FCB">
            <w:pPr>
              <w:jc w:val="right"/>
              <w:rPr>
                <w:sz w:val="28"/>
                <w:szCs w:val="28"/>
              </w:rPr>
            </w:pPr>
            <w:r w:rsidRPr="00C90FCB">
              <w:rPr>
                <w:sz w:val="28"/>
                <w:szCs w:val="28"/>
              </w:rPr>
              <w:t>8</w:t>
            </w:r>
          </w:p>
        </w:tc>
        <w:tc>
          <w:tcPr>
            <w:tcW w:w="1564" w:type="dxa"/>
          </w:tcPr>
          <w:p w14:paraId="7595FE4A" w14:textId="56591019" w:rsidR="001526EF" w:rsidRPr="00C90FCB" w:rsidRDefault="00C90FCB">
            <w:pPr>
              <w:jc w:val="right"/>
              <w:rPr>
                <w:sz w:val="28"/>
                <w:szCs w:val="28"/>
              </w:rPr>
            </w:pPr>
            <w:r w:rsidRPr="00C90FCB">
              <w:rPr>
                <w:sz w:val="28"/>
                <w:szCs w:val="28"/>
              </w:rPr>
              <w:t>$8017.12</w:t>
            </w:r>
          </w:p>
        </w:tc>
      </w:tr>
      <w:tr w:rsidR="001526EF" w14:paraId="2E0EA96D" w14:textId="77777777" w:rsidTr="00C90FCB">
        <w:trPr>
          <w:trHeight w:val="535"/>
        </w:trPr>
        <w:tc>
          <w:tcPr>
            <w:tcW w:w="1890" w:type="dxa"/>
          </w:tcPr>
          <w:p w14:paraId="44510492" w14:textId="77777777" w:rsidR="001526EF" w:rsidRDefault="001526EF">
            <w:pPr>
              <w:jc w:val="center"/>
            </w:pPr>
          </w:p>
        </w:tc>
        <w:tc>
          <w:tcPr>
            <w:tcW w:w="5983" w:type="dxa"/>
          </w:tcPr>
          <w:p w14:paraId="73293325" w14:textId="77777777" w:rsidR="001526EF" w:rsidRDefault="001526EF"/>
        </w:tc>
        <w:tc>
          <w:tcPr>
            <w:tcW w:w="1480" w:type="dxa"/>
          </w:tcPr>
          <w:p w14:paraId="0E9C180B" w14:textId="77777777" w:rsidR="001526EF" w:rsidRDefault="001526EF">
            <w:pPr>
              <w:jc w:val="right"/>
            </w:pPr>
          </w:p>
        </w:tc>
        <w:tc>
          <w:tcPr>
            <w:tcW w:w="1564" w:type="dxa"/>
          </w:tcPr>
          <w:p w14:paraId="15530C61" w14:textId="77777777" w:rsidR="001526EF" w:rsidRDefault="001526EF">
            <w:pPr>
              <w:jc w:val="right"/>
            </w:pPr>
          </w:p>
        </w:tc>
      </w:tr>
      <w:tr w:rsidR="001526EF" w14:paraId="0D7C02B6" w14:textId="77777777" w:rsidTr="00C90FCB">
        <w:trPr>
          <w:trHeight w:val="512"/>
        </w:trPr>
        <w:tc>
          <w:tcPr>
            <w:tcW w:w="1890" w:type="dxa"/>
          </w:tcPr>
          <w:p w14:paraId="03867951" w14:textId="77777777" w:rsidR="001526EF" w:rsidRDefault="001526EF">
            <w:pPr>
              <w:jc w:val="center"/>
            </w:pPr>
          </w:p>
        </w:tc>
        <w:tc>
          <w:tcPr>
            <w:tcW w:w="5983" w:type="dxa"/>
          </w:tcPr>
          <w:p w14:paraId="58E8CD2D" w14:textId="77777777" w:rsidR="001526EF" w:rsidRDefault="001526EF">
            <w:bookmarkStart w:id="0" w:name="_GoBack"/>
            <w:bookmarkEnd w:id="0"/>
          </w:p>
        </w:tc>
        <w:tc>
          <w:tcPr>
            <w:tcW w:w="1480" w:type="dxa"/>
          </w:tcPr>
          <w:p w14:paraId="76140C63" w14:textId="77777777" w:rsidR="001526EF" w:rsidRDefault="001526EF">
            <w:pPr>
              <w:jc w:val="right"/>
            </w:pPr>
          </w:p>
        </w:tc>
        <w:tc>
          <w:tcPr>
            <w:tcW w:w="1564" w:type="dxa"/>
          </w:tcPr>
          <w:p w14:paraId="7A2C3862" w14:textId="77777777" w:rsidR="001526EF" w:rsidRDefault="001526EF">
            <w:pPr>
              <w:jc w:val="right"/>
            </w:pPr>
          </w:p>
        </w:tc>
      </w:tr>
      <w:tr w:rsidR="001526EF" w14:paraId="56658872" w14:textId="77777777" w:rsidTr="00C90FCB">
        <w:trPr>
          <w:trHeight w:val="512"/>
        </w:trPr>
        <w:tc>
          <w:tcPr>
            <w:tcW w:w="1890" w:type="dxa"/>
          </w:tcPr>
          <w:p w14:paraId="6980C460" w14:textId="794F09FA" w:rsidR="001526EF" w:rsidRPr="006D710B" w:rsidRDefault="006D710B">
            <w:pPr>
              <w:jc w:val="center"/>
              <w:rPr>
                <w:sz w:val="32"/>
                <w:szCs w:val="32"/>
              </w:rPr>
            </w:pPr>
            <w:r w:rsidRPr="006D710B">
              <w:rPr>
                <w:sz w:val="32"/>
                <w:szCs w:val="32"/>
              </w:rPr>
              <w:t xml:space="preserve">Total </w:t>
            </w:r>
          </w:p>
        </w:tc>
        <w:tc>
          <w:tcPr>
            <w:tcW w:w="5983" w:type="dxa"/>
            <w:tcBorders>
              <w:bottom w:val="single" w:sz="4" w:space="0" w:color="auto"/>
            </w:tcBorders>
          </w:tcPr>
          <w:p w14:paraId="0BFA82ED" w14:textId="77777777" w:rsidR="001526EF" w:rsidRDefault="001526EF"/>
        </w:tc>
        <w:tc>
          <w:tcPr>
            <w:tcW w:w="1480" w:type="dxa"/>
          </w:tcPr>
          <w:p w14:paraId="247D6EBA" w14:textId="77777777" w:rsidR="001526EF" w:rsidRDefault="001526EF">
            <w:pPr>
              <w:jc w:val="right"/>
            </w:pPr>
          </w:p>
        </w:tc>
        <w:tc>
          <w:tcPr>
            <w:tcW w:w="1564" w:type="dxa"/>
          </w:tcPr>
          <w:p w14:paraId="7B0DAAFC" w14:textId="77777777" w:rsidR="001526EF" w:rsidRDefault="001526EF">
            <w:pPr>
              <w:jc w:val="right"/>
            </w:pPr>
          </w:p>
        </w:tc>
      </w:tr>
      <w:tr w:rsidR="001526EF" w14:paraId="28E79A4A" w14:textId="77777777" w:rsidTr="00C90F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890" w:type="dxa"/>
            <w:tcBorders>
              <w:right w:val="nil"/>
            </w:tcBorders>
          </w:tcPr>
          <w:p w14:paraId="6BAECA80" w14:textId="79C57624" w:rsidR="001526EF" w:rsidRPr="006D710B" w:rsidRDefault="006D710B">
            <w:pPr>
              <w:jc w:val="center"/>
              <w:rPr>
                <w:sz w:val="28"/>
                <w:szCs w:val="28"/>
              </w:rPr>
            </w:pPr>
            <w:r w:rsidRPr="006D710B">
              <w:rPr>
                <w:sz w:val="28"/>
                <w:szCs w:val="28"/>
              </w:rPr>
              <w:t>3771.03</w:t>
            </w:r>
          </w:p>
        </w:tc>
        <w:tc>
          <w:tcPr>
            <w:tcW w:w="5983" w:type="dxa"/>
            <w:tcBorders>
              <w:left w:val="nil"/>
            </w:tcBorders>
          </w:tcPr>
          <w:p w14:paraId="2B9B6FF6" w14:textId="77777777" w:rsidR="001526EF" w:rsidRPr="00D13A04" w:rsidRDefault="001872AD">
            <w:pPr>
              <w:jc w:val="right"/>
              <w:rPr>
                <w:sz w:val="28"/>
                <w:szCs w:val="28"/>
              </w:rPr>
            </w:pPr>
            <w:r w:rsidRPr="00D13A04">
              <w:rPr>
                <w:sz w:val="28"/>
                <w:szCs w:val="28"/>
              </w:rPr>
              <w:t>Total Due</w:t>
            </w:r>
          </w:p>
        </w:tc>
        <w:tc>
          <w:tcPr>
            <w:tcW w:w="1480" w:type="dxa"/>
          </w:tcPr>
          <w:p w14:paraId="0522F3BB" w14:textId="494C9110" w:rsidR="001526EF" w:rsidRPr="00D13A04" w:rsidRDefault="00C90FC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4" w:type="dxa"/>
          </w:tcPr>
          <w:p w14:paraId="28ED0BBA" w14:textId="7318CC67" w:rsidR="001526EF" w:rsidRPr="00D13A04" w:rsidRDefault="00C90FC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$30168.24</w:t>
            </w:r>
          </w:p>
        </w:tc>
      </w:tr>
    </w:tbl>
    <w:p w14:paraId="5816D9CE" w14:textId="77777777" w:rsidR="001526EF" w:rsidRDefault="001872AD">
      <w:pPr>
        <w:pStyle w:val="Terms"/>
      </w:pPr>
      <w:r>
        <w:t>Due upon receipt</w:t>
      </w:r>
    </w:p>
    <w:p w14:paraId="7FAE9444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E55EC" w14:textId="77777777" w:rsidR="00961EB7" w:rsidRDefault="00961EB7">
      <w:pPr>
        <w:spacing w:after="0" w:line="240" w:lineRule="auto"/>
      </w:pPr>
      <w:r>
        <w:separator/>
      </w:r>
    </w:p>
  </w:endnote>
  <w:endnote w:type="continuationSeparator" w:id="0">
    <w:p w14:paraId="7B082B74" w14:textId="77777777" w:rsidR="00961EB7" w:rsidRDefault="0096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0A28C8B9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092922CD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A9282A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F88D9" w14:textId="179CD4A3" w:rsidR="00E06E64" w:rsidRDefault="00716CD3" w:rsidP="00E06E64">
    <w:pPr>
      <w:pStyle w:val="Organization"/>
    </w:pPr>
    <w:r>
      <w:t>Adam Hartley</w:t>
    </w:r>
  </w:p>
  <w:tbl>
    <w:tblPr>
      <w:tblStyle w:val="PlainTable4"/>
      <w:tblW w:w="5000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2880"/>
      <w:gridCol w:w="360"/>
      <w:gridCol w:w="1980"/>
    </w:tblGrid>
    <w:tr w:rsidR="00E06E64" w14:paraId="63617052" w14:textId="77777777" w:rsidTr="00D13A0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8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4861CFBD" w14:textId="3434FA65" w:rsidR="00E06E64" w:rsidRDefault="00D13A04" w:rsidP="00E06E64">
          <w:pPr>
            <w:pStyle w:val="Footer"/>
          </w:pPr>
          <w:r>
            <w:rPr>
              <w:rStyle w:val="Strong"/>
            </w:rPr>
            <w:t>605-</w:t>
          </w:r>
          <w:r w:rsidR="00716CD3">
            <w:rPr>
              <w:rStyle w:val="Strong"/>
            </w:rPr>
            <w:t>590-0749</w:t>
          </w:r>
        </w:p>
        <w:p w14:paraId="6B6B5681" w14:textId="09BD5C7F" w:rsidR="00E06E64" w:rsidRDefault="00E06E64" w:rsidP="00E06E64">
          <w:pPr>
            <w:pStyle w:val="Footer"/>
          </w:pPr>
        </w:p>
      </w:tc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1F9326A9" w14:textId="4A638222" w:rsidR="00D13A04" w:rsidRDefault="006D710B" w:rsidP="00E06E64">
          <w:pPr>
            <w:pStyle w:val="Footer"/>
            <w:rPr>
              <w:bCs w:val="0"/>
            </w:rPr>
          </w:pPr>
          <w:r>
            <w:t>16671 437</w:t>
          </w:r>
          <w:r w:rsidRPr="006D710B">
            <w:rPr>
              <w:vertAlign w:val="superscript"/>
            </w:rPr>
            <w:t>th</w:t>
          </w:r>
          <w:r>
            <w:t xml:space="preserve"> Ave</w:t>
          </w:r>
        </w:p>
        <w:p w14:paraId="0FE292B2" w14:textId="082B0B54" w:rsidR="00716CD3" w:rsidRDefault="00716CD3" w:rsidP="00E06E64">
          <w:pPr>
            <w:pStyle w:val="Footer"/>
          </w:pPr>
          <w:r>
            <w:t>Henry, SD 57243</w:t>
          </w:r>
        </w:p>
      </w:tc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7CA24082" w14:textId="3BF5140E" w:rsidR="00E06E64" w:rsidRDefault="00E06E64" w:rsidP="00E06E64">
          <w:pPr>
            <w:pStyle w:val="Footer"/>
          </w:pPr>
        </w:p>
      </w:tc>
      <w:tc>
        <w:tcPr>
          <w:tcW w:w="360" w:type="dxa"/>
        </w:tcPr>
        <w:p w14:paraId="7791A5B3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14:paraId="298EB924" w14:textId="440F30B5" w:rsidR="00E06E64" w:rsidRDefault="00E06E64" w:rsidP="00FD044F">
          <w:pPr>
            <w:pStyle w:val="Footer"/>
            <w:spacing w:after="60"/>
            <w:jc w:val="center"/>
          </w:pPr>
        </w:p>
      </w:tc>
    </w:tr>
  </w:tbl>
  <w:p w14:paraId="7F68AA36" w14:textId="38437E4F" w:rsidR="00716CD3" w:rsidRDefault="00716CD3" w:rsidP="00E06E64">
    <w:r>
      <w:t xml:space="preserve">Samuel Wortmann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549BE" w14:textId="77777777" w:rsidR="00961EB7" w:rsidRDefault="00961EB7">
      <w:pPr>
        <w:spacing w:after="0" w:line="240" w:lineRule="auto"/>
      </w:pPr>
      <w:r>
        <w:separator/>
      </w:r>
    </w:p>
  </w:footnote>
  <w:footnote w:type="continuationSeparator" w:id="0">
    <w:p w14:paraId="3CED7594" w14:textId="77777777" w:rsidR="00961EB7" w:rsidRDefault="0096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0AB75207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4E947143" w14:textId="27499C21" w:rsidR="001526EF" w:rsidRDefault="00716CD3">
              <w:pPr>
                <w:pStyle w:val="Date"/>
                <w:spacing w:before="0"/>
                <w:ind w:left="0" w:right="0"/>
              </w:pPr>
              <w:r>
                <w:t>11/1/19</w:t>
              </w:r>
            </w:p>
          </w:tc>
        </w:sdtContent>
      </w:sdt>
      <w:tc>
        <w:tcPr>
          <w:tcW w:w="288" w:type="dxa"/>
          <w:vAlign w:val="bottom"/>
        </w:tcPr>
        <w:p w14:paraId="2FC9F287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716A010D" w14:textId="2EB3C451" w:rsidR="001526EF" w:rsidRDefault="00961EB7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C90FCB">
                <w:t>13</w:t>
              </w:r>
            </w:sdtContent>
          </w:sdt>
        </w:p>
      </w:tc>
    </w:tr>
  </w:tbl>
  <w:p w14:paraId="35D28539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1526EF"/>
    <w:rsid w:val="001634F9"/>
    <w:rsid w:val="001872AD"/>
    <w:rsid w:val="0040745C"/>
    <w:rsid w:val="005D6BD7"/>
    <w:rsid w:val="006D710B"/>
    <w:rsid w:val="006F0E23"/>
    <w:rsid w:val="00716CD3"/>
    <w:rsid w:val="008A6393"/>
    <w:rsid w:val="00961EB7"/>
    <w:rsid w:val="009A0FBC"/>
    <w:rsid w:val="009A326C"/>
    <w:rsid w:val="009C1CAF"/>
    <w:rsid w:val="00B12587"/>
    <w:rsid w:val="00BE1A50"/>
    <w:rsid w:val="00BF331F"/>
    <w:rsid w:val="00C90FCB"/>
    <w:rsid w:val="00D13A04"/>
    <w:rsid w:val="00D65F41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3C860"/>
  <w15:chartTrackingRefBased/>
  <w15:docId w15:val="{C1E14073-D90D-42F3-9F2B-FEE77474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sonTrucking\AppData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F3D39AA0B6471CB4FD06830CC2C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0A628-B319-497C-B420-98E35DEF3C3E}"/>
      </w:docPartPr>
      <w:docPartBody>
        <w:p w:rsidR="008D7152" w:rsidRDefault="00CE601B">
          <w:pPr>
            <w:pStyle w:val="DFF3D39AA0B6471CB4FD06830CC2C0E6"/>
          </w:pPr>
          <w:r>
            <w:t>Date</w:t>
          </w:r>
        </w:p>
      </w:docPartBody>
    </w:docPart>
    <w:docPart>
      <w:docPartPr>
        <w:name w:val="095A503D378A47B0A36063A99076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B1DA-D807-450E-8C56-1634BB5C8349}"/>
      </w:docPartPr>
      <w:docPartBody>
        <w:p w:rsidR="008D7152" w:rsidRDefault="00CE601B">
          <w:pPr>
            <w:pStyle w:val="095A503D378A47B0A36063A990765214"/>
          </w:pPr>
          <w:r>
            <w:t>Invoice No.</w:t>
          </w:r>
        </w:p>
      </w:docPartBody>
    </w:docPart>
    <w:docPart>
      <w:docPartPr>
        <w:name w:val="1925C29955544EAD9604EA5469E5A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FD0BB-6F16-4AD9-8B19-D94BD7FE2491}"/>
      </w:docPartPr>
      <w:docPartBody>
        <w:p w:rsidR="008D7152" w:rsidRDefault="00CE601B">
          <w:pPr>
            <w:pStyle w:val="1925C29955544EAD9604EA5469E5ABC7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1B"/>
    <w:rsid w:val="000C612B"/>
    <w:rsid w:val="000F02DC"/>
    <w:rsid w:val="00772D48"/>
    <w:rsid w:val="008D7152"/>
    <w:rsid w:val="00B9024E"/>
    <w:rsid w:val="00BD2250"/>
    <w:rsid w:val="00C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3D39AA0B6471CB4FD06830CC2C0E6">
    <w:name w:val="DFF3D39AA0B6471CB4FD06830CC2C0E6"/>
  </w:style>
  <w:style w:type="paragraph" w:customStyle="1" w:styleId="095A503D378A47B0A36063A990765214">
    <w:name w:val="095A503D378A47B0A36063A990765214"/>
  </w:style>
  <w:style w:type="paragraph" w:customStyle="1" w:styleId="1925C29955544EAD9604EA5469E5ABC7">
    <w:name w:val="1925C29955544EAD9604EA5469E5ABC7"/>
  </w:style>
  <w:style w:type="paragraph" w:customStyle="1" w:styleId="4121455321454216953BC4E202B87090">
    <w:name w:val="4121455321454216953BC4E202B87090"/>
  </w:style>
  <w:style w:type="paragraph" w:customStyle="1" w:styleId="1F61183C209C4E51A50FE4A2AC2F30EA">
    <w:name w:val="1F61183C209C4E51A50FE4A2AC2F30EA"/>
  </w:style>
  <w:style w:type="paragraph" w:customStyle="1" w:styleId="0A8C1152FD004BE8A167226963C151E0">
    <w:name w:val="0A8C1152FD004BE8A167226963C151E0"/>
  </w:style>
  <w:style w:type="paragraph" w:customStyle="1" w:styleId="01E894C0964D4A7BB0FB1CDA5447CF87">
    <w:name w:val="01E894C0964D4A7BB0FB1CDA5447CF87"/>
  </w:style>
  <w:style w:type="paragraph" w:customStyle="1" w:styleId="499485818B794B1087B45C94DF49FF81">
    <w:name w:val="499485818B794B1087B45C94DF49FF81"/>
  </w:style>
  <w:style w:type="paragraph" w:customStyle="1" w:styleId="468F717006B442F38141C2997DE39A70">
    <w:name w:val="468F717006B442F38141C2997DE39A70"/>
    <w:rsid w:val="00B90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</Template>
  <TotalTime>1326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OlsonTrucking</dc:creator>
  <cp:keywords>11/1/19</cp:keywords>
  <dc:description>13</dc:description>
  <cp:lastModifiedBy>OlsonTrucking</cp:lastModifiedBy>
  <cp:revision>6</cp:revision>
  <cp:lastPrinted>2019-11-01T16:19:00Z</cp:lastPrinted>
  <dcterms:created xsi:type="dcterms:W3CDTF">2019-09-13T14:41:00Z</dcterms:created>
  <dcterms:modified xsi:type="dcterms:W3CDTF">2019-11-03T19:20:00Z</dcterms:modified>
</cp:coreProperties>
</file>