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-180" w:tblpY="-623"/>
        <w:tblW w:w="50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556"/>
        <w:gridCol w:w="20"/>
        <w:gridCol w:w="8423"/>
      </w:tblGrid>
      <w:tr w:rsidR="001526EF" w14:paraId="00F9FAEF" w14:textId="77777777" w:rsidTr="00C90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DFF3D39AA0B6471CB4FD06830CC2C0E6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tc>
              <w:tcPr>
                <w:tcW w:w="2556" w:type="dxa"/>
                <w:tcBorders>
                  <w:bottom w:val="single" w:sz="36" w:space="0" w:color="auto"/>
                </w:tcBorders>
                <w:vAlign w:val="bottom"/>
              </w:tcPr>
              <w:p w14:paraId="148EF4FA" w14:textId="4022AB84" w:rsidR="001526EF" w:rsidRDefault="00B063A0" w:rsidP="00C90FCB">
                <w:pPr>
                  <w:pStyle w:val="Date"/>
                  <w:spacing w:before="0"/>
                  <w:ind w:left="0" w:right="0"/>
                </w:pPr>
                <w:r>
                  <w:t>6/5/2020</w:t>
                </w:r>
              </w:p>
            </w:tc>
          </w:sdtContent>
        </w:sdt>
        <w:tc>
          <w:tcPr>
            <w:tcW w:w="20" w:type="dxa"/>
            <w:vAlign w:val="bottom"/>
          </w:tcPr>
          <w:p w14:paraId="4B58DE7B" w14:textId="77777777" w:rsidR="001526EF" w:rsidRDefault="001526EF" w:rsidP="00C90FCB">
            <w:pPr>
              <w:spacing w:before="0" w:after="180" w:line="336" w:lineRule="auto"/>
              <w:ind w:left="0" w:right="0"/>
            </w:pPr>
          </w:p>
        </w:tc>
        <w:tc>
          <w:tcPr>
            <w:tcW w:w="8423" w:type="dxa"/>
            <w:tcBorders>
              <w:bottom w:val="single" w:sz="36" w:space="0" w:color="auto"/>
            </w:tcBorders>
            <w:vAlign w:val="bottom"/>
          </w:tcPr>
          <w:p w14:paraId="2B5BEF59" w14:textId="0A9D632B" w:rsidR="001526EF" w:rsidRDefault="00CC082E" w:rsidP="00C90FCB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095A503D378A47B0A36063A99076521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1925C29955544EAD9604EA5469E5ABC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C90FCB">
                  <w:t>1</w:t>
                </w:r>
                <w:r w:rsidR="00B063A0">
                  <w:t>4</w:t>
                </w:r>
              </w:sdtContent>
            </w:sdt>
          </w:p>
        </w:tc>
      </w:tr>
      <w:tr w:rsidR="001526EF" w14:paraId="586B7F7F" w14:textId="77777777" w:rsidTr="00C90FCB">
        <w:tc>
          <w:tcPr>
            <w:tcW w:w="2556" w:type="dxa"/>
            <w:tcBorders>
              <w:top w:val="single" w:sz="36" w:space="0" w:color="auto"/>
            </w:tcBorders>
            <w:vAlign w:val="top"/>
          </w:tcPr>
          <w:p w14:paraId="111C4EE3" w14:textId="77777777" w:rsidR="001526EF" w:rsidRPr="00D13A04" w:rsidRDefault="001872AD" w:rsidP="00C90FCB">
            <w:pPr>
              <w:pStyle w:val="Heading1"/>
              <w:ind w:left="0" w:right="0"/>
              <w:outlineLvl w:val="0"/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To</w:t>
            </w:r>
          </w:p>
          <w:p w14:paraId="259B7E9D" w14:textId="77777777" w:rsidR="00B063A0" w:rsidRDefault="00B063A0" w:rsidP="00B063A0">
            <w:pPr>
              <w:pStyle w:val="Heading2"/>
              <w:ind w:left="0"/>
              <w:outlineLvl w:val="1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Marlow Lamb</w:t>
            </w:r>
          </w:p>
          <w:p w14:paraId="4D8F6781" w14:textId="77777777" w:rsidR="00B063A0" w:rsidRDefault="00B063A0" w:rsidP="00B063A0">
            <w:pPr>
              <w:pStyle w:val="Heading2"/>
              <w:ind w:left="0"/>
              <w:outlineLvl w:val="1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42887 182</w:t>
            </w:r>
            <w:r w:rsidRPr="00B063A0">
              <w:rPr>
                <w:color w:val="FF0000"/>
                <w:sz w:val="28"/>
                <w:szCs w:val="28"/>
                <w:vertAlign w:val="superscript"/>
              </w:rPr>
              <w:t>nd</w:t>
            </w:r>
            <w:r>
              <w:rPr>
                <w:color w:val="FF0000"/>
                <w:sz w:val="28"/>
                <w:szCs w:val="28"/>
              </w:rPr>
              <w:t xml:space="preserve"> St.</w:t>
            </w:r>
          </w:p>
          <w:p w14:paraId="2FB6C4CF" w14:textId="077DAAF9" w:rsidR="00D13A04" w:rsidRDefault="00B063A0" w:rsidP="00B063A0">
            <w:pPr>
              <w:pStyle w:val="Heading2"/>
              <w:ind w:left="0"/>
              <w:outlineLvl w:val="1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Vienna, SD 57271</w:t>
            </w:r>
          </w:p>
          <w:p w14:paraId="63EFCE80" w14:textId="368B5874" w:rsidR="00B063A0" w:rsidRPr="00B063A0" w:rsidRDefault="00B063A0" w:rsidP="00B063A0"/>
          <w:p w14:paraId="44880B2E" w14:textId="0AE6F06D" w:rsidR="00B063A0" w:rsidRPr="00B063A0" w:rsidRDefault="00B063A0" w:rsidP="00B063A0">
            <w:pPr>
              <w:ind w:left="0"/>
            </w:pPr>
          </w:p>
          <w:p w14:paraId="1A9A82DB" w14:textId="77777777" w:rsidR="00D13A04" w:rsidRPr="00D13A04" w:rsidRDefault="00D13A04" w:rsidP="00C90FCB"/>
          <w:p w14:paraId="7408ED7B" w14:textId="17941F55" w:rsidR="001526EF" w:rsidRDefault="001526EF" w:rsidP="00C90FCB">
            <w:pPr>
              <w:pStyle w:val="Heading2"/>
              <w:spacing w:before="0"/>
              <w:ind w:left="0" w:right="0"/>
              <w:outlineLvl w:val="1"/>
            </w:pPr>
          </w:p>
        </w:tc>
        <w:tc>
          <w:tcPr>
            <w:tcW w:w="20" w:type="dxa"/>
            <w:vAlign w:val="top"/>
          </w:tcPr>
          <w:p w14:paraId="158B7874" w14:textId="77777777" w:rsidR="001526EF" w:rsidRDefault="001526EF" w:rsidP="00C90FCB">
            <w:pPr>
              <w:spacing w:before="0" w:after="180" w:line="336" w:lineRule="auto"/>
              <w:ind w:left="0" w:right="0"/>
            </w:pPr>
          </w:p>
        </w:tc>
        <w:tc>
          <w:tcPr>
            <w:tcW w:w="8423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2298BBDB" w14:textId="77777777" w:rsidR="001526EF" w:rsidRDefault="001526EF" w:rsidP="00C90FCB">
            <w:pPr>
              <w:spacing w:before="0" w:after="180" w:line="336" w:lineRule="auto"/>
              <w:ind w:left="0" w:right="0"/>
            </w:pPr>
          </w:p>
        </w:tc>
      </w:tr>
    </w:tbl>
    <w:p w14:paraId="2F071B28" w14:textId="77777777" w:rsidR="001526EF" w:rsidRDefault="001526EF">
      <w:pPr>
        <w:pStyle w:val="NoSpacing"/>
      </w:pPr>
    </w:p>
    <w:tbl>
      <w:tblPr>
        <w:tblStyle w:val="TableGrid"/>
        <w:tblW w:w="10917" w:type="dxa"/>
        <w:tblInd w:w="175" w:type="dxa"/>
        <w:tblLook w:val="04E0" w:firstRow="1" w:lastRow="1" w:firstColumn="1" w:lastColumn="0" w:noHBand="0" w:noVBand="1"/>
        <w:tblCaption w:val="Invoice table"/>
      </w:tblPr>
      <w:tblGrid>
        <w:gridCol w:w="1890"/>
        <w:gridCol w:w="5983"/>
        <w:gridCol w:w="1480"/>
        <w:gridCol w:w="1564"/>
      </w:tblGrid>
      <w:tr w:rsidR="001526EF" w14:paraId="20AC84C2" w14:textId="77777777" w:rsidTr="00C90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tcW w:w="1890" w:type="dxa"/>
          </w:tcPr>
          <w:p w14:paraId="3EA99636" w14:textId="4076F707" w:rsidR="001526EF" w:rsidRPr="00D13A04" w:rsidRDefault="00B06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Acres</w:t>
            </w:r>
          </w:p>
        </w:tc>
        <w:tc>
          <w:tcPr>
            <w:tcW w:w="5983" w:type="dxa"/>
          </w:tcPr>
          <w:p w14:paraId="0AF476CE" w14:textId="77777777" w:rsidR="001526EF" w:rsidRPr="00D13A04" w:rsidRDefault="001872AD">
            <w:pPr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Description</w:t>
            </w:r>
          </w:p>
        </w:tc>
        <w:tc>
          <w:tcPr>
            <w:tcW w:w="1480" w:type="dxa"/>
          </w:tcPr>
          <w:p w14:paraId="5F7E6080" w14:textId="77777777" w:rsidR="001526EF" w:rsidRPr="00D13A04" w:rsidRDefault="001872AD">
            <w:pPr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Unit Price</w:t>
            </w:r>
          </w:p>
        </w:tc>
        <w:tc>
          <w:tcPr>
            <w:tcW w:w="1564" w:type="dxa"/>
          </w:tcPr>
          <w:p w14:paraId="0E48FA07" w14:textId="77777777" w:rsidR="001526EF" w:rsidRPr="00D13A04" w:rsidRDefault="001872AD">
            <w:pPr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Total</w:t>
            </w:r>
          </w:p>
        </w:tc>
      </w:tr>
      <w:tr w:rsidR="001526EF" w14:paraId="4E0C8D31" w14:textId="77777777" w:rsidTr="00C90FCB">
        <w:trPr>
          <w:trHeight w:val="535"/>
        </w:trPr>
        <w:tc>
          <w:tcPr>
            <w:tcW w:w="1890" w:type="dxa"/>
          </w:tcPr>
          <w:p w14:paraId="156DD262" w14:textId="6C8D107B" w:rsidR="001526EF" w:rsidRPr="00D13A04" w:rsidRDefault="00B06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5983" w:type="dxa"/>
          </w:tcPr>
          <w:p w14:paraId="312CAD27" w14:textId="5D9B05C4" w:rsidR="001526EF" w:rsidRPr="00D13A04" w:rsidRDefault="001634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10/10/19 Rye </w:t>
            </w:r>
            <w:proofErr w:type="gramStart"/>
            <w:r>
              <w:rPr>
                <w:sz w:val="28"/>
                <w:szCs w:val="28"/>
              </w:rPr>
              <w:t>From</w:t>
            </w:r>
            <w:proofErr w:type="gramEnd"/>
            <w:r>
              <w:rPr>
                <w:sz w:val="28"/>
                <w:szCs w:val="28"/>
              </w:rPr>
              <w:t xml:space="preserve"> Henry SD To Rockville IN #PO4364</w:t>
            </w:r>
          </w:p>
        </w:tc>
        <w:tc>
          <w:tcPr>
            <w:tcW w:w="1480" w:type="dxa"/>
          </w:tcPr>
          <w:p w14:paraId="19FB89D0" w14:textId="70B753D0" w:rsidR="001526EF" w:rsidRPr="00D13A04" w:rsidRDefault="00B06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64" w:type="dxa"/>
          </w:tcPr>
          <w:p w14:paraId="61E29F77" w14:textId="4B8E3134" w:rsidR="001526EF" w:rsidRPr="00D13A04" w:rsidRDefault="00D13A04">
            <w:pPr>
              <w:jc w:val="right"/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$</w:t>
            </w:r>
            <w:r w:rsidR="001634F9">
              <w:rPr>
                <w:sz w:val="28"/>
                <w:szCs w:val="28"/>
              </w:rPr>
              <w:t>7236.80</w:t>
            </w:r>
          </w:p>
        </w:tc>
      </w:tr>
      <w:tr w:rsidR="001526EF" w14:paraId="3D7D63CD" w14:textId="77777777" w:rsidTr="00C90FCB">
        <w:trPr>
          <w:trHeight w:val="512"/>
        </w:trPr>
        <w:tc>
          <w:tcPr>
            <w:tcW w:w="1890" w:type="dxa"/>
          </w:tcPr>
          <w:p w14:paraId="52917F65" w14:textId="7BE41ECB" w:rsidR="001526EF" w:rsidRPr="006F0E23" w:rsidRDefault="00B06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5983" w:type="dxa"/>
          </w:tcPr>
          <w:p w14:paraId="32D1236E" w14:textId="36283CDC" w:rsidR="001526EF" w:rsidRPr="006F0E23" w:rsidRDefault="001634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10/9/19 Rye From Henry SD To Rockville </w:t>
            </w:r>
            <w:proofErr w:type="gramStart"/>
            <w:r>
              <w:rPr>
                <w:sz w:val="28"/>
                <w:szCs w:val="28"/>
              </w:rPr>
              <w:t>IN  #</w:t>
            </w:r>
            <w:proofErr w:type="gramEnd"/>
            <w:r>
              <w:rPr>
                <w:sz w:val="28"/>
                <w:szCs w:val="28"/>
              </w:rPr>
              <w:t>PO4363</w:t>
            </w:r>
          </w:p>
        </w:tc>
        <w:tc>
          <w:tcPr>
            <w:tcW w:w="1480" w:type="dxa"/>
          </w:tcPr>
          <w:p w14:paraId="1C48EF5B" w14:textId="4E083649" w:rsidR="001526EF" w:rsidRPr="006F0E23" w:rsidRDefault="00B06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64" w:type="dxa"/>
          </w:tcPr>
          <w:p w14:paraId="351338F8" w14:textId="3092C9AB" w:rsidR="001526EF" w:rsidRPr="006F0E23" w:rsidRDefault="006F0E2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1634F9">
              <w:rPr>
                <w:sz w:val="28"/>
                <w:szCs w:val="28"/>
              </w:rPr>
              <w:t>7674.32</w:t>
            </w:r>
          </w:p>
        </w:tc>
      </w:tr>
      <w:tr w:rsidR="001526EF" w14:paraId="37510672" w14:textId="77777777" w:rsidTr="00C90FCB">
        <w:trPr>
          <w:trHeight w:val="512"/>
        </w:trPr>
        <w:tc>
          <w:tcPr>
            <w:tcW w:w="1890" w:type="dxa"/>
          </w:tcPr>
          <w:p w14:paraId="0E6A83EC" w14:textId="5AA34F58" w:rsidR="001526EF" w:rsidRPr="00C90FCB" w:rsidRDefault="00B063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983" w:type="dxa"/>
          </w:tcPr>
          <w:p w14:paraId="27539D0C" w14:textId="620530C1" w:rsidR="001526EF" w:rsidRDefault="00C90FCB">
            <w:r>
              <w:rPr>
                <w:sz w:val="28"/>
                <w:szCs w:val="28"/>
              </w:rPr>
              <w:t xml:space="preserve">10/14/19 Rye </w:t>
            </w:r>
            <w:proofErr w:type="gramStart"/>
            <w:r>
              <w:rPr>
                <w:sz w:val="28"/>
                <w:szCs w:val="28"/>
              </w:rPr>
              <w:t>From</w:t>
            </w:r>
            <w:proofErr w:type="gramEnd"/>
            <w:r>
              <w:rPr>
                <w:sz w:val="28"/>
                <w:szCs w:val="28"/>
              </w:rPr>
              <w:t xml:space="preserve"> Henry SD To Rockville IN #PO4365</w:t>
            </w:r>
          </w:p>
        </w:tc>
        <w:tc>
          <w:tcPr>
            <w:tcW w:w="1480" w:type="dxa"/>
          </w:tcPr>
          <w:p w14:paraId="4DBCA48F" w14:textId="147C9C5B" w:rsidR="001526EF" w:rsidRPr="00C90FCB" w:rsidRDefault="00B06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64" w:type="dxa"/>
          </w:tcPr>
          <w:p w14:paraId="5901DB90" w14:textId="71500D8B" w:rsidR="001526EF" w:rsidRPr="00C90FCB" w:rsidRDefault="00C90FCB">
            <w:pPr>
              <w:jc w:val="right"/>
              <w:rPr>
                <w:sz w:val="28"/>
                <w:szCs w:val="28"/>
              </w:rPr>
            </w:pPr>
            <w:r w:rsidRPr="00C90FCB">
              <w:rPr>
                <w:sz w:val="28"/>
                <w:szCs w:val="28"/>
              </w:rPr>
              <w:t>$7240</w:t>
            </w:r>
          </w:p>
        </w:tc>
      </w:tr>
      <w:tr w:rsidR="001526EF" w:rsidRPr="00C90FCB" w14:paraId="16495E83" w14:textId="77777777" w:rsidTr="00C90FCB">
        <w:trPr>
          <w:trHeight w:val="535"/>
        </w:trPr>
        <w:tc>
          <w:tcPr>
            <w:tcW w:w="1890" w:type="dxa"/>
          </w:tcPr>
          <w:p w14:paraId="3A7102CE" w14:textId="3DA3506A" w:rsidR="001526EF" w:rsidRPr="00C90FCB" w:rsidRDefault="001526EF" w:rsidP="00B063A0">
            <w:pPr>
              <w:rPr>
                <w:sz w:val="28"/>
                <w:szCs w:val="28"/>
              </w:rPr>
            </w:pPr>
          </w:p>
        </w:tc>
        <w:tc>
          <w:tcPr>
            <w:tcW w:w="5983" w:type="dxa"/>
          </w:tcPr>
          <w:p w14:paraId="1C8565F1" w14:textId="0AD51DA2" w:rsidR="001526EF" w:rsidRDefault="001526EF" w:rsidP="00B063A0">
            <w:pPr>
              <w:ind w:left="0"/>
            </w:pPr>
          </w:p>
        </w:tc>
        <w:tc>
          <w:tcPr>
            <w:tcW w:w="1480" w:type="dxa"/>
          </w:tcPr>
          <w:p w14:paraId="44A47E81" w14:textId="2CDE8B59" w:rsidR="001526EF" w:rsidRPr="00C90FCB" w:rsidRDefault="001526EF" w:rsidP="00B063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7595FE4A" w14:textId="6B44C111" w:rsidR="001526EF" w:rsidRPr="00C90FCB" w:rsidRDefault="001526EF">
            <w:pPr>
              <w:jc w:val="right"/>
              <w:rPr>
                <w:sz w:val="28"/>
                <w:szCs w:val="28"/>
              </w:rPr>
            </w:pPr>
          </w:p>
        </w:tc>
      </w:tr>
      <w:tr w:rsidR="001526EF" w14:paraId="2E0EA96D" w14:textId="77777777" w:rsidTr="00C90FCB">
        <w:trPr>
          <w:trHeight w:val="535"/>
        </w:trPr>
        <w:tc>
          <w:tcPr>
            <w:tcW w:w="1890" w:type="dxa"/>
          </w:tcPr>
          <w:p w14:paraId="44510492" w14:textId="77777777" w:rsidR="001526EF" w:rsidRDefault="001526EF">
            <w:pPr>
              <w:jc w:val="center"/>
            </w:pPr>
          </w:p>
        </w:tc>
        <w:tc>
          <w:tcPr>
            <w:tcW w:w="5983" w:type="dxa"/>
          </w:tcPr>
          <w:p w14:paraId="73293325" w14:textId="77777777" w:rsidR="001526EF" w:rsidRDefault="001526EF"/>
        </w:tc>
        <w:tc>
          <w:tcPr>
            <w:tcW w:w="1480" w:type="dxa"/>
          </w:tcPr>
          <w:p w14:paraId="0E9C180B" w14:textId="77777777" w:rsidR="001526EF" w:rsidRDefault="001526EF">
            <w:pPr>
              <w:jc w:val="right"/>
            </w:pPr>
          </w:p>
        </w:tc>
        <w:tc>
          <w:tcPr>
            <w:tcW w:w="1564" w:type="dxa"/>
          </w:tcPr>
          <w:p w14:paraId="15530C61" w14:textId="77777777" w:rsidR="001526EF" w:rsidRDefault="001526EF">
            <w:pPr>
              <w:jc w:val="right"/>
            </w:pPr>
          </w:p>
        </w:tc>
      </w:tr>
      <w:tr w:rsidR="001526EF" w14:paraId="0D7C02B6" w14:textId="77777777" w:rsidTr="00C90FCB">
        <w:trPr>
          <w:trHeight w:val="512"/>
        </w:trPr>
        <w:tc>
          <w:tcPr>
            <w:tcW w:w="1890" w:type="dxa"/>
          </w:tcPr>
          <w:p w14:paraId="03867951" w14:textId="77777777" w:rsidR="001526EF" w:rsidRDefault="001526EF">
            <w:pPr>
              <w:jc w:val="center"/>
            </w:pPr>
          </w:p>
        </w:tc>
        <w:tc>
          <w:tcPr>
            <w:tcW w:w="5983" w:type="dxa"/>
          </w:tcPr>
          <w:p w14:paraId="58E8CD2D" w14:textId="77777777" w:rsidR="001526EF" w:rsidRDefault="001526EF"/>
        </w:tc>
        <w:tc>
          <w:tcPr>
            <w:tcW w:w="1480" w:type="dxa"/>
          </w:tcPr>
          <w:p w14:paraId="76140C63" w14:textId="77777777" w:rsidR="001526EF" w:rsidRDefault="001526EF">
            <w:pPr>
              <w:jc w:val="right"/>
            </w:pPr>
          </w:p>
        </w:tc>
        <w:tc>
          <w:tcPr>
            <w:tcW w:w="1564" w:type="dxa"/>
          </w:tcPr>
          <w:p w14:paraId="7A2C3862" w14:textId="77777777" w:rsidR="001526EF" w:rsidRDefault="001526EF">
            <w:pPr>
              <w:jc w:val="right"/>
            </w:pPr>
          </w:p>
        </w:tc>
      </w:tr>
      <w:tr w:rsidR="001526EF" w14:paraId="56658872" w14:textId="77777777" w:rsidTr="00C90FCB">
        <w:trPr>
          <w:trHeight w:val="512"/>
        </w:trPr>
        <w:tc>
          <w:tcPr>
            <w:tcW w:w="1890" w:type="dxa"/>
          </w:tcPr>
          <w:p w14:paraId="6980C460" w14:textId="794F09FA" w:rsidR="001526EF" w:rsidRPr="006D710B" w:rsidRDefault="006D710B">
            <w:pPr>
              <w:jc w:val="center"/>
              <w:rPr>
                <w:sz w:val="32"/>
                <w:szCs w:val="32"/>
              </w:rPr>
            </w:pPr>
            <w:r w:rsidRPr="006D710B">
              <w:rPr>
                <w:sz w:val="32"/>
                <w:szCs w:val="32"/>
              </w:rPr>
              <w:t xml:space="preserve">Total </w:t>
            </w:r>
          </w:p>
        </w:tc>
        <w:tc>
          <w:tcPr>
            <w:tcW w:w="5983" w:type="dxa"/>
            <w:tcBorders>
              <w:bottom w:val="single" w:sz="4" w:space="0" w:color="auto"/>
            </w:tcBorders>
          </w:tcPr>
          <w:p w14:paraId="0BFA82ED" w14:textId="77777777" w:rsidR="001526EF" w:rsidRDefault="001526EF"/>
        </w:tc>
        <w:tc>
          <w:tcPr>
            <w:tcW w:w="1480" w:type="dxa"/>
          </w:tcPr>
          <w:p w14:paraId="247D6EBA" w14:textId="77777777" w:rsidR="001526EF" w:rsidRDefault="001526EF">
            <w:pPr>
              <w:jc w:val="right"/>
            </w:pPr>
          </w:p>
        </w:tc>
        <w:tc>
          <w:tcPr>
            <w:tcW w:w="1564" w:type="dxa"/>
          </w:tcPr>
          <w:p w14:paraId="7B0DAAFC" w14:textId="77777777" w:rsidR="001526EF" w:rsidRDefault="001526EF">
            <w:pPr>
              <w:jc w:val="right"/>
            </w:pPr>
          </w:p>
        </w:tc>
      </w:tr>
      <w:tr w:rsidR="001526EF" w14:paraId="28E79A4A" w14:textId="77777777" w:rsidTr="00C90F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890" w:type="dxa"/>
            <w:tcBorders>
              <w:right w:val="nil"/>
            </w:tcBorders>
          </w:tcPr>
          <w:p w14:paraId="6BAECA80" w14:textId="79C93732" w:rsidR="001526EF" w:rsidRPr="006D710B" w:rsidRDefault="006D710B">
            <w:pPr>
              <w:jc w:val="center"/>
              <w:rPr>
                <w:sz w:val="28"/>
                <w:szCs w:val="28"/>
              </w:rPr>
            </w:pPr>
            <w:r w:rsidRPr="006D710B">
              <w:rPr>
                <w:sz w:val="28"/>
                <w:szCs w:val="28"/>
              </w:rPr>
              <w:t>3</w:t>
            </w:r>
            <w:r w:rsidR="00B063A0">
              <w:rPr>
                <w:sz w:val="28"/>
                <w:szCs w:val="28"/>
              </w:rPr>
              <w:t>18</w:t>
            </w:r>
          </w:p>
        </w:tc>
        <w:tc>
          <w:tcPr>
            <w:tcW w:w="5983" w:type="dxa"/>
            <w:tcBorders>
              <w:left w:val="nil"/>
            </w:tcBorders>
          </w:tcPr>
          <w:p w14:paraId="2B9B6FF6" w14:textId="77777777" w:rsidR="001526EF" w:rsidRPr="00D13A04" w:rsidRDefault="001872AD">
            <w:pPr>
              <w:jc w:val="right"/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Total Due</w:t>
            </w:r>
          </w:p>
        </w:tc>
        <w:tc>
          <w:tcPr>
            <w:tcW w:w="1480" w:type="dxa"/>
          </w:tcPr>
          <w:p w14:paraId="0522F3BB" w14:textId="0B8701B7" w:rsidR="001526EF" w:rsidRPr="00D13A04" w:rsidRDefault="001526EF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64" w:type="dxa"/>
          </w:tcPr>
          <w:p w14:paraId="28ED0BBA" w14:textId="7318CC67" w:rsidR="001526EF" w:rsidRPr="00D13A04" w:rsidRDefault="00C90FC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$30168.24</w:t>
            </w:r>
          </w:p>
        </w:tc>
      </w:tr>
    </w:tbl>
    <w:p w14:paraId="5816D9CE" w14:textId="77777777" w:rsidR="001526EF" w:rsidRDefault="001872AD">
      <w:pPr>
        <w:pStyle w:val="Terms"/>
      </w:pPr>
      <w:r>
        <w:t>Due upon receipt</w:t>
      </w:r>
    </w:p>
    <w:p w14:paraId="7FAE9444" w14:textId="77777777" w:rsidR="00D65F41" w:rsidRDefault="001872AD" w:rsidP="00FD044F">
      <w:pPr>
        <w:pStyle w:val="Closing"/>
      </w:pPr>
      <w:r>
        <w:t>Thank you for your business!</w:t>
      </w:r>
    </w:p>
    <w:sectPr w:rsidR="00D65F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37D87" w14:textId="77777777" w:rsidR="00CC082E" w:rsidRDefault="00CC082E">
      <w:pPr>
        <w:spacing w:after="0" w:line="240" w:lineRule="auto"/>
      </w:pPr>
      <w:r>
        <w:separator/>
      </w:r>
    </w:p>
  </w:endnote>
  <w:endnote w:type="continuationSeparator" w:id="0">
    <w:p w14:paraId="4E57DBAD" w14:textId="77777777" w:rsidR="00CC082E" w:rsidRDefault="00CC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3E7E" w14:textId="77777777" w:rsidR="00B063A0" w:rsidRDefault="00B063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0A28C8B9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092922CD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A9282A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F88D9" w14:textId="05E7D85A" w:rsidR="00E06E64" w:rsidRDefault="00B063A0" w:rsidP="00E06E64">
    <w:pPr>
      <w:pStyle w:val="Organization"/>
    </w:pPr>
    <w:r>
      <w:t>Samuel Wortmann</w:t>
    </w:r>
  </w:p>
  <w:tbl>
    <w:tblPr>
      <w:tblStyle w:val="PlainTable4"/>
      <w:tblW w:w="5000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90"/>
      <w:gridCol w:w="2790"/>
      <w:gridCol w:w="2880"/>
      <w:gridCol w:w="360"/>
      <w:gridCol w:w="1980"/>
    </w:tblGrid>
    <w:tr w:rsidR="00E06E64" w14:paraId="63617052" w14:textId="77777777" w:rsidTr="00D13A0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80"/>
      </w:trPr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4861CFBD" w14:textId="3434FA65" w:rsidR="00E06E64" w:rsidRDefault="00D13A04" w:rsidP="00E06E64">
          <w:pPr>
            <w:pStyle w:val="Footer"/>
          </w:pPr>
          <w:r>
            <w:rPr>
              <w:rStyle w:val="Strong"/>
            </w:rPr>
            <w:t>605-</w:t>
          </w:r>
          <w:r w:rsidR="00716CD3">
            <w:rPr>
              <w:rStyle w:val="Strong"/>
            </w:rPr>
            <w:t>590-0749</w:t>
          </w:r>
        </w:p>
        <w:p w14:paraId="6B6B5681" w14:textId="09BD5C7F" w:rsidR="00E06E64" w:rsidRDefault="00E06E64" w:rsidP="00E06E64">
          <w:pPr>
            <w:pStyle w:val="Footer"/>
          </w:pPr>
        </w:p>
      </w:tc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1F9326A9" w14:textId="723757BC" w:rsidR="00D13A04" w:rsidRDefault="00B063A0" w:rsidP="00E06E64">
          <w:pPr>
            <w:pStyle w:val="Footer"/>
            <w:rPr>
              <w:bCs w:val="0"/>
            </w:rPr>
          </w:pPr>
          <w:r>
            <w:t>42918 163</w:t>
          </w:r>
          <w:r w:rsidRPr="00B063A0">
            <w:rPr>
              <w:vertAlign w:val="superscript"/>
            </w:rPr>
            <w:t>rd</w:t>
          </w:r>
          <w:r>
            <w:t xml:space="preserve"> St.</w:t>
          </w:r>
        </w:p>
        <w:p w14:paraId="0FE292B2" w14:textId="7FD03566" w:rsidR="00716CD3" w:rsidRDefault="00B063A0" w:rsidP="00E06E64">
          <w:pPr>
            <w:pStyle w:val="Footer"/>
          </w:pPr>
          <w:r>
            <w:t xml:space="preserve">Bradley, SD </w:t>
          </w:r>
          <w:r>
            <w:t>57217</w:t>
          </w:r>
        </w:p>
      </w:tc>
      <w:tc>
        <w:tcPr>
          <w:tcW w:w="288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7CA24082" w14:textId="3BF5140E" w:rsidR="00E06E64" w:rsidRDefault="00E06E64" w:rsidP="00E06E64">
          <w:pPr>
            <w:pStyle w:val="Footer"/>
          </w:pPr>
        </w:p>
      </w:tc>
      <w:tc>
        <w:tcPr>
          <w:tcW w:w="360" w:type="dxa"/>
        </w:tcPr>
        <w:p w14:paraId="7791A5B3" w14:textId="77777777"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980" w:type="dxa"/>
          <w:tcBorders>
            <w:bottom w:val="single" w:sz="36" w:space="0" w:color="auto"/>
          </w:tcBorders>
        </w:tcPr>
        <w:p w14:paraId="298EB924" w14:textId="440F30B5" w:rsidR="00E06E64" w:rsidRDefault="00E06E64" w:rsidP="00FD044F">
          <w:pPr>
            <w:pStyle w:val="Footer"/>
            <w:spacing w:after="60"/>
            <w:jc w:val="center"/>
          </w:pPr>
        </w:p>
      </w:tc>
    </w:tr>
  </w:tbl>
  <w:p w14:paraId="7F68AA36" w14:textId="38437E4F" w:rsidR="00716CD3" w:rsidRDefault="00716CD3" w:rsidP="00E06E64">
    <w:r>
      <w:t xml:space="preserve">Samuel Wortmann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4B299" w14:textId="77777777" w:rsidR="00CC082E" w:rsidRDefault="00CC082E">
      <w:pPr>
        <w:spacing w:after="0" w:line="240" w:lineRule="auto"/>
      </w:pPr>
      <w:r>
        <w:separator/>
      </w:r>
    </w:p>
  </w:footnote>
  <w:footnote w:type="continuationSeparator" w:id="0">
    <w:p w14:paraId="0D65AE71" w14:textId="77777777" w:rsidR="00CC082E" w:rsidRDefault="00CC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522A4" w14:textId="77777777" w:rsidR="00B063A0" w:rsidRDefault="00B063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0AB75207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4E947143" w14:textId="5485D2E3" w:rsidR="001526EF" w:rsidRDefault="00B063A0">
              <w:pPr>
                <w:pStyle w:val="Date"/>
                <w:spacing w:before="0"/>
                <w:ind w:left="0" w:right="0"/>
              </w:pPr>
              <w:r>
                <w:t>6/5/2020</w:t>
              </w:r>
            </w:p>
          </w:tc>
        </w:sdtContent>
      </w:sdt>
      <w:tc>
        <w:tcPr>
          <w:tcW w:w="288" w:type="dxa"/>
          <w:vAlign w:val="bottom"/>
        </w:tcPr>
        <w:p w14:paraId="2FC9F287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716A010D" w14:textId="2BEACB3D" w:rsidR="001526EF" w:rsidRDefault="00CC082E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B063A0">
                <w:t>14</w:t>
              </w:r>
            </w:sdtContent>
          </w:sdt>
        </w:p>
      </w:tc>
    </w:tr>
  </w:tbl>
  <w:p w14:paraId="35D28539" w14:textId="77777777" w:rsidR="001526EF" w:rsidRDefault="001526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A55EE" w14:textId="77777777" w:rsidR="00B063A0" w:rsidRDefault="00B063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1526EF"/>
    <w:rsid w:val="001634F9"/>
    <w:rsid w:val="001872AD"/>
    <w:rsid w:val="0040745C"/>
    <w:rsid w:val="005D6BD7"/>
    <w:rsid w:val="006D710B"/>
    <w:rsid w:val="006F0E23"/>
    <w:rsid w:val="00716CD3"/>
    <w:rsid w:val="008A6393"/>
    <w:rsid w:val="00961EB7"/>
    <w:rsid w:val="009A0FBC"/>
    <w:rsid w:val="009A326C"/>
    <w:rsid w:val="009C1CAF"/>
    <w:rsid w:val="00B063A0"/>
    <w:rsid w:val="00B12587"/>
    <w:rsid w:val="00BE1A50"/>
    <w:rsid w:val="00BF331F"/>
    <w:rsid w:val="00C90FCB"/>
    <w:rsid w:val="00CC082E"/>
    <w:rsid w:val="00D13A04"/>
    <w:rsid w:val="00D65F41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3C860"/>
  <w15:chartTrackingRefBased/>
  <w15:docId w15:val="{C1E14073-D90D-42F3-9F2B-FEE77474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sonTrucking\AppData\Roaming\Microsoft\Templates\Business%20invoice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F3D39AA0B6471CB4FD06830CC2C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0A628-B319-497C-B420-98E35DEF3C3E}"/>
      </w:docPartPr>
      <w:docPartBody>
        <w:p w:rsidR="008D7152" w:rsidRDefault="00CE601B">
          <w:pPr>
            <w:pStyle w:val="DFF3D39AA0B6471CB4FD06830CC2C0E6"/>
          </w:pPr>
          <w:r>
            <w:t>Date</w:t>
          </w:r>
        </w:p>
      </w:docPartBody>
    </w:docPart>
    <w:docPart>
      <w:docPartPr>
        <w:name w:val="095A503D378A47B0A36063A990765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B1DA-D807-450E-8C56-1634BB5C8349}"/>
      </w:docPartPr>
      <w:docPartBody>
        <w:p w:rsidR="008D7152" w:rsidRDefault="00CE601B">
          <w:pPr>
            <w:pStyle w:val="095A503D378A47B0A36063A990765214"/>
          </w:pPr>
          <w:r>
            <w:t>Invoice No.</w:t>
          </w:r>
        </w:p>
      </w:docPartBody>
    </w:docPart>
    <w:docPart>
      <w:docPartPr>
        <w:name w:val="1925C29955544EAD9604EA5469E5A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FD0BB-6F16-4AD9-8B19-D94BD7FE2491}"/>
      </w:docPartPr>
      <w:docPartBody>
        <w:p w:rsidR="008D7152" w:rsidRDefault="00CE601B">
          <w:pPr>
            <w:pStyle w:val="1925C29955544EAD9604EA5469E5ABC7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1B"/>
    <w:rsid w:val="000C612B"/>
    <w:rsid w:val="000F02DC"/>
    <w:rsid w:val="00772D48"/>
    <w:rsid w:val="008D7152"/>
    <w:rsid w:val="00937D3E"/>
    <w:rsid w:val="00B9024E"/>
    <w:rsid w:val="00BD2250"/>
    <w:rsid w:val="00C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3D39AA0B6471CB4FD06830CC2C0E6">
    <w:name w:val="DFF3D39AA0B6471CB4FD06830CC2C0E6"/>
  </w:style>
  <w:style w:type="paragraph" w:customStyle="1" w:styleId="095A503D378A47B0A36063A990765214">
    <w:name w:val="095A503D378A47B0A36063A990765214"/>
  </w:style>
  <w:style w:type="paragraph" w:customStyle="1" w:styleId="1925C29955544EAD9604EA5469E5ABC7">
    <w:name w:val="1925C29955544EAD9604EA5469E5ABC7"/>
  </w:style>
  <w:style w:type="paragraph" w:customStyle="1" w:styleId="4121455321454216953BC4E202B87090">
    <w:name w:val="4121455321454216953BC4E202B87090"/>
  </w:style>
  <w:style w:type="paragraph" w:customStyle="1" w:styleId="1F61183C209C4E51A50FE4A2AC2F30EA">
    <w:name w:val="1F61183C209C4E51A50FE4A2AC2F30EA"/>
  </w:style>
  <w:style w:type="paragraph" w:customStyle="1" w:styleId="0A8C1152FD004BE8A167226963C151E0">
    <w:name w:val="0A8C1152FD004BE8A167226963C151E0"/>
  </w:style>
  <w:style w:type="paragraph" w:customStyle="1" w:styleId="01E894C0964D4A7BB0FB1CDA5447CF87">
    <w:name w:val="01E894C0964D4A7BB0FB1CDA5447CF87"/>
  </w:style>
  <w:style w:type="paragraph" w:customStyle="1" w:styleId="499485818B794B1087B45C94DF49FF81">
    <w:name w:val="499485818B794B1087B45C94DF49FF81"/>
  </w:style>
  <w:style w:type="paragraph" w:customStyle="1" w:styleId="468F717006B442F38141C2997DE39A70">
    <w:name w:val="468F717006B442F38141C2997DE39A70"/>
    <w:rsid w:val="00B90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</Template>
  <TotalTime>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OlsonTrucking</dc:creator>
  <cp:keywords>6/5/2020</cp:keywords>
  <dc:description>14</dc:description>
  <cp:lastModifiedBy>Sam Wortmann</cp:lastModifiedBy>
  <cp:revision>2</cp:revision>
  <cp:lastPrinted>2019-11-01T16:19:00Z</cp:lastPrinted>
  <dcterms:created xsi:type="dcterms:W3CDTF">2020-06-05T17:18:00Z</dcterms:created>
  <dcterms:modified xsi:type="dcterms:W3CDTF">2020-06-05T17:18:00Z</dcterms:modified>
</cp:coreProperties>
</file>